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</w:tblGrid>
      <w:tr w:rsidR="00C30BA6" w:rsidTr="00A8331F">
        <w:trPr>
          <w:trHeight w:val="1066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  <w:bookmarkStart w:id="0" w:name="_Toc491367625"/>
            <w:bookmarkStart w:id="1" w:name="OLE_LINK3"/>
            <w:bookmarkStart w:id="2" w:name="OLE_LINK4"/>
          </w:p>
        </w:tc>
      </w:tr>
      <w:tr w:rsidR="00C30BA6" w:rsidTr="00A8331F">
        <w:trPr>
          <w:trHeight w:val="1549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</w:p>
        </w:tc>
      </w:tr>
      <w:tr w:rsidR="00C30BA6" w:rsidTr="00A8331F">
        <w:trPr>
          <w:trHeight w:val="1273"/>
        </w:trPr>
        <w:tc>
          <w:tcPr>
            <w:tcW w:w="9639" w:type="dxa"/>
          </w:tcPr>
          <w:p w:rsidR="00955179" w:rsidRDefault="00C9121E" w:rsidP="00C30BA6">
            <w:pPr>
              <w:pStyle w:val="aff"/>
              <w:outlineLvl w:val="9"/>
            </w:pPr>
            <w:r>
              <w:rPr>
                <w:rFonts w:hint="eastAsia"/>
              </w:rPr>
              <w:t>A项目</w:t>
            </w:r>
            <w:r w:rsidR="00431D3B">
              <w:rPr>
                <w:rFonts w:hint="eastAsia"/>
              </w:rPr>
              <w:t>视频业务</w:t>
            </w:r>
          </w:p>
          <w:p w:rsidR="00C30BA6" w:rsidRPr="00C30BA6" w:rsidRDefault="00C30BA6" w:rsidP="00C30BA6">
            <w:pPr>
              <w:pStyle w:val="aff"/>
              <w:outlineLvl w:val="9"/>
              <w:rPr>
                <w:b/>
              </w:rPr>
            </w:pPr>
            <w:r w:rsidRPr="00A67CED">
              <w:rPr>
                <w:rFonts w:hint="eastAsia"/>
              </w:rPr>
              <w:t>接口说明</w:t>
            </w:r>
            <w:r>
              <w:rPr>
                <w:rFonts w:hint="eastAsia"/>
              </w:rPr>
              <w:t>书</w:t>
            </w:r>
          </w:p>
        </w:tc>
      </w:tr>
      <w:tr w:rsidR="00C30BA6" w:rsidTr="00A8331F">
        <w:trPr>
          <w:trHeight w:val="1262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</w:p>
        </w:tc>
      </w:tr>
      <w:tr w:rsidR="00C30BA6" w:rsidTr="00A8331F">
        <w:trPr>
          <w:trHeight w:val="1267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</w:p>
        </w:tc>
      </w:tr>
      <w:tr w:rsidR="00C30BA6" w:rsidTr="00A8331F">
        <w:trPr>
          <w:trHeight w:val="1115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</w:p>
        </w:tc>
      </w:tr>
      <w:tr w:rsidR="00C30BA6" w:rsidTr="00A8331F">
        <w:trPr>
          <w:trHeight w:val="1273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</w:p>
        </w:tc>
      </w:tr>
      <w:tr w:rsidR="00C30BA6" w:rsidTr="00A8331F">
        <w:trPr>
          <w:trHeight w:val="1263"/>
        </w:trPr>
        <w:tc>
          <w:tcPr>
            <w:tcW w:w="9639" w:type="dxa"/>
          </w:tcPr>
          <w:p w:rsidR="00C30BA6" w:rsidRDefault="00C30BA6" w:rsidP="00CC0053">
            <w:pPr>
              <w:ind w:left="0"/>
            </w:pPr>
          </w:p>
        </w:tc>
      </w:tr>
      <w:tr w:rsidR="00C30BA6" w:rsidTr="00A8331F">
        <w:trPr>
          <w:trHeight w:val="1266"/>
        </w:trPr>
        <w:tc>
          <w:tcPr>
            <w:tcW w:w="9639" w:type="dxa"/>
          </w:tcPr>
          <w:p w:rsidR="00C30BA6" w:rsidRDefault="00C30BA6" w:rsidP="00C30BA6">
            <w:pPr>
              <w:ind w:left="0"/>
              <w:jc w:val="center"/>
            </w:pPr>
            <w:r w:rsidRPr="00C30BA6">
              <w:rPr>
                <w:noProof/>
              </w:rPr>
              <w:drawing>
                <wp:inline distT="0" distB="0" distL="0" distR="0">
                  <wp:extent cx="2132658" cy="720000"/>
                  <wp:effectExtent l="19050" t="0" r="942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58" cy="7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BA6" w:rsidTr="00A8331F">
        <w:tc>
          <w:tcPr>
            <w:tcW w:w="9639" w:type="dxa"/>
          </w:tcPr>
          <w:p w:rsidR="00C30BA6" w:rsidRPr="00C30BA6" w:rsidRDefault="00C30BA6" w:rsidP="00C30BA6">
            <w:pPr>
              <w:pStyle w:val="50"/>
            </w:pPr>
            <w:r w:rsidRPr="003B7620">
              <w:rPr>
                <w:rFonts w:hint="eastAsia"/>
              </w:rPr>
              <w:t>浙江宇视科技有限公司版权所有</w:t>
            </w:r>
            <w:r w:rsidRPr="001B23FA">
              <w:rPr>
                <w:rFonts w:ascii="宋体" w:eastAsia="宋体" w:hAnsi="宋体" w:cs="宋体" w:hint="eastAsia"/>
                <w:sz w:val="40"/>
              </w:rPr>
              <w:t>©</w:t>
            </w:r>
            <w:r w:rsidRPr="003B7620">
              <w:rPr>
                <w:rFonts w:hint="eastAsia"/>
              </w:rPr>
              <w:t>侵权必究</w:t>
            </w:r>
          </w:p>
        </w:tc>
      </w:tr>
      <w:bookmarkEnd w:id="0"/>
      <w:bookmarkEnd w:id="1"/>
      <w:bookmarkEnd w:id="2"/>
    </w:tbl>
    <w:p w:rsidR="0080532B" w:rsidRDefault="0080532B" w:rsidP="00CC0053">
      <w:pPr>
        <w:spacing w:line="360" w:lineRule="auto"/>
        <w:ind w:left="0"/>
        <w:jc w:val="left"/>
        <w:rPr>
          <w:b/>
          <w:szCs w:val="21"/>
        </w:rPr>
      </w:pPr>
    </w:p>
    <w:p w:rsidR="00CC0053" w:rsidRDefault="00CC0053" w:rsidP="00CC0053">
      <w:pPr>
        <w:spacing w:line="360" w:lineRule="auto"/>
        <w:ind w:left="0"/>
        <w:jc w:val="left"/>
        <w:rPr>
          <w:b/>
          <w:szCs w:val="21"/>
        </w:rPr>
        <w:sectPr w:rsidR="00CC0053" w:rsidSect="00CC005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157"/>
          <w:pgMar w:top="1247" w:right="1134" w:bottom="1247" w:left="1134" w:header="850" w:footer="850" w:gutter="0"/>
          <w:cols w:space="425"/>
          <w:docGrid w:type="lines" w:linePitch="317"/>
        </w:sectPr>
      </w:pPr>
    </w:p>
    <w:p w:rsidR="00C15D8A" w:rsidRPr="00C031B2" w:rsidRDefault="00EC6F38" w:rsidP="00CC0053">
      <w:pPr>
        <w:pStyle w:val="af6"/>
        <w:ind w:left="0"/>
        <w:rPr>
          <w:sz w:val="200"/>
        </w:rPr>
      </w:pPr>
      <w:r>
        <w:lastRenderedPageBreak/>
        <w:t>修订记录</w:t>
      </w:r>
    </w:p>
    <w:tbl>
      <w:tblPr>
        <w:tblW w:w="958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1916"/>
        <w:gridCol w:w="894"/>
        <w:gridCol w:w="850"/>
        <w:gridCol w:w="4252"/>
        <w:gridCol w:w="1674"/>
      </w:tblGrid>
      <w:tr w:rsidR="00093EEA" w:rsidTr="00692681">
        <w:trPr>
          <w:jc w:val="center"/>
        </w:trPr>
        <w:tc>
          <w:tcPr>
            <w:tcW w:w="999" w:type="pct"/>
          </w:tcPr>
          <w:p w:rsidR="00093EEA" w:rsidRPr="003B7620" w:rsidRDefault="00093EEA" w:rsidP="00CC0053">
            <w:pPr>
              <w:pStyle w:val="a6"/>
            </w:pPr>
            <w:r w:rsidRPr="003B7620">
              <w:rPr>
                <w:rFonts w:hint="eastAsia"/>
              </w:rPr>
              <w:t>修订日期</w:t>
            </w:r>
          </w:p>
        </w:tc>
        <w:tc>
          <w:tcPr>
            <w:tcW w:w="466" w:type="pct"/>
          </w:tcPr>
          <w:p w:rsidR="00093EEA" w:rsidRPr="003B7620" w:rsidRDefault="009A4A21" w:rsidP="00CC0053">
            <w:pPr>
              <w:pStyle w:val="a6"/>
            </w:pPr>
            <w:r>
              <w:rPr>
                <w:rFonts w:hint="eastAsia"/>
              </w:rPr>
              <w:t>对应</w:t>
            </w:r>
            <w:r w:rsidR="00093EEA" w:rsidRPr="003B7620">
              <w:rPr>
                <w:rFonts w:hint="eastAsia"/>
              </w:rPr>
              <w:t>版本</w:t>
            </w:r>
          </w:p>
        </w:tc>
        <w:tc>
          <w:tcPr>
            <w:tcW w:w="443" w:type="pct"/>
          </w:tcPr>
          <w:p w:rsidR="00093EEA" w:rsidRPr="003B7620" w:rsidRDefault="00093EEA" w:rsidP="00CC0053">
            <w:pPr>
              <w:pStyle w:val="a6"/>
            </w:pPr>
            <w:r w:rsidRPr="003B7620">
              <w:rPr>
                <w:rFonts w:hint="eastAsia"/>
              </w:rPr>
              <w:t>修订章节</w:t>
            </w:r>
          </w:p>
        </w:tc>
        <w:tc>
          <w:tcPr>
            <w:tcW w:w="2218" w:type="pct"/>
          </w:tcPr>
          <w:p w:rsidR="00093EEA" w:rsidRPr="003B7620" w:rsidRDefault="00093EEA" w:rsidP="00CC0053">
            <w:pPr>
              <w:pStyle w:val="a6"/>
            </w:pPr>
            <w:r w:rsidRPr="003B7620">
              <w:rPr>
                <w:rFonts w:hint="eastAsia"/>
              </w:rPr>
              <w:t>修订描述</w:t>
            </w:r>
          </w:p>
        </w:tc>
        <w:tc>
          <w:tcPr>
            <w:tcW w:w="873" w:type="pct"/>
          </w:tcPr>
          <w:p w:rsidR="00093EEA" w:rsidRPr="003B7620" w:rsidRDefault="00093EEA" w:rsidP="00CC0053">
            <w:pPr>
              <w:pStyle w:val="a6"/>
            </w:pPr>
            <w:r w:rsidRPr="003B7620">
              <w:rPr>
                <w:rFonts w:hint="eastAsia"/>
              </w:rPr>
              <w:t>作者</w:t>
            </w:r>
          </w:p>
        </w:tc>
      </w:tr>
      <w:tr w:rsidR="00093EEA" w:rsidTr="00692681">
        <w:trPr>
          <w:jc w:val="center"/>
        </w:trPr>
        <w:tc>
          <w:tcPr>
            <w:tcW w:w="999" w:type="pct"/>
          </w:tcPr>
          <w:p w:rsidR="00093EEA" w:rsidRPr="002500F2" w:rsidRDefault="00093EEA" w:rsidP="0081018D">
            <w:pPr>
              <w:pStyle w:val="a6"/>
            </w:pPr>
            <w:r w:rsidRPr="002500F2">
              <w:t>201</w:t>
            </w:r>
            <w:r w:rsidR="0081018D"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 w:rsidR="0081018D">
              <w:t>7</w:t>
            </w:r>
            <w:r w:rsidRPr="002500F2">
              <w:t>-</w:t>
            </w:r>
            <w:r w:rsidR="0081018D">
              <w:t>0</w:t>
            </w:r>
            <w:r w:rsidR="00DC1554">
              <w:t>6</w:t>
            </w:r>
          </w:p>
        </w:tc>
        <w:tc>
          <w:tcPr>
            <w:tcW w:w="466" w:type="pct"/>
          </w:tcPr>
          <w:p w:rsidR="00093EEA" w:rsidRPr="002500F2" w:rsidRDefault="00093EEA" w:rsidP="00B41333">
            <w:pPr>
              <w:pStyle w:val="a6"/>
            </w:pPr>
          </w:p>
        </w:tc>
        <w:tc>
          <w:tcPr>
            <w:tcW w:w="443" w:type="pct"/>
          </w:tcPr>
          <w:p w:rsidR="00093EEA" w:rsidRPr="002500F2" w:rsidRDefault="00093EEA" w:rsidP="00CC0053">
            <w:pPr>
              <w:pStyle w:val="a6"/>
            </w:pPr>
          </w:p>
        </w:tc>
        <w:tc>
          <w:tcPr>
            <w:tcW w:w="2218" w:type="pct"/>
          </w:tcPr>
          <w:p w:rsidR="00093EEA" w:rsidRPr="002500F2" w:rsidRDefault="00093EEA" w:rsidP="00CC0053">
            <w:pPr>
              <w:pStyle w:val="a6"/>
            </w:pPr>
            <w:r w:rsidRPr="002500F2">
              <w:t>初稿完成</w:t>
            </w:r>
          </w:p>
        </w:tc>
        <w:tc>
          <w:tcPr>
            <w:tcW w:w="873" w:type="pct"/>
          </w:tcPr>
          <w:p w:rsidR="00093EEA" w:rsidRPr="002500F2" w:rsidRDefault="0081018D" w:rsidP="009A4A21">
            <w:pPr>
              <w:pStyle w:val="a6"/>
            </w:pPr>
            <w:r>
              <w:rPr>
                <w:rFonts w:hint="eastAsia"/>
              </w:rPr>
              <w:t>顾武强</w:t>
            </w:r>
            <w:r w:rsidR="009A44B6">
              <w:rPr>
                <w:rFonts w:hint="eastAsia"/>
              </w:rPr>
              <w:t>/</w:t>
            </w:r>
            <w:r w:rsidR="009A44B6">
              <w:t>露柏</w:t>
            </w:r>
            <w:r w:rsidR="008C6D39">
              <w:t>/</w:t>
            </w:r>
            <w:r w:rsidR="008C6D39">
              <w:t>宋炳辉</w:t>
            </w:r>
          </w:p>
        </w:tc>
      </w:tr>
      <w:tr w:rsidR="00093EEA" w:rsidTr="00692681">
        <w:trPr>
          <w:jc w:val="center"/>
        </w:trPr>
        <w:tc>
          <w:tcPr>
            <w:tcW w:w="999" w:type="pct"/>
          </w:tcPr>
          <w:p w:rsidR="00093EEA" w:rsidRPr="002500F2" w:rsidRDefault="009A44B6" w:rsidP="00C86176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>
              <w:t>0</w:t>
            </w:r>
            <w:r w:rsidR="00C86176">
              <w:t>8</w:t>
            </w:r>
          </w:p>
        </w:tc>
        <w:tc>
          <w:tcPr>
            <w:tcW w:w="466" w:type="pct"/>
          </w:tcPr>
          <w:p w:rsidR="00093EEA" w:rsidRPr="002500F2" w:rsidRDefault="00093EEA" w:rsidP="00CC0053">
            <w:pPr>
              <w:pStyle w:val="TableText"/>
            </w:pPr>
          </w:p>
        </w:tc>
        <w:tc>
          <w:tcPr>
            <w:tcW w:w="443" w:type="pct"/>
          </w:tcPr>
          <w:p w:rsidR="00093EEA" w:rsidRPr="002500F2" w:rsidRDefault="00093EEA" w:rsidP="00CC0053">
            <w:pPr>
              <w:pStyle w:val="TableText"/>
            </w:pPr>
          </w:p>
        </w:tc>
        <w:tc>
          <w:tcPr>
            <w:tcW w:w="2218" w:type="pct"/>
          </w:tcPr>
          <w:p w:rsidR="00093EEA" w:rsidRPr="002500F2" w:rsidRDefault="009A44B6" w:rsidP="009A44B6">
            <w:pPr>
              <w:pStyle w:val="a6"/>
            </w:pPr>
            <w:r>
              <w:t>格式修改</w:t>
            </w:r>
          </w:p>
        </w:tc>
        <w:tc>
          <w:tcPr>
            <w:tcW w:w="873" w:type="pct"/>
          </w:tcPr>
          <w:p w:rsidR="00093EEA" w:rsidRPr="002500F2" w:rsidRDefault="009A44B6" w:rsidP="009A44B6">
            <w:pPr>
              <w:pStyle w:val="a6"/>
            </w:pPr>
            <w:r>
              <w:t>顾武强</w:t>
            </w:r>
          </w:p>
        </w:tc>
      </w:tr>
      <w:tr w:rsidR="00C86176" w:rsidTr="00692681">
        <w:trPr>
          <w:jc w:val="center"/>
        </w:trPr>
        <w:tc>
          <w:tcPr>
            <w:tcW w:w="999" w:type="pct"/>
          </w:tcPr>
          <w:p w:rsidR="00C86176" w:rsidRPr="002500F2" w:rsidRDefault="00C86176" w:rsidP="00C86176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>
              <w:t>08</w:t>
            </w:r>
          </w:p>
        </w:tc>
        <w:tc>
          <w:tcPr>
            <w:tcW w:w="466" w:type="pct"/>
          </w:tcPr>
          <w:p w:rsidR="00C86176" w:rsidRPr="002500F2" w:rsidRDefault="00C86176" w:rsidP="00C86176">
            <w:pPr>
              <w:pStyle w:val="a6"/>
            </w:pPr>
          </w:p>
        </w:tc>
        <w:tc>
          <w:tcPr>
            <w:tcW w:w="443" w:type="pct"/>
          </w:tcPr>
          <w:p w:rsidR="00C86176" w:rsidRPr="002500F2" w:rsidRDefault="00C86176" w:rsidP="00C86176">
            <w:pPr>
              <w:pStyle w:val="a6"/>
            </w:pPr>
            <w:r>
              <w:rPr>
                <w:rFonts w:hint="eastAsia"/>
              </w:rPr>
              <w:t>2.1</w:t>
            </w:r>
          </w:p>
        </w:tc>
        <w:tc>
          <w:tcPr>
            <w:tcW w:w="2218" w:type="pct"/>
          </w:tcPr>
          <w:p w:rsidR="00C86176" w:rsidRDefault="00C86176" w:rsidP="00692681">
            <w:pPr>
              <w:pStyle w:val="a6"/>
              <w:jc w:val="left"/>
            </w:pPr>
            <w:r>
              <w:t>新增</w:t>
            </w:r>
            <w:r>
              <w:t>2.1.1/2.1.6</w:t>
            </w:r>
            <w:r w:rsidR="00692681">
              <w:t>接口；</w:t>
            </w:r>
          </w:p>
          <w:p w:rsidR="00692681" w:rsidRDefault="001A21A2" w:rsidP="00692681">
            <w:pPr>
              <w:pStyle w:val="a6"/>
              <w:jc w:val="left"/>
            </w:pPr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>接口新增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FileTimeLen</w:t>
            </w:r>
            <w:proofErr w:type="spellEnd"/>
            <w:r>
              <w:rPr>
                <w:rFonts w:hint="eastAsia"/>
              </w:rPr>
              <w:t>入参</w:t>
            </w:r>
            <w:r w:rsidR="00692681">
              <w:rPr>
                <w:rFonts w:hint="eastAsia"/>
              </w:rPr>
              <w:t>；</w:t>
            </w:r>
          </w:p>
          <w:p w:rsidR="001A21A2" w:rsidRPr="002500F2" w:rsidRDefault="00692681" w:rsidP="00692681">
            <w:pPr>
              <w:pStyle w:val="a6"/>
              <w:jc w:val="left"/>
            </w:pPr>
            <w:r>
              <w:rPr>
                <w:rFonts w:hint="eastAsia"/>
              </w:rPr>
              <w:t>2.1.3</w:t>
            </w:r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SliceSize</w:t>
            </w:r>
            <w:proofErr w:type="spellEnd"/>
            <w:r>
              <w:rPr>
                <w:rFonts w:hint="eastAsia"/>
              </w:rPr>
              <w:t>修改为</w:t>
            </w:r>
            <w:proofErr w:type="spellStart"/>
            <w:r>
              <w:rPr>
                <w:rFonts w:hint="eastAsia"/>
              </w:rPr>
              <w:t>StartPos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EndPos</w:t>
            </w:r>
            <w:proofErr w:type="spellEnd"/>
            <w:r>
              <w:rPr>
                <w:rFonts w:hint="eastAsia"/>
              </w:rPr>
              <w:t>参数，新增</w:t>
            </w:r>
            <w:r>
              <w:rPr>
                <w:rFonts w:hint="eastAsia"/>
              </w:rPr>
              <w:t>64M</w:t>
            </w:r>
            <w:r>
              <w:rPr>
                <w:rFonts w:hint="eastAsia"/>
              </w:rPr>
              <w:t>分片建议</w:t>
            </w:r>
          </w:p>
        </w:tc>
        <w:tc>
          <w:tcPr>
            <w:tcW w:w="873" w:type="pct"/>
          </w:tcPr>
          <w:p w:rsidR="00C86176" w:rsidRPr="002500F2" w:rsidRDefault="00C86176" w:rsidP="00C86176">
            <w:pPr>
              <w:pStyle w:val="a6"/>
            </w:pPr>
            <w:r>
              <w:t>顾武强</w:t>
            </w:r>
          </w:p>
        </w:tc>
      </w:tr>
      <w:tr w:rsidR="00C86176" w:rsidTr="00692681">
        <w:trPr>
          <w:jc w:val="center"/>
        </w:trPr>
        <w:tc>
          <w:tcPr>
            <w:tcW w:w="999" w:type="pct"/>
          </w:tcPr>
          <w:p w:rsidR="00C86176" w:rsidRPr="002500F2" w:rsidRDefault="00834A34" w:rsidP="00834A34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 w:rsidR="0014476A">
              <w:t>11</w:t>
            </w:r>
          </w:p>
        </w:tc>
        <w:tc>
          <w:tcPr>
            <w:tcW w:w="466" w:type="pct"/>
          </w:tcPr>
          <w:p w:rsidR="00C86176" w:rsidRPr="002500F2" w:rsidRDefault="00C86176" w:rsidP="00C86176">
            <w:pPr>
              <w:pStyle w:val="TableText"/>
            </w:pPr>
          </w:p>
        </w:tc>
        <w:tc>
          <w:tcPr>
            <w:tcW w:w="443" w:type="pct"/>
          </w:tcPr>
          <w:p w:rsidR="00C86176" w:rsidRPr="002500F2" w:rsidRDefault="00C86176" w:rsidP="00C86176">
            <w:pPr>
              <w:pStyle w:val="TableText"/>
            </w:pPr>
          </w:p>
        </w:tc>
        <w:bookmarkStart w:id="3" w:name="_MON_1625502617"/>
        <w:bookmarkEnd w:id="3"/>
        <w:tc>
          <w:tcPr>
            <w:tcW w:w="2218" w:type="pct"/>
          </w:tcPr>
          <w:p w:rsidR="00C86176" w:rsidRPr="002500F2" w:rsidRDefault="00FE0C1F" w:rsidP="00C86176">
            <w:pPr>
              <w:pStyle w:val="TableText"/>
            </w:pPr>
            <w:r>
              <w:object w:dxaOrig="2040" w:dyaOrig="1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95pt;height:71.4pt" o:ole="">
                  <v:imagedata r:id="rId16" o:title=""/>
                </v:shape>
                <o:OLEObject Type="Embed" ProgID="Excel.Sheet.12" ShapeID="_x0000_i1025" DrawAspect="Icon" ObjectID="_1625502678" r:id="rId17"/>
              </w:object>
            </w:r>
          </w:p>
        </w:tc>
        <w:tc>
          <w:tcPr>
            <w:tcW w:w="873" w:type="pct"/>
          </w:tcPr>
          <w:p w:rsidR="00C86176" w:rsidRPr="002500F2" w:rsidRDefault="00834A34" w:rsidP="00834A34">
            <w:pPr>
              <w:pStyle w:val="a6"/>
            </w:pPr>
            <w:r>
              <w:t>宋炳辉</w:t>
            </w:r>
            <w:r>
              <w:t>/</w:t>
            </w:r>
            <w:r>
              <w:t>顾武强</w:t>
            </w:r>
            <w:r w:rsidR="00752EEB">
              <w:t>/</w:t>
            </w:r>
            <w:r w:rsidR="00752EEB">
              <w:t>高升</w:t>
            </w:r>
          </w:p>
        </w:tc>
      </w:tr>
      <w:tr w:rsidR="00C74369" w:rsidTr="00692681">
        <w:trPr>
          <w:jc w:val="center"/>
        </w:trPr>
        <w:tc>
          <w:tcPr>
            <w:tcW w:w="999" w:type="pct"/>
          </w:tcPr>
          <w:p w:rsidR="00C74369" w:rsidRPr="002500F2" w:rsidRDefault="00C74369" w:rsidP="00C74369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>
              <w:t>12</w:t>
            </w:r>
          </w:p>
        </w:tc>
        <w:tc>
          <w:tcPr>
            <w:tcW w:w="466" w:type="pct"/>
          </w:tcPr>
          <w:p w:rsidR="00C74369" w:rsidRPr="002500F2" w:rsidRDefault="00C74369" w:rsidP="00C74369">
            <w:pPr>
              <w:pStyle w:val="a6"/>
            </w:pPr>
          </w:p>
        </w:tc>
        <w:tc>
          <w:tcPr>
            <w:tcW w:w="443" w:type="pct"/>
          </w:tcPr>
          <w:p w:rsidR="00C74369" w:rsidRPr="002500F2" w:rsidRDefault="00FB19BD" w:rsidP="00C74369">
            <w:pPr>
              <w:pStyle w:val="a6"/>
            </w:pPr>
            <w:r>
              <w:t>2.1/</w:t>
            </w:r>
            <w:r w:rsidR="00C74369">
              <w:rPr>
                <w:rFonts w:hint="eastAsia"/>
              </w:rPr>
              <w:t>2.</w:t>
            </w:r>
            <w:r w:rsidR="00C74369">
              <w:t>2</w:t>
            </w:r>
          </w:p>
        </w:tc>
        <w:tc>
          <w:tcPr>
            <w:tcW w:w="2218" w:type="pct"/>
          </w:tcPr>
          <w:p w:rsidR="00016658" w:rsidRDefault="00C74369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t>将返回参数中</w:t>
            </w:r>
            <w:r w:rsidR="00207A89">
              <w:t>的数据字段名由</w:t>
            </w:r>
            <w:proofErr w:type="gramStart"/>
            <w:r w:rsidR="00207A89">
              <w:t>类对象名修改</w:t>
            </w:r>
            <w:proofErr w:type="gramEnd"/>
            <w:r w:rsidR="00207A89">
              <w:t>为</w:t>
            </w:r>
            <w:r w:rsidR="00207A89">
              <w:t>Data</w:t>
            </w:r>
            <w:r w:rsidR="00FB19BD">
              <w:t>，所有业务参数包到</w:t>
            </w:r>
            <w:r w:rsidR="00FB19BD">
              <w:t>Data</w:t>
            </w:r>
            <w:r w:rsidR="00FB19BD">
              <w:t>字段中</w:t>
            </w:r>
          </w:p>
          <w:p w:rsidR="00016658" w:rsidRDefault="00EE20F6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2.2.4/</w:t>
            </w:r>
            <w:r>
              <w:t>2.2.10</w:t>
            </w:r>
            <w:r w:rsidR="00F84949">
              <w:t>将流和</w:t>
            </w:r>
            <w:r w:rsidR="00F84949">
              <w:t>Pipe</w:t>
            </w:r>
            <w:r w:rsidR="00F84949">
              <w:t>不存在时返回策略修改为返回未启动的，</w:t>
            </w:r>
            <w:r>
              <w:rPr>
                <w:rFonts w:hint="eastAsia"/>
              </w:rPr>
              <w:t>3.2/</w:t>
            </w:r>
            <w:r>
              <w:t>3.3</w:t>
            </w:r>
            <w:r w:rsidR="00F84949">
              <w:t>返回状态中新增</w:t>
            </w:r>
            <w:r w:rsidR="00F84949">
              <w:rPr>
                <w:rFonts w:hint="eastAsia"/>
              </w:rPr>
              <w:t>6</w:t>
            </w:r>
            <w:r w:rsidR="00F84949">
              <w:rPr>
                <w:rFonts w:hint="eastAsia"/>
              </w:rPr>
              <w:t>：</w:t>
            </w:r>
            <w:proofErr w:type="gramStart"/>
            <w:r w:rsidR="00F84949">
              <w:rPr>
                <w:rFonts w:hint="eastAsia"/>
              </w:rPr>
              <w:t>流未建立</w:t>
            </w:r>
            <w:proofErr w:type="gramEnd"/>
            <w:r w:rsidR="00F84949">
              <w:rPr>
                <w:rFonts w:hint="eastAsia"/>
              </w:rPr>
              <w:t>（</w:t>
            </w:r>
            <w:proofErr w:type="spellStart"/>
            <w:r w:rsidR="00F84949">
              <w:rPr>
                <w:rFonts w:hint="eastAsia"/>
              </w:rPr>
              <w:t>StreamId</w:t>
            </w:r>
            <w:proofErr w:type="spellEnd"/>
            <w:r w:rsidR="00F84949">
              <w:rPr>
                <w:rFonts w:hint="eastAsia"/>
              </w:rPr>
              <w:t>不存在）；</w:t>
            </w:r>
            <w:r w:rsidR="00F84949">
              <w:rPr>
                <w:rFonts w:hint="eastAsia"/>
              </w:rPr>
              <w:t>6</w:t>
            </w:r>
            <w:r w:rsidR="00F84949">
              <w:rPr>
                <w:rFonts w:hint="eastAsia"/>
              </w:rPr>
              <w:t>：未引流（</w:t>
            </w:r>
            <w:proofErr w:type="spellStart"/>
            <w:r w:rsidR="00F84949">
              <w:rPr>
                <w:rFonts w:hint="eastAsia"/>
              </w:rPr>
              <w:t>PipeId</w:t>
            </w:r>
            <w:proofErr w:type="spellEnd"/>
            <w:r w:rsidR="00F84949">
              <w:rPr>
                <w:rFonts w:hint="eastAsia"/>
              </w:rPr>
              <w:t>不存在）；</w:t>
            </w:r>
          </w:p>
          <w:p w:rsidR="00F84949" w:rsidRDefault="00F84949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恢复</w:t>
            </w:r>
            <w:r>
              <w:rPr>
                <w:rFonts w:hint="eastAsia"/>
              </w:rPr>
              <w:t>2.2.5</w:t>
            </w:r>
            <w:r>
              <w:rPr>
                <w:rFonts w:hint="eastAsia"/>
              </w:rPr>
              <w:t>接口</w:t>
            </w:r>
          </w:p>
          <w:p w:rsidR="003A13CF" w:rsidRDefault="003A13CF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将</w:t>
            </w:r>
            <w:r w:rsidRPr="003A13CF">
              <w:t>$endpoint</w:t>
            </w:r>
            <w:r>
              <w:t>修改为</w:t>
            </w:r>
            <w:r w:rsidRPr="003A13CF">
              <w:t>server-addr:8088</w:t>
            </w:r>
            <w:r>
              <w:t>，减少理解成本</w:t>
            </w:r>
          </w:p>
          <w:p w:rsidR="00016658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字段名</w:t>
            </w:r>
            <w:proofErr w:type="spellStart"/>
            <w:r>
              <w:rPr>
                <w:rFonts w:hint="eastAsia"/>
              </w:rPr>
              <w:t>TotolCount</w:t>
            </w:r>
            <w:proofErr w:type="spellEnd"/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  <w:p w:rsidR="00016658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字段名</w:t>
            </w:r>
            <w:proofErr w:type="spellStart"/>
            <w:r>
              <w:rPr>
                <w:rFonts w:hint="eastAsia"/>
              </w:rPr>
              <w:t>OffSet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（页码序号）</w:t>
            </w:r>
          </w:p>
          <w:p w:rsidR="00016658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接口名</w:t>
            </w:r>
            <w:proofErr w:type="spellStart"/>
            <w:r>
              <w:rPr>
                <w:rFonts w:hint="eastAsia"/>
              </w:rPr>
              <w:t>GetDevices</w:t>
            </w:r>
            <w:proofErr w:type="spellEnd"/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DescribeDevices</w:t>
            </w:r>
            <w:proofErr w:type="spellEnd"/>
          </w:p>
          <w:p w:rsidR="00016658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接口名</w:t>
            </w:r>
            <w:proofErr w:type="spellStart"/>
            <w:r>
              <w:rPr>
                <w:rFonts w:hint="eastAsia"/>
              </w:rPr>
              <w:t>DropVideoStreams</w:t>
            </w:r>
            <w:proofErr w:type="spellEnd"/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DeleteVideoStreams</w:t>
            </w:r>
            <w:proofErr w:type="spellEnd"/>
          </w:p>
          <w:p w:rsidR="00016658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接口名</w:t>
            </w:r>
            <w:proofErr w:type="spellStart"/>
            <w:r>
              <w:rPr>
                <w:rFonts w:hint="eastAsia"/>
              </w:rPr>
              <w:t>DropVideoStreamPipe</w:t>
            </w:r>
            <w:proofErr w:type="spellEnd"/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DeleteVideoStreamPipe</w:t>
            </w:r>
            <w:proofErr w:type="spellEnd"/>
          </w:p>
          <w:p w:rsidR="00016658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接口名</w:t>
            </w:r>
            <w:proofErr w:type="spellStart"/>
            <w:r>
              <w:rPr>
                <w:rFonts w:hint="eastAsia"/>
              </w:rPr>
              <w:t>DropVideoStreamPipes</w:t>
            </w:r>
            <w:proofErr w:type="spellEnd"/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DeleteVideoStreamPipes</w:t>
            </w:r>
            <w:proofErr w:type="spellEnd"/>
          </w:p>
          <w:p w:rsidR="00016658" w:rsidRPr="002500F2" w:rsidRDefault="00016658" w:rsidP="00C1048A">
            <w:pPr>
              <w:pStyle w:val="a6"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接口名</w:t>
            </w:r>
            <w:proofErr w:type="spellStart"/>
            <w:r>
              <w:rPr>
                <w:rFonts w:hint="eastAsia"/>
              </w:rPr>
              <w:t>startDeviceVod</w:t>
            </w:r>
            <w:proofErr w:type="spellEnd"/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StartDeviceVod</w:t>
            </w:r>
            <w:proofErr w:type="spellEnd"/>
          </w:p>
        </w:tc>
        <w:tc>
          <w:tcPr>
            <w:tcW w:w="873" w:type="pct"/>
          </w:tcPr>
          <w:p w:rsidR="00C74369" w:rsidRPr="002500F2" w:rsidRDefault="00C74369" w:rsidP="00C74369">
            <w:pPr>
              <w:pStyle w:val="a6"/>
            </w:pPr>
            <w:r>
              <w:t>顾武强</w:t>
            </w:r>
            <w:r w:rsidR="00207A89">
              <w:t>/</w:t>
            </w:r>
            <w:r w:rsidR="00207A89">
              <w:t>宋炳辉</w:t>
            </w:r>
            <w:r w:rsidR="00207A89">
              <w:t>/</w:t>
            </w:r>
            <w:proofErr w:type="gramStart"/>
            <w:r w:rsidR="00207A89">
              <w:t>桀</w:t>
            </w:r>
            <w:proofErr w:type="gramEnd"/>
            <w:r w:rsidR="00207A89">
              <w:t>骏</w:t>
            </w:r>
          </w:p>
        </w:tc>
      </w:tr>
      <w:tr w:rsidR="001938AB" w:rsidTr="00692681">
        <w:trPr>
          <w:jc w:val="center"/>
        </w:trPr>
        <w:tc>
          <w:tcPr>
            <w:tcW w:w="999" w:type="pct"/>
          </w:tcPr>
          <w:p w:rsidR="001938AB" w:rsidRPr="002500F2" w:rsidRDefault="001938AB" w:rsidP="001938AB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 w:rsidR="00307A5F">
              <w:t>19</w:t>
            </w:r>
          </w:p>
        </w:tc>
        <w:tc>
          <w:tcPr>
            <w:tcW w:w="466" w:type="pct"/>
          </w:tcPr>
          <w:p w:rsidR="001938AB" w:rsidRPr="002500F2" w:rsidRDefault="00224201" w:rsidP="001938AB">
            <w:pPr>
              <w:pStyle w:val="a6"/>
            </w:pPr>
            <w:r>
              <w:t>V0.5</w:t>
            </w:r>
          </w:p>
        </w:tc>
        <w:tc>
          <w:tcPr>
            <w:tcW w:w="443" w:type="pct"/>
          </w:tcPr>
          <w:p w:rsidR="001938AB" w:rsidRPr="002500F2" w:rsidRDefault="001938AB" w:rsidP="001938AB">
            <w:pPr>
              <w:pStyle w:val="a6"/>
            </w:pPr>
            <w:r>
              <w:rPr>
                <w:rFonts w:hint="eastAsia"/>
              </w:rPr>
              <w:t>2.1</w:t>
            </w:r>
            <w:r w:rsidR="00224201">
              <w:t>.2</w:t>
            </w:r>
          </w:p>
        </w:tc>
        <w:tc>
          <w:tcPr>
            <w:tcW w:w="2218" w:type="pct"/>
          </w:tcPr>
          <w:p w:rsidR="001938AB" w:rsidRPr="002500F2" w:rsidRDefault="00224201" w:rsidP="001938AB">
            <w:pPr>
              <w:pStyle w:val="a6"/>
              <w:jc w:val="left"/>
            </w:pPr>
            <w:r>
              <w:rPr>
                <w:rFonts w:hint="eastAsia"/>
              </w:rPr>
              <w:t>新增查询容量接口</w:t>
            </w:r>
          </w:p>
        </w:tc>
        <w:tc>
          <w:tcPr>
            <w:tcW w:w="873" w:type="pct"/>
          </w:tcPr>
          <w:p w:rsidR="001938AB" w:rsidRPr="002500F2" w:rsidRDefault="001938AB" w:rsidP="001938AB">
            <w:pPr>
              <w:pStyle w:val="a6"/>
            </w:pPr>
            <w:r>
              <w:t>顾武强</w:t>
            </w:r>
          </w:p>
        </w:tc>
      </w:tr>
      <w:tr w:rsidR="00307A5F" w:rsidTr="00692681">
        <w:trPr>
          <w:jc w:val="center"/>
        </w:trPr>
        <w:tc>
          <w:tcPr>
            <w:tcW w:w="999" w:type="pct"/>
          </w:tcPr>
          <w:p w:rsidR="00307A5F" w:rsidRPr="002500F2" w:rsidRDefault="00307A5F" w:rsidP="00307A5F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 w:rsidR="00224201">
              <w:t>24</w:t>
            </w:r>
          </w:p>
        </w:tc>
        <w:tc>
          <w:tcPr>
            <w:tcW w:w="466" w:type="pct"/>
          </w:tcPr>
          <w:p w:rsidR="00307A5F" w:rsidRPr="002500F2" w:rsidRDefault="00224201" w:rsidP="00307A5F">
            <w:pPr>
              <w:pStyle w:val="a6"/>
            </w:pPr>
            <w:r>
              <w:t>V0.5</w:t>
            </w:r>
          </w:p>
        </w:tc>
        <w:tc>
          <w:tcPr>
            <w:tcW w:w="443" w:type="pct"/>
          </w:tcPr>
          <w:p w:rsidR="00307A5F" w:rsidRPr="002500F2" w:rsidRDefault="00307A5F" w:rsidP="00307A5F">
            <w:pPr>
              <w:pStyle w:val="a6"/>
            </w:pPr>
            <w:r>
              <w:rPr>
                <w:rFonts w:hint="eastAsia"/>
              </w:rPr>
              <w:t>2.1</w:t>
            </w:r>
            <w:r w:rsidR="00224201">
              <w:t>.3</w:t>
            </w:r>
          </w:p>
        </w:tc>
        <w:tc>
          <w:tcPr>
            <w:tcW w:w="2218" w:type="pct"/>
          </w:tcPr>
          <w:p w:rsidR="00307A5F" w:rsidRPr="002500F2" w:rsidRDefault="00307A5F" w:rsidP="00307A5F">
            <w:pPr>
              <w:pStyle w:val="a6"/>
              <w:jc w:val="left"/>
            </w:pPr>
            <w:r>
              <w:rPr>
                <w:rFonts w:hint="eastAsia"/>
              </w:rPr>
              <w:t>新增删除接口</w:t>
            </w:r>
          </w:p>
        </w:tc>
        <w:tc>
          <w:tcPr>
            <w:tcW w:w="873" w:type="pct"/>
          </w:tcPr>
          <w:p w:rsidR="00307A5F" w:rsidRPr="002500F2" w:rsidRDefault="00307A5F" w:rsidP="00307A5F">
            <w:pPr>
              <w:pStyle w:val="a6"/>
            </w:pPr>
            <w:r>
              <w:t>顾武强</w:t>
            </w:r>
          </w:p>
        </w:tc>
      </w:tr>
      <w:tr w:rsidR="00224201" w:rsidTr="00692681">
        <w:trPr>
          <w:jc w:val="center"/>
        </w:trPr>
        <w:tc>
          <w:tcPr>
            <w:tcW w:w="999" w:type="pct"/>
          </w:tcPr>
          <w:p w:rsidR="00224201" w:rsidRPr="002500F2" w:rsidRDefault="00224201" w:rsidP="00224201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>
              <w:t>24</w:t>
            </w:r>
          </w:p>
        </w:tc>
        <w:tc>
          <w:tcPr>
            <w:tcW w:w="466" w:type="pct"/>
          </w:tcPr>
          <w:p w:rsidR="00224201" w:rsidRPr="002500F2" w:rsidRDefault="00224201" w:rsidP="00224201">
            <w:pPr>
              <w:pStyle w:val="a6"/>
            </w:pPr>
            <w:r>
              <w:t>V0.5</w:t>
            </w:r>
          </w:p>
        </w:tc>
        <w:tc>
          <w:tcPr>
            <w:tcW w:w="443" w:type="pct"/>
          </w:tcPr>
          <w:p w:rsidR="00224201" w:rsidRPr="002500F2" w:rsidRDefault="00224201" w:rsidP="00224201">
            <w:pPr>
              <w:pStyle w:val="a6"/>
            </w:pPr>
            <w:r>
              <w:rPr>
                <w:rFonts w:hint="eastAsia"/>
              </w:rPr>
              <w:t>2.1</w:t>
            </w:r>
            <w:r>
              <w:t>.1</w:t>
            </w:r>
          </w:p>
        </w:tc>
        <w:tc>
          <w:tcPr>
            <w:tcW w:w="2218" w:type="pct"/>
          </w:tcPr>
          <w:p w:rsidR="00224201" w:rsidRPr="002500F2" w:rsidRDefault="00224201" w:rsidP="00224201">
            <w:pPr>
              <w:pStyle w:val="a6"/>
              <w:jc w:val="left"/>
            </w:pPr>
            <w:r>
              <w:rPr>
                <w:rFonts w:hint="eastAsia"/>
              </w:rPr>
              <w:t>新增</w:t>
            </w:r>
            <w:proofErr w:type="spellStart"/>
            <w:r w:rsidR="00AD6AB7" w:rsidRPr="00224201">
              <w:rPr>
                <w:rFonts w:eastAsiaTheme="minorEastAsia" w:cs="Arial"/>
              </w:rPr>
              <w:t>LimitMinCapacity</w:t>
            </w:r>
            <w:proofErr w:type="spellEnd"/>
            <w:r>
              <w:rPr>
                <w:rFonts w:hint="eastAsia"/>
              </w:rPr>
              <w:t>参数</w:t>
            </w:r>
          </w:p>
        </w:tc>
        <w:tc>
          <w:tcPr>
            <w:tcW w:w="873" w:type="pct"/>
          </w:tcPr>
          <w:p w:rsidR="00224201" w:rsidRDefault="00AD6AB7" w:rsidP="00224201">
            <w:pPr>
              <w:pStyle w:val="a6"/>
            </w:pPr>
            <w:r>
              <w:t>顾武强</w:t>
            </w:r>
          </w:p>
        </w:tc>
      </w:tr>
      <w:tr w:rsidR="00E153D4" w:rsidTr="00692681">
        <w:trPr>
          <w:jc w:val="center"/>
        </w:trPr>
        <w:tc>
          <w:tcPr>
            <w:tcW w:w="999" w:type="pct"/>
          </w:tcPr>
          <w:p w:rsidR="00E153D4" w:rsidRPr="002500F2" w:rsidRDefault="00E153D4" w:rsidP="00E153D4">
            <w:pPr>
              <w:pStyle w:val="a6"/>
            </w:pPr>
            <w:r w:rsidRPr="002500F2">
              <w:t>201</w:t>
            </w:r>
            <w:r>
              <w:t>9</w:t>
            </w:r>
            <w:r w:rsidRPr="002500F2">
              <w:t>-</w:t>
            </w:r>
            <w:r>
              <w:rPr>
                <w:rFonts w:hint="eastAsia"/>
              </w:rPr>
              <w:t>0</w:t>
            </w:r>
            <w:r>
              <w:t>7</w:t>
            </w:r>
            <w:r w:rsidRPr="002500F2">
              <w:t>-</w:t>
            </w:r>
            <w:r>
              <w:t>24</w:t>
            </w:r>
          </w:p>
        </w:tc>
        <w:tc>
          <w:tcPr>
            <w:tcW w:w="466" w:type="pct"/>
          </w:tcPr>
          <w:p w:rsidR="00E153D4" w:rsidRPr="002500F2" w:rsidRDefault="00E153D4" w:rsidP="00E153D4">
            <w:pPr>
              <w:pStyle w:val="a6"/>
            </w:pPr>
            <w:r>
              <w:t>V0.5</w:t>
            </w:r>
          </w:p>
        </w:tc>
        <w:tc>
          <w:tcPr>
            <w:tcW w:w="443" w:type="pct"/>
          </w:tcPr>
          <w:p w:rsidR="00E153D4" w:rsidRDefault="00E153D4" w:rsidP="00E153D4">
            <w:pPr>
              <w:pStyle w:val="a6"/>
            </w:pPr>
            <w:r>
              <w:rPr>
                <w:rFonts w:hint="eastAsia"/>
              </w:rPr>
              <w:t>3.5</w:t>
            </w:r>
          </w:p>
        </w:tc>
        <w:tc>
          <w:tcPr>
            <w:tcW w:w="2218" w:type="pct"/>
          </w:tcPr>
          <w:p w:rsidR="00E153D4" w:rsidRDefault="00E153D4" w:rsidP="00E153D4">
            <w:pPr>
              <w:pStyle w:val="a6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．新增云台相机类型</w:t>
            </w:r>
          </w:p>
          <w:p w:rsidR="00E153D4" w:rsidRDefault="00E153D4" w:rsidP="00E153D4">
            <w:pPr>
              <w:pStyle w:val="a6"/>
              <w:jc w:val="left"/>
            </w:pPr>
            <w:r>
              <w:t>2</w:t>
            </w:r>
            <w:r>
              <w:rPr>
                <w:rFonts w:hint="eastAsia"/>
              </w:rPr>
              <w:t>．新增</w:t>
            </w:r>
            <w:r>
              <w:t>Address/</w:t>
            </w:r>
            <w:proofErr w:type="spellStart"/>
            <w:r>
              <w:t>PAddress</w:t>
            </w:r>
            <w:proofErr w:type="spellEnd"/>
            <w:r>
              <w:t>/</w:t>
            </w:r>
            <w:bookmarkStart w:id="4" w:name="_GoBack"/>
            <w:bookmarkEnd w:id="4"/>
            <w:proofErr w:type="spellStart"/>
            <w:r>
              <w:t>OrgName</w:t>
            </w:r>
            <w:proofErr w:type="spellEnd"/>
            <w:r>
              <w:t>属性</w:t>
            </w:r>
          </w:p>
        </w:tc>
        <w:tc>
          <w:tcPr>
            <w:tcW w:w="873" w:type="pct"/>
          </w:tcPr>
          <w:p w:rsidR="00E153D4" w:rsidRDefault="00E153D4" w:rsidP="00E153D4">
            <w:pPr>
              <w:pStyle w:val="a6"/>
            </w:pPr>
            <w:r>
              <w:t>顾武强</w:t>
            </w:r>
          </w:p>
        </w:tc>
      </w:tr>
    </w:tbl>
    <w:p w:rsidR="007602E7" w:rsidRDefault="007602E7" w:rsidP="00CC0053">
      <w:pPr>
        <w:ind w:left="0"/>
        <w:jc w:val="left"/>
        <w:textAlignment w:val="baseline"/>
        <w:rPr>
          <w:rFonts w:ascii="Times New Roman"/>
        </w:rPr>
        <w:sectPr w:rsidR="007602E7" w:rsidSect="00F13EA9">
          <w:footerReference w:type="default" r:id="rId18"/>
          <w:pgSz w:w="11906" w:h="16157"/>
          <w:pgMar w:top="1247" w:right="1134" w:bottom="1247" w:left="1134" w:header="850" w:footer="850" w:gutter="0"/>
          <w:pgNumType w:fmt="lowerRoman" w:start="1"/>
          <w:cols w:space="425"/>
          <w:docGrid w:type="lines" w:linePitch="317"/>
        </w:sectPr>
      </w:pPr>
    </w:p>
    <w:p w:rsidR="007602E7" w:rsidRPr="00542A7E" w:rsidRDefault="007602E7" w:rsidP="007602E7">
      <w:pPr>
        <w:ind w:left="0"/>
        <w:rPr>
          <w:rStyle w:val="af0"/>
          <w:rFonts w:ascii="黑体" w:eastAsia="黑体" w:hAnsi="黑体"/>
          <w:b w:val="0"/>
          <w:bCs w:val="0"/>
          <w:color w:val="800000"/>
          <w:sz w:val="30"/>
          <w:szCs w:val="30"/>
        </w:rPr>
      </w:pPr>
      <w:r w:rsidRPr="00DC7285">
        <w:rPr>
          <w:rFonts w:ascii="黑体" w:eastAsia="黑体" w:hAnsi="黑体" w:hint="eastAsia"/>
          <w:color w:val="800000"/>
          <w:sz w:val="30"/>
          <w:szCs w:val="30"/>
        </w:rPr>
        <w:lastRenderedPageBreak/>
        <w:t>声明</w:t>
      </w:r>
    </w:p>
    <w:p w:rsidR="007602E7" w:rsidRPr="00542A7E" w:rsidRDefault="007602E7" w:rsidP="007602E7">
      <w:pPr>
        <w:rPr>
          <w:rStyle w:val="af0"/>
          <w:b w:val="0"/>
        </w:rPr>
      </w:pPr>
      <w:r w:rsidRPr="00542A7E">
        <w:rPr>
          <w:rStyle w:val="af0"/>
          <w:rFonts w:hint="eastAsia"/>
          <w:b w:val="0"/>
        </w:rPr>
        <w:t>版权所有</w:t>
      </w:r>
      <w:r w:rsidRPr="00542A7E">
        <w:rPr>
          <w:rStyle w:val="af0"/>
          <w:b w:val="0"/>
        </w:rPr>
        <w:t>©</w:t>
      </w:r>
      <w:r w:rsidRPr="00542A7E">
        <w:rPr>
          <w:rStyle w:val="af0"/>
          <w:rFonts w:hint="eastAsia"/>
          <w:b w:val="0"/>
        </w:rPr>
        <w:t>2011-201</w:t>
      </w:r>
      <w:r w:rsidR="00C74369">
        <w:rPr>
          <w:rStyle w:val="af0"/>
          <w:b w:val="0"/>
        </w:rPr>
        <w:t>9</w:t>
      </w:r>
      <w:r w:rsidRPr="00542A7E">
        <w:rPr>
          <w:rStyle w:val="af0"/>
          <w:rFonts w:hint="eastAsia"/>
          <w:b w:val="0"/>
        </w:rPr>
        <w:t>浙江宇视科技有限公司，保留一切权利</w:t>
      </w:r>
      <w:r>
        <w:rPr>
          <w:rStyle w:val="af0"/>
          <w:rFonts w:hint="eastAsia"/>
          <w:b w:val="0"/>
        </w:rPr>
        <w:t>。</w:t>
      </w:r>
    </w:p>
    <w:p w:rsidR="007602E7" w:rsidRDefault="007602E7" w:rsidP="007602E7">
      <w:r>
        <w:rPr>
          <w:rFonts w:hint="eastAsia"/>
        </w:rPr>
        <w:t>非经本公司书面许可，任何单位和个人不得擅自摘抄、复制本文档内容的部分或全部，并不得以任何形式传播。</w:t>
      </w:r>
    </w:p>
    <w:p w:rsidR="007602E7" w:rsidRDefault="007602E7" w:rsidP="007602E7">
      <w:r>
        <w:rPr>
          <w:noProof/>
        </w:rPr>
        <w:drawing>
          <wp:inline distT="0" distB="0" distL="0" distR="0">
            <wp:extent cx="358775" cy="182880"/>
            <wp:effectExtent l="0" t="0" r="3175" b="7620"/>
            <wp:docPr id="3" name="图片 2" descr="UNV-英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NV-英文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 w:rsidRPr="005C76AB">
        <w:rPr>
          <w:rFonts w:hint="eastAsia"/>
        </w:rPr>
        <w:t>浙江宇视科技</w:t>
      </w:r>
      <w:r w:rsidRPr="002C28B7">
        <w:rPr>
          <w:rFonts w:hint="eastAsia"/>
        </w:rPr>
        <w:t>有限公司</w:t>
      </w:r>
      <w:r>
        <w:rPr>
          <w:rFonts w:hint="eastAsia"/>
        </w:rPr>
        <w:t>的商标。</w:t>
      </w:r>
      <w:r w:rsidRPr="001F5F29">
        <w:rPr>
          <w:rFonts w:hint="eastAsia"/>
        </w:rPr>
        <w:t>本手册中出现的其它</w:t>
      </w:r>
      <w:r>
        <w:rPr>
          <w:rFonts w:hint="eastAsia"/>
        </w:rPr>
        <w:t>所有</w:t>
      </w:r>
      <w:r w:rsidRPr="001F5F29">
        <w:rPr>
          <w:rFonts w:hint="eastAsia"/>
        </w:rPr>
        <w:t>商标、产品标识及商品名称，由各自权利人拥有。</w:t>
      </w:r>
    </w:p>
    <w:p w:rsidR="007602E7" w:rsidRDefault="007602E7" w:rsidP="007602E7">
      <w:pPr>
        <w:pStyle w:val="Default"/>
        <w:ind w:firstLineChars="300" w:firstLine="630"/>
        <w:rPr>
          <w:sz w:val="21"/>
          <w:szCs w:val="21"/>
        </w:rPr>
      </w:pPr>
      <w:r>
        <w:rPr>
          <w:sz w:val="21"/>
          <w:szCs w:val="21"/>
        </w:rPr>
        <w:t>由于产品版本升级或其他原因，本手册内容会不定期进行更新。</w:t>
      </w:r>
    </w:p>
    <w:p w:rsidR="00723DE8" w:rsidRDefault="007602E7" w:rsidP="00723DE8">
      <w:pPr>
        <w:rPr>
          <w:szCs w:val="21"/>
        </w:rPr>
      </w:pPr>
      <w:r>
        <w:rPr>
          <w:szCs w:val="21"/>
        </w:rPr>
        <w:t>本手册仅作为使用指导，本手册中的所有陈述、信息和建议不构成任何明示或暗示的担保。</w:t>
      </w:r>
      <w:r w:rsidR="00723DE8" w:rsidRPr="00D518D0">
        <w:rPr>
          <w:rFonts w:hint="eastAsia"/>
          <w:szCs w:val="21"/>
        </w:rPr>
        <w:t>如有任何疑问或争议，请以我司最终解释为准。</w:t>
      </w:r>
    </w:p>
    <w:p w:rsidR="007602E7" w:rsidRDefault="007602E7" w:rsidP="007602E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本公司</w:t>
      </w:r>
      <w:r w:rsidRPr="008C0ECA">
        <w:rPr>
          <w:rFonts w:ascii="宋体" w:hAnsi="宋体" w:hint="eastAsia"/>
          <w:szCs w:val="21"/>
        </w:rPr>
        <w:t>对使用本手册或使用本公司产品导致的任何特殊、附带、偶然或间接的损害不承担责任，包括但不限于商业利润损失、数据或文档丢失产生的损失</w:t>
      </w:r>
      <w:r>
        <w:rPr>
          <w:rFonts w:ascii="宋体" w:hAnsi="宋体" w:hint="eastAsia"/>
          <w:szCs w:val="21"/>
        </w:rPr>
        <w:t>，</w:t>
      </w:r>
      <w:r w:rsidRPr="008C0ECA">
        <w:rPr>
          <w:rFonts w:ascii="宋体" w:hAnsi="宋体" w:hint="eastAsia"/>
          <w:szCs w:val="21"/>
        </w:rPr>
        <w:t>因遭受网络攻击、黑客攻击、病毒感染等造成的产品</w:t>
      </w:r>
      <w:r>
        <w:rPr>
          <w:rFonts w:ascii="宋体" w:hAnsi="宋体" w:hint="eastAsia"/>
          <w:szCs w:val="21"/>
        </w:rPr>
        <w:t>工作</w:t>
      </w:r>
      <w:r w:rsidRPr="008C0ECA">
        <w:rPr>
          <w:rFonts w:ascii="宋体" w:hAnsi="宋体" w:hint="eastAsia"/>
          <w:szCs w:val="21"/>
        </w:rPr>
        <w:t>异常、信息泄露。</w:t>
      </w:r>
    </w:p>
    <w:p w:rsidR="007602E7" w:rsidRPr="00DC7285" w:rsidRDefault="007602E7" w:rsidP="007602E7">
      <w:pPr>
        <w:ind w:left="0"/>
        <w:rPr>
          <w:rFonts w:ascii="黑体" w:eastAsia="黑体" w:hAnsi="黑体"/>
          <w:color w:val="800000"/>
          <w:sz w:val="30"/>
          <w:szCs w:val="30"/>
        </w:rPr>
      </w:pPr>
      <w:r>
        <w:rPr>
          <w:rFonts w:ascii="黑体" w:eastAsia="黑体" w:hAnsi="黑体" w:hint="eastAsia"/>
          <w:color w:val="800000"/>
          <w:sz w:val="30"/>
          <w:szCs w:val="30"/>
        </w:rPr>
        <w:t>本书约定</w:t>
      </w:r>
    </w:p>
    <w:p w:rsidR="007602E7" w:rsidRDefault="007602E7" w:rsidP="007602E7">
      <w:pPr>
        <w:rPr>
          <w:rFonts w:ascii="宋体" w:hAnsi="宋体"/>
          <w:szCs w:val="21"/>
        </w:rPr>
      </w:pPr>
      <w:r>
        <w:rPr>
          <w:rFonts w:hint="eastAsia"/>
        </w:rPr>
        <w:t>本书采用各种醒目标志来表示在使用过程中应该特别注意的地方，这些标志的意义如下：</w:t>
      </w:r>
    </w:p>
    <w:tbl>
      <w:tblPr>
        <w:tblStyle w:val="Table"/>
        <w:tblW w:w="8957" w:type="dxa"/>
        <w:tblLayout w:type="fixed"/>
        <w:tblLook w:val="04A0"/>
      </w:tblPr>
      <w:tblGrid>
        <w:gridCol w:w="1066"/>
        <w:gridCol w:w="7891"/>
      </w:tblGrid>
      <w:tr w:rsidR="007602E7" w:rsidTr="00FE6A9E">
        <w:trPr>
          <w:cnfStyle w:val="100000000000"/>
          <w:tblHeader/>
        </w:trPr>
        <w:tc>
          <w:tcPr>
            <w:tcW w:w="1072" w:type="dxa"/>
          </w:tcPr>
          <w:p w:rsidR="007602E7" w:rsidRDefault="007602E7" w:rsidP="00FE6A9E">
            <w:pPr>
              <w:pStyle w:val="TableHeading"/>
            </w:pPr>
            <w:r>
              <w:rPr>
                <w:rFonts w:hint="eastAsia"/>
              </w:rPr>
              <w:t>标</w:t>
            </w:r>
            <w:r>
              <w:t xml:space="preserve">    </w:t>
            </w:r>
            <w:r>
              <w:rPr>
                <w:rFonts w:hint="eastAsia"/>
              </w:rPr>
              <w:t>志</w:t>
            </w:r>
          </w:p>
        </w:tc>
        <w:tc>
          <w:tcPr>
            <w:tcW w:w="7942" w:type="dxa"/>
          </w:tcPr>
          <w:p w:rsidR="007602E7" w:rsidRDefault="007602E7" w:rsidP="00FE6A9E">
            <w:pPr>
              <w:pStyle w:val="TableHeading"/>
            </w:pPr>
            <w:r w:rsidRPr="001A72A5">
              <w:rPr>
                <w:rFonts w:hint="eastAsia"/>
              </w:rPr>
              <w:t>意</w:t>
            </w:r>
            <w:r>
              <w:t xml:space="preserve">    </w:t>
            </w:r>
            <w:r w:rsidRPr="001A72A5">
              <w:rPr>
                <w:rFonts w:hint="eastAsia"/>
              </w:rPr>
              <w:t>义</w:t>
            </w:r>
          </w:p>
        </w:tc>
      </w:tr>
      <w:tr w:rsidR="007602E7" w:rsidTr="00FE6A9E">
        <w:tc>
          <w:tcPr>
            <w:tcW w:w="1072" w:type="dxa"/>
          </w:tcPr>
          <w:p w:rsidR="007602E7" w:rsidRPr="00DE0261" w:rsidRDefault="007602E7" w:rsidP="00FE6A9E">
            <w:pPr>
              <w:pStyle w:val="TableTex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76225" cy="247650"/>
                  <wp:effectExtent l="19050" t="0" r="9525" b="0"/>
                  <wp:docPr id="1" name="图片 2" descr="\\10.220.3.114\共享文件夹\运作资料部\02-作者交稿\奚珍珍\02-资料美工事宜\资料图标WMF\资料图标-警告0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0.220.3.114\共享文件夹\运作资料部\02-作者交稿\奚珍珍\02-资料美工事宜\资料图标WMF\资料图标-警告0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2" w:type="dxa"/>
          </w:tcPr>
          <w:p w:rsidR="007602E7" w:rsidRPr="001A72A5" w:rsidRDefault="007602E7" w:rsidP="00FE6A9E">
            <w:pPr>
              <w:pStyle w:val="TableText"/>
            </w:pPr>
            <w:r>
              <w:rPr>
                <w:rFonts w:hint="eastAsia"/>
              </w:rPr>
              <w:t>警告。</w:t>
            </w:r>
            <w:r w:rsidRPr="001A72A5">
              <w:rPr>
                <w:rFonts w:hint="eastAsia"/>
              </w:rPr>
              <w:t>该标志后的注释需给予格外关注，不当的操作可能会对人身造成伤害</w:t>
            </w:r>
          </w:p>
        </w:tc>
      </w:tr>
      <w:tr w:rsidR="007602E7" w:rsidTr="00FE6A9E">
        <w:tc>
          <w:tcPr>
            <w:tcW w:w="1072" w:type="dxa"/>
          </w:tcPr>
          <w:p w:rsidR="007602E7" w:rsidRPr="00DE0261" w:rsidRDefault="007602E7" w:rsidP="00FE6A9E">
            <w:pPr>
              <w:pStyle w:val="TableText"/>
              <w:rPr>
                <w:color w:val="000000"/>
              </w:rPr>
            </w:pPr>
            <w:r w:rsidRPr="00A630A0">
              <w:rPr>
                <w:noProof/>
                <w:color w:val="000000"/>
              </w:rPr>
              <w:drawing>
                <wp:inline distT="0" distB="0" distL="0" distR="0">
                  <wp:extent cx="257175" cy="257175"/>
                  <wp:effectExtent l="19050" t="0" r="9525" b="0"/>
                  <wp:docPr id="5" name="图片 1" descr="\\10.220.3.114\共享文件夹\运作资料部\01-资料开发平台\01-随机资料模板\01-宇视资料模板（word2007）\01-随机资料模板\Note图标\资料图标-注意0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220.3.114\共享文件夹\运作资料部\01-资料开发平台\01-随机资料模板\01-宇视资料模板（word2007）\01-随机资料模板\Note图标\资料图标-注意0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2" w:type="dxa"/>
          </w:tcPr>
          <w:p w:rsidR="007602E7" w:rsidRPr="00DE0261" w:rsidRDefault="007602E7" w:rsidP="00FE6A9E">
            <w:pPr>
              <w:pStyle w:val="TableText"/>
              <w:rPr>
                <w:color w:val="000000"/>
              </w:rPr>
            </w:pPr>
            <w:r>
              <w:rPr>
                <w:rFonts w:hint="eastAsia"/>
                <w:noProof/>
              </w:rPr>
              <w:t>注意。提醒操作中应注意的事项，不当的操作可能会导致产品损坏、数据丢失或功能异常</w:t>
            </w:r>
          </w:p>
        </w:tc>
      </w:tr>
      <w:tr w:rsidR="007602E7" w:rsidTr="00FE6A9E">
        <w:tc>
          <w:tcPr>
            <w:tcW w:w="1072" w:type="dxa"/>
          </w:tcPr>
          <w:p w:rsidR="007602E7" w:rsidRPr="00DE0261" w:rsidRDefault="007602E7" w:rsidP="00FE6A9E">
            <w:pPr>
              <w:pStyle w:val="TableTex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276225" cy="238125"/>
                  <wp:effectExtent l="19050" t="0" r="0" b="0"/>
                  <wp:docPr id="7" name="图片 3" descr="\\10.220.3.114\共享文件夹\运作资料部\02-作者交稿\奚珍珍\02-资料美工事宜\资料图标WMF\资料图标-说明0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10.220.3.114\共享文件夹\运作资料部\02-作者交稿\奚珍珍\02-资料美工事宜\资料图标WMF\资料图标-说明0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2" w:type="dxa"/>
          </w:tcPr>
          <w:p w:rsidR="007602E7" w:rsidRPr="00DE0261" w:rsidRDefault="007602E7" w:rsidP="00FE6A9E">
            <w:pPr>
              <w:pStyle w:val="TableText"/>
              <w:rPr>
                <w:rFonts w:ascii="宋体"/>
              </w:rPr>
            </w:pPr>
            <w:r>
              <w:rPr>
                <w:rFonts w:hint="eastAsia"/>
              </w:rPr>
              <w:t>说明。对产品</w:t>
            </w:r>
            <w:r w:rsidRPr="00FA681A">
              <w:rPr>
                <w:rFonts w:hint="eastAsia"/>
              </w:rPr>
              <w:t>操作使用相关信息进行提示、补充</w:t>
            </w:r>
          </w:p>
        </w:tc>
      </w:tr>
    </w:tbl>
    <w:p w:rsidR="007602E7" w:rsidRPr="005022FF" w:rsidRDefault="007602E7" w:rsidP="007602E7">
      <w:pPr>
        <w:rPr>
          <w:rFonts w:ascii="宋体" w:hAnsi="宋体"/>
          <w:szCs w:val="21"/>
        </w:rPr>
      </w:pPr>
    </w:p>
    <w:p w:rsidR="005C66F8" w:rsidRPr="007602E7" w:rsidRDefault="005C66F8" w:rsidP="00CC0053">
      <w:pPr>
        <w:ind w:left="0"/>
        <w:jc w:val="left"/>
        <w:textAlignment w:val="baseline"/>
        <w:rPr>
          <w:rFonts w:ascii="Times New Roman"/>
        </w:rPr>
      </w:pPr>
    </w:p>
    <w:p w:rsidR="007602E7" w:rsidRDefault="007602E7" w:rsidP="00CC0053">
      <w:pPr>
        <w:ind w:left="0"/>
        <w:jc w:val="left"/>
        <w:textAlignment w:val="baseline"/>
        <w:rPr>
          <w:rFonts w:ascii="Times New Roman"/>
        </w:rPr>
      </w:pPr>
    </w:p>
    <w:p w:rsidR="007602E7" w:rsidRDefault="007602E7" w:rsidP="00CC0053">
      <w:pPr>
        <w:ind w:left="0"/>
        <w:jc w:val="left"/>
        <w:textAlignment w:val="baseline"/>
        <w:rPr>
          <w:rFonts w:ascii="Times New Roman"/>
        </w:rPr>
        <w:sectPr w:rsidR="007602E7" w:rsidSect="007602E7">
          <w:pgSz w:w="11906" w:h="16157"/>
          <w:pgMar w:top="1247" w:right="1134" w:bottom="1247" w:left="1134" w:header="850" w:footer="850" w:gutter="0"/>
          <w:pgNumType w:fmt="lowerRoman" w:start="2"/>
          <w:cols w:space="425"/>
          <w:docGrid w:type="lines" w:linePitch="317"/>
        </w:sectPr>
      </w:pPr>
    </w:p>
    <w:bookmarkStart w:id="5" w:name="_Toc491367627" w:displacedByCustomXml="next"/>
    <w:bookmarkStart w:id="6" w:name="_Toc476848239" w:displacedByCustomXml="next"/>
    <w:sdt>
      <w:sdtPr>
        <w:rPr>
          <w:rFonts w:eastAsia="宋体"/>
          <w:bCs w:val="0"/>
          <w:color w:val="auto"/>
          <w:kern w:val="2"/>
          <w:sz w:val="21"/>
          <w:szCs w:val="20"/>
          <w:lang w:val="zh-CN"/>
        </w:rPr>
        <w:id w:val="53903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E0C1F" w:rsidRDefault="003A2720" w:rsidP="007602E7">
          <w:pPr>
            <w:pStyle w:val="TOC"/>
            <w:rPr>
              <w:noProof/>
            </w:rPr>
          </w:pPr>
          <w:r w:rsidRPr="003A2720">
            <w:rPr>
              <w:rFonts w:hint="eastAsia"/>
            </w:rPr>
            <w:t>目录</w:t>
          </w:r>
          <w:r w:rsidR="00775B75" w:rsidRPr="00775B75">
            <w:rPr>
              <w:rFonts w:ascii="黑体" w:hAnsi="黑体"/>
              <w:caps/>
              <w:noProof/>
            </w:rPr>
            <w:fldChar w:fldCharType="begin"/>
          </w:r>
          <w:r w:rsidRPr="003A2720">
            <w:instrText xml:space="preserve"> TOC \o "1-3" \h \z \u </w:instrText>
          </w:r>
          <w:r w:rsidR="00775B75" w:rsidRPr="00775B75">
            <w:rPr>
              <w:rFonts w:ascii="黑体" w:hAnsi="黑体"/>
              <w:caps/>
              <w:noProof/>
            </w:rPr>
            <w:fldChar w:fldCharType="separate"/>
          </w:r>
        </w:p>
        <w:p w:rsidR="00FE0C1F" w:rsidRDefault="00FE0C1F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Cs w:val="22"/>
            </w:rPr>
          </w:pPr>
          <w:hyperlink w:anchor="_Toc14889932" w:history="1">
            <w:r w:rsidRPr="00575543">
              <w:rPr>
                <w:rStyle w:val="af3"/>
              </w:rPr>
              <w:t>1</w:t>
            </w:r>
            <w:r w:rsidRPr="00575543">
              <w:rPr>
                <w:rStyle w:val="af3"/>
                <w:rFonts w:hint="eastAsia"/>
              </w:rPr>
              <w:t xml:space="preserve"> 文档说明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33" w:history="1">
            <w:r w:rsidRPr="00575543">
              <w:rPr>
                <w:rStyle w:val="af3"/>
                <w:rFonts w:cs="Arial"/>
                <w:noProof/>
              </w:rPr>
              <w:t>1.1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34" w:history="1">
            <w:r w:rsidRPr="00575543">
              <w:rPr>
                <w:rStyle w:val="af3"/>
                <w:rFonts w:cs="Arial"/>
                <w:noProof/>
              </w:rPr>
              <w:t>1.2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接入规则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35" w:history="1">
            <w:r w:rsidRPr="00575543">
              <w:rPr>
                <w:rStyle w:val="af3"/>
                <w:rFonts w:cs="Arial"/>
                <w:noProof/>
              </w:rPr>
              <w:t>1.3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选项字符说明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Cs w:val="22"/>
            </w:rPr>
          </w:pPr>
          <w:hyperlink w:anchor="_Toc14889936" w:history="1">
            <w:r w:rsidRPr="00575543">
              <w:rPr>
                <w:rStyle w:val="af3"/>
              </w:rPr>
              <w:t>2</w:t>
            </w:r>
            <w:r w:rsidRPr="00575543">
              <w:rPr>
                <w:rStyle w:val="af3"/>
                <w:rFonts w:hint="eastAsia"/>
              </w:rPr>
              <w:t xml:space="preserve"> 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37" w:history="1">
            <w:r w:rsidRPr="00575543">
              <w:rPr>
                <w:rStyle w:val="af3"/>
                <w:rFonts w:cs="Arial"/>
                <w:noProof/>
              </w:rPr>
              <w:t>2.1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视频文件上传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38" w:history="1">
            <w:r w:rsidRPr="00575543">
              <w:rPr>
                <w:rStyle w:val="af3"/>
                <w:noProof/>
              </w:rPr>
              <w:t>2.1.1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查询视频文件上传服务器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39" w:history="1">
            <w:r w:rsidRPr="00575543">
              <w:rPr>
                <w:rStyle w:val="af3"/>
                <w:noProof/>
              </w:rPr>
              <w:t>2.1.2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查询视频文件上传服务器容量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0" w:history="1">
            <w:r w:rsidRPr="00575543">
              <w:rPr>
                <w:rStyle w:val="af3"/>
                <w:noProof/>
              </w:rPr>
              <w:t>2.1.3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删除视频文件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1" w:history="1">
            <w:r w:rsidRPr="00575543">
              <w:rPr>
                <w:rStyle w:val="af3"/>
                <w:noProof/>
              </w:rPr>
              <w:t>2.1.4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启动视频文件上传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2" w:history="1">
            <w:r w:rsidRPr="00575543">
              <w:rPr>
                <w:rStyle w:val="af3"/>
                <w:noProof/>
              </w:rPr>
              <w:t>2.1.5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上传视频文件分片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3" w:history="1">
            <w:r w:rsidRPr="00575543">
              <w:rPr>
                <w:rStyle w:val="af3"/>
                <w:noProof/>
              </w:rPr>
              <w:t>2.1.6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完成视频文件上传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4" w:history="1">
            <w:r w:rsidRPr="00575543">
              <w:rPr>
                <w:rStyle w:val="af3"/>
                <w:noProof/>
              </w:rPr>
              <w:t>2.1.7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取消视频文件上传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5" w:history="1">
            <w:r w:rsidRPr="00575543">
              <w:rPr>
                <w:rStyle w:val="af3"/>
                <w:noProof/>
              </w:rPr>
              <w:t>2.1.8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查询视频文件上传状态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46" w:history="1">
            <w:r w:rsidRPr="00575543">
              <w:rPr>
                <w:rStyle w:val="af3"/>
                <w:rFonts w:cs="Arial"/>
                <w:noProof/>
              </w:rPr>
              <w:t>2.2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计算引擎接口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7" w:history="1">
            <w:r w:rsidRPr="00575543">
              <w:rPr>
                <w:rStyle w:val="af3"/>
                <w:noProof/>
              </w:rPr>
              <w:t>2.2.1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查询摄像机列表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8" w:history="1">
            <w:r w:rsidRPr="00575543">
              <w:rPr>
                <w:rStyle w:val="af3"/>
                <w:noProof/>
              </w:rPr>
              <w:t>2.2.2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批量创建视频流（异步）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49" w:history="1">
            <w:r w:rsidRPr="00575543">
              <w:rPr>
                <w:rStyle w:val="af3"/>
                <w:noProof/>
              </w:rPr>
              <w:t>2.2.3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批量删除视频流（异步）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0" w:history="1">
            <w:r w:rsidRPr="00575543">
              <w:rPr>
                <w:rStyle w:val="af3"/>
                <w:noProof/>
              </w:rPr>
              <w:t>2.2.4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批量查询视频流状态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1" w:history="1">
            <w:r w:rsidRPr="00575543">
              <w:rPr>
                <w:rStyle w:val="af3"/>
                <w:noProof/>
              </w:rPr>
              <w:t>2.2.5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通过设备</w:t>
            </w:r>
            <w:r w:rsidRPr="00575543">
              <w:rPr>
                <w:rStyle w:val="af3"/>
                <w:noProof/>
              </w:rPr>
              <w:t>Id</w:t>
            </w:r>
            <w:r w:rsidRPr="00575543">
              <w:rPr>
                <w:rStyle w:val="af3"/>
                <w:rFonts w:hint="eastAsia"/>
                <w:noProof/>
              </w:rPr>
              <w:t>批量查询视频流状态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2" w:history="1">
            <w:r w:rsidRPr="00575543">
              <w:rPr>
                <w:rStyle w:val="af3"/>
                <w:noProof/>
              </w:rPr>
              <w:t>2.2.6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创建视频流订阅管道（同步）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3" w:history="1">
            <w:r w:rsidRPr="00575543">
              <w:rPr>
                <w:rStyle w:val="af3"/>
                <w:noProof/>
              </w:rPr>
              <w:t>2.2.7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删除视频流订阅管道（同步）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4" w:history="1">
            <w:r w:rsidRPr="00575543">
              <w:rPr>
                <w:rStyle w:val="af3"/>
                <w:noProof/>
              </w:rPr>
              <w:t>2.2.8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批量创建视频流订阅管道（异步）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5" w:history="1">
            <w:r w:rsidRPr="00575543">
              <w:rPr>
                <w:rStyle w:val="af3"/>
                <w:noProof/>
              </w:rPr>
              <w:t>2.2.9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批量删除视频流订阅管道（异步）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6" w:history="1">
            <w:r w:rsidRPr="00575543">
              <w:rPr>
                <w:rStyle w:val="af3"/>
                <w:noProof/>
              </w:rPr>
              <w:t>2.2.10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查询视频流订阅管道信息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7" w:history="1">
            <w:r w:rsidRPr="00575543">
              <w:rPr>
                <w:rStyle w:val="af3"/>
                <w:noProof/>
              </w:rPr>
              <w:t>2.2.11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查询历史视频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14889958" w:history="1">
            <w:r w:rsidRPr="00575543">
              <w:rPr>
                <w:rStyle w:val="af3"/>
                <w:noProof/>
              </w:rPr>
              <w:t>2.2.12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视频文件对象查询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Cs w:val="22"/>
            </w:rPr>
          </w:pPr>
          <w:hyperlink w:anchor="_Toc14889959" w:history="1">
            <w:r w:rsidRPr="00575543">
              <w:rPr>
                <w:rStyle w:val="af3"/>
              </w:rPr>
              <w:t>3</w:t>
            </w:r>
            <w:r w:rsidRPr="00575543">
              <w:rPr>
                <w:rStyle w:val="af3"/>
                <w:rFonts w:hint="eastAsia"/>
              </w:rPr>
              <w:t xml:space="preserve"> 附：详细字段说明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60" w:history="1">
            <w:r w:rsidRPr="00575543">
              <w:rPr>
                <w:rStyle w:val="af3"/>
                <w:rFonts w:cs="Arial"/>
                <w:noProof/>
              </w:rPr>
              <w:t>3.1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返回码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61" w:history="1">
            <w:r w:rsidRPr="00575543">
              <w:rPr>
                <w:rStyle w:val="af3"/>
                <w:rFonts w:cs="Arial"/>
                <w:noProof/>
              </w:rPr>
              <w:t>3.2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视频流信息</w:t>
            </w:r>
            <w:r w:rsidRPr="00575543">
              <w:rPr>
                <w:rStyle w:val="af3"/>
                <w:noProof/>
              </w:rPr>
              <w:t>(StreamInfo)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62" w:history="1">
            <w:r w:rsidRPr="00575543">
              <w:rPr>
                <w:rStyle w:val="af3"/>
                <w:rFonts w:cs="Arial"/>
                <w:noProof/>
              </w:rPr>
              <w:t>3.3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视频管道信息</w:t>
            </w:r>
            <w:r w:rsidRPr="00575543">
              <w:rPr>
                <w:rStyle w:val="af3"/>
                <w:noProof/>
              </w:rPr>
              <w:t>(PipeInfo)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63" w:history="1">
            <w:r w:rsidRPr="00575543">
              <w:rPr>
                <w:rStyle w:val="af3"/>
                <w:rFonts w:cs="Arial"/>
                <w:noProof/>
              </w:rPr>
              <w:t>3.4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文件分片信息</w:t>
            </w:r>
            <w:r w:rsidRPr="00575543">
              <w:rPr>
                <w:rStyle w:val="af3"/>
                <w:noProof/>
              </w:rPr>
              <w:t>(SliceInfo)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1F" w:rsidRDefault="00FE0C1F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4889964" w:history="1">
            <w:r w:rsidRPr="00575543">
              <w:rPr>
                <w:rStyle w:val="af3"/>
                <w:rFonts w:cs="Arial"/>
                <w:noProof/>
              </w:rPr>
              <w:t>3.5</w:t>
            </w:r>
            <w:r w:rsidRPr="00575543">
              <w:rPr>
                <w:rStyle w:val="af3"/>
                <w:rFonts w:hint="eastAsia"/>
                <w:noProof/>
              </w:rPr>
              <w:t xml:space="preserve"> </w:t>
            </w:r>
            <w:r w:rsidRPr="00575543">
              <w:rPr>
                <w:rStyle w:val="af3"/>
                <w:rFonts w:hint="eastAsia"/>
                <w:noProof/>
              </w:rPr>
              <w:t>摄像机信息</w:t>
            </w:r>
            <w:r w:rsidRPr="00575543">
              <w:rPr>
                <w:rStyle w:val="af3"/>
                <w:noProof/>
              </w:rPr>
              <w:t>(DeviceInfo)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720" w:rsidRDefault="00775B75" w:rsidP="00CC0053">
          <w:r>
            <w:fldChar w:fldCharType="end"/>
          </w:r>
        </w:p>
      </w:sdtContent>
    </w:sdt>
    <w:p w:rsidR="002A0A6D" w:rsidRPr="00434041" w:rsidRDefault="002A0A6D" w:rsidP="00434041">
      <w:pPr>
        <w:jc w:val="left"/>
        <w:rPr>
          <w:rFonts w:ascii="黑体" w:eastAsia="黑体" w:hAnsi="黑体" w:cs="宋体"/>
          <w:b/>
          <w:bCs/>
          <w:color w:val="C00000"/>
          <w:kern w:val="36"/>
          <w:sz w:val="36"/>
          <w:szCs w:val="36"/>
        </w:rPr>
        <w:sectPr w:rsidR="002A0A6D" w:rsidRPr="00434041" w:rsidSect="00F13EA9">
          <w:pgSz w:w="11906" w:h="16157" w:code="9"/>
          <w:pgMar w:top="1247" w:right="1134" w:bottom="1247" w:left="1134" w:header="850" w:footer="850" w:gutter="0"/>
          <w:pgNumType w:fmt="lowerRoman"/>
          <w:cols w:space="425"/>
          <w:docGrid w:type="lines" w:linePitch="317"/>
        </w:sectPr>
      </w:pPr>
    </w:p>
    <w:p w:rsidR="000F7A01" w:rsidRPr="002500F2" w:rsidRDefault="00EC6F38" w:rsidP="00CC0053">
      <w:pPr>
        <w:pStyle w:val="1"/>
      </w:pPr>
      <w:bookmarkStart w:id="7" w:name="_Toc491530995"/>
      <w:bookmarkStart w:id="8" w:name="_Toc491531081"/>
      <w:bookmarkStart w:id="9" w:name="_Toc491531353"/>
      <w:bookmarkStart w:id="10" w:name="_Toc491531752"/>
      <w:bookmarkStart w:id="11" w:name="_Toc491531939"/>
      <w:bookmarkStart w:id="12" w:name="_Toc491532283"/>
      <w:bookmarkStart w:id="13" w:name="_Toc491789946"/>
      <w:bookmarkStart w:id="14" w:name="_Toc14889932"/>
      <w:r w:rsidRPr="002500F2">
        <w:lastRenderedPageBreak/>
        <w:t>文档说明</w:t>
      </w:r>
      <w:bookmarkEnd w:id="6"/>
      <w:bookmarkEnd w:id="5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F7A01" w:rsidRPr="00F471C8" w:rsidRDefault="00EC6F38" w:rsidP="00CC0053">
      <w:pPr>
        <w:pStyle w:val="2"/>
      </w:pPr>
      <w:bookmarkStart w:id="15" w:name="_Toc476848240"/>
      <w:bookmarkStart w:id="16" w:name="_Toc491367628"/>
      <w:bookmarkStart w:id="17" w:name="_Toc491530996"/>
      <w:bookmarkStart w:id="18" w:name="_Toc491531082"/>
      <w:bookmarkStart w:id="19" w:name="_Toc491531354"/>
      <w:bookmarkStart w:id="20" w:name="_Toc491531753"/>
      <w:bookmarkStart w:id="21" w:name="_Toc491531940"/>
      <w:bookmarkStart w:id="22" w:name="_Toc491532284"/>
      <w:bookmarkStart w:id="23" w:name="_Toc491789947"/>
      <w:bookmarkStart w:id="24" w:name="_Toc14889933"/>
      <w:r w:rsidRPr="00F471C8">
        <w:t>阅读对象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F7A01" w:rsidRDefault="00EC6F38" w:rsidP="00CC0053">
      <w:proofErr w:type="gramStart"/>
      <w:r>
        <w:t>本开发</w:t>
      </w:r>
      <w:proofErr w:type="gramEnd"/>
      <w:r>
        <w:t>文档的阅读对象为</w:t>
      </w:r>
      <w:r w:rsidR="00F471C8">
        <w:rPr>
          <w:rFonts w:hint="eastAsia"/>
        </w:rPr>
        <w:t>：</w:t>
      </w:r>
    </w:p>
    <w:p w:rsidR="000F7A01" w:rsidRDefault="00EC6F38" w:rsidP="00CC0053">
      <w:r>
        <w:t>具有一定开发能力，了解</w:t>
      </w:r>
      <w:r>
        <w:t>PHP</w:t>
      </w:r>
      <w:r>
        <w:t>、</w:t>
      </w:r>
      <w:r>
        <w:t>JAVA</w:t>
      </w:r>
      <w:r>
        <w:t>、</w:t>
      </w:r>
      <w:r>
        <w:t>.NET</w:t>
      </w:r>
      <w:r>
        <w:t>等开发语言的开发、维护或管理人员，</w:t>
      </w:r>
      <w:r>
        <w:rPr>
          <w:color w:val="000000"/>
          <w:kern w:val="0"/>
          <w:sz w:val="20"/>
        </w:rPr>
        <w:t>对</w:t>
      </w:r>
      <w:r>
        <w:rPr>
          <w:color w:val="000000"/>
          <w:kern w:val="0"/>
          <w:sz w:val="20"/>
        </w:rPr>
        <w:t>HTTP</w:t>
      </w:r>
      <w:r>
        <w:rPr>
          <w:color w:val="000000"/>
          <w:kern w:val="0"/>
          <w:sz w:val="20"/>
        </w:rPr>
        <w:t>有</w:t>
      </w:r>
      <w:r w:rsidRPr="00097E01">
        <w:t>一定了解</w:t>
      </w:r>
      <w:r>
        <w:t>。</w:t>
      </w:r>
    </w:p>
    <w:p w:rsidR="000F7A01" w:rsidRDefault="00EC6F38" w:rsidP="00CC0053">
      <w:pPr>
        <w:pStyle w:val="2"/>
      </w:pPr>
      <w:bookmarkStart w:id="25" w:name="_Toc476848243"/>
      <w:bookmarkStart w:id="26" w:name="_Toc491367629"/>
      <w:bookmarkStart w:id="27" w:name="_Toc491530997"/>
      <w:bookmarkStart w:id="28" w:name="_Toc491531083"/>
      <w:bookmarkStart w:id="29" w:name="_Toc491531355"/>
      <w:bookmarkStart w:id="30" w:name="_Toc491531754"/>
      <w:bookmarkStart w:id="31" w:name="_Toc491531941"/>
      <w:bookmarkStart w:id="32" w:name="_Toc491532285"/>
      <w:bookmarkStart w:id="33" w:name="_Toc491789948"/>
      <w:bookmarkStart w:id="34" w:name="_Toc14889934"/>
      <w:r>
        <w:t>接入</w:t>
      </w:r>
      <w:r>
        <w:rPr>
          <w:rStyle w:val="1Char"/>
          <w:b w:val="0"/>
          <w:sz w:val="30"/>
        </w:rPr>
        <w:t>规</w:t>
      </w:r>
      <w:r>
        <w:t>则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471C8" w:rsidRDefault="00743C25" w:rsidP="00CC0053">
      <w:pPr>
        <w:pStyle w:val="TableDescription"/>
      </w:pPr>
      <w:r>
        <w:rPr>
          <w:rFonts w:hint="eastAsia"/>
        </w:rPr>
        <w:t>接入规则说明</w:t>
      </w:r>
    </w:p>
    <w:tbl>
      <w:tblPr>
        <w:tblStyle w:val="Table"/>
        <w:tblW w:w="8957" w:type="dxa"/>
        <w:tblLayout w:type="fixed"/>
        <w:tblLook w:val="04A0"/>
      </w:tblPr>
      <w:tblGrid>
        <w:gridCol w:w="1960"/>
        <w:gridCol w:w="6997"/>
      </w:tblGrid>
      <w:tr w:rsidR="00F471C8" w:rsidTr="00A96154">
        <w:trPr>
          <w:cnfStyle w:val="100000000000"/>
          <w:tblHeader/>
        </w:trPr>
        <w:tc>
          <w:tcPr>
            <w:tcW w:w="1960" w:type="dxa"/>
            <w:hideMark/>
          </w:tcPr>
          <w:p w:rsidR="00F471C8" w:rsidRDefault="00F471C8" w:rsidP="00CC0053">
            <w:pPr>
              <w:pStyle w:val="TableHeading"/>
            </w:pPr>
            <w:r>
              <w:rPr>
                <w:rFonts w:hint="eastAsia"/>
              </w:rPr>
              <w:t>项目</w:t>
            </w:r>
          </w:p>
        </w:tc>
        <w:tc>
          <w:tcPr>
            <w:tcW w:w="6997" w:type="dxa"/>
            <w:hideMark/>
          </w:tcPr>
          <w:p w:rsidR="00F471C8" w:rsidRDefault="00F471C8" w:rsidP="00CC0053">
            <w:pPr>
              <w:pStyle w:val="TableHeading"/>
            </w:pPr>
            <w:r>
              <w:rPr>
                <w:rFonts w:hint="eastAsia"/>
              </w:rPr>
              <w:t>描述</w:t>
            </w:r>
          </w:p>
        </w:tc>
      </w:tr>
      <w:tr w:rsidR="00F471C8" w:rsidTr="00A96154">
        <w:tc>
          <w:tcPr>
            <w:tcW w:w="1960" w:type="dxa"/>
          </w:tcPr>
          <w:p w:rsidR="00F471C8" w:rsidRPr="00A5596F" w:rsidRDefault="00F471C8" w:rsidP="00CC0053">
            <w:pPr>
              <w:pStyle w:val="TableText"/>
            </w:pPr>
            <w:r>
              <w:t>传输方式</w:t>
            </w:r>
          </w:p>
        </w:tc>
        <w:tc>
          <w:tcPr>
            <w:tcW w:w="6997" w:type="dxa"/>
          </w:tcPr>
          <w:p w:rsidR="00F471C8" w:rsidRPr="00A5596F" w:rsidRDefault="00F471C8" w:rsidP="00CC0053">
            <w:pPr>
              <w:pStyle w:val="TableText"/>
            </w:pPr>
            <w:r>
              <w:t>HTTP</w:t>
            </w:r>
            <w:r>
              <w:t>传输</w:t>
            </w:r>
          </w:p>
        </w:tc>
      </w:tr>
      <w:tr w:rsidR="00F471C8" w:rsidTr="00A96154">
        <w:tc>
          <w:tcPr>
            <w:tcW w:w="1960" w:type="dxa"/>
          </w:tcPr>
          <w:p w:rsidR="00F471C8" w:rsidRDefault="00F471C8" w:rsidP="00CC0053">
            <w:pPr>
              <w:pStyle w:val="TableText"/>
            </w:pPr>
            <w:r>
              <w:t>数据格式</w:t>
            </w:r>
          </w:p>
        </w:tc>
        <w:tc>
          <w:tcPr>
            <w:tcW w:w="6997" w:type="dxa"/>
          </w:tcPr>
          <w:p w:rsidR="00F471C8" w:rsidRPr="00655C53" w:rsidRDefault="00F471C8" w:rsidP="00CC0053">
            <w:pPr>
              <w:pStyle w:val="TableText"/>
            </w:pPr>
            <w:r>
              <w:rPr>
                <w:rFonts w:hint="eastAsia"/>
              </w:rPr>
              <w:t>JSON</w:t>
            </w:r>
            <w:r>
              <w:t>、表单</w:t>
            </w:r>
          </w:p>
        </w:tc>
      </w:tr>
      <w:tr w:rsidR="00F471C8" w:rsidTr="00A96154">
        <w:tc>
          <w:tcPr>
            <w:tcW w:w="1960" w:type="dxa"/>
          </w:tcPr>
          <w:p w:rsidR="00F471C8" w:rsidRDefault="00F471C8" w:rsidP="00CC0053">
            <w:pPr>
              <w:pStyle w:val="TableText"/>
            </w:pPr>
            <w:r>
              <w:t>字符编码</w:t>
            </w:r>
          </w:p>
        </w:tc>
        <w:tc>
          <w:tcPr>
            <w:tcW w:w="6997" w:type="dxa"/>
          </w:tcPr>
          <w:p w:rsidR="00F471C8" w:rsidRPr="00411BCD" w:rsidRDefault="00F471C8" w:rsidP="00CC0053">
            <w:pPr>
              <w:pStyle w:val="TableText"/>
            </w:pPr>
            <w:r>
              <w:t>UTF-8</w:t>
            </w:r>
          </w:p>
        </w:tc>
      </w:tr>
      <w:tr w:rsidR="00F471C8" w:rsidTr="00A96154">
        <w:tc>
          <w:tcPr>
            <w:tcW w:w="1960" w:type="dxa"/>
          </w:tcPr>
          <w:p w:rsidR="00F471C8" w:rsidRPr="005F5690" w:rsidRDefault="00F471C8" w:rsidP="00CC0053">
            <w:pPr>
              <w:pStyle w:val="TableText"/>
            </w:pPr>
            <w:r>
              <w:t>鉴权</w:t>
            </w:r>
          </w:p>
        </w:tc>
        <w:tc>
          <w:tcPr>
            <w:tcW w:w="6997" w:type="dxa"/>
          </w:tcPr>
          <w:p w:rsidR="00F471C8" w:rsidRPr="00FC0D06" w:rsidRDefault="00652F33" w:rsidP="00FC0D06">
            <w:pPr>
              <w:pStyle w:val="TableText"/>
            </w:pPr>
            <w:r>
              <w:t>必须携带</w:t>
            </w:r>
            <w:r>
              <w:t>Token</w:t>
            </w:r>
            <w:r w:rsidR="00F06C96">
              <w:t>，参见</w:t>
            </w:r>
            <w:r w:rsidR="00FC0D06" w:rsidRPr="00FC0D06">
              <w:t>《</w:t>
            </w:r>
            <w:r w:rsidR="00F06C96" w:rsidRPr="00F06C96">
              <w:rPr>
                <w:rFonts w:hint="eastAsia"/>
              </w:rPr>
              <w:t>HTTP</w:t>
            </w:r>
            <w:r w:rsidR="00F06C96" w:rsidRPr="00F06C96">
              <w:rPr>
                <w:rFonts w:hint="eastAsia"/>
              </w:rPr>
              <w:t>及</w:t>
            </w:r>
            <w:r w:rsidR="00F06C96" w:rsidRPr="00F06C96">
              <w:rPr>
                <w:rFonts w:hint="eastAsia"/>
              </w:rPr>
              <w:t>RTSP</w:t>
            </w:r>
            <w:r w:rsidR="00F06C96" w:rsidRPr="00F06C96">
              <w:rPr>
                <w:rFonts w:hint="eastAsia"/>
              </w:rPr>
              <w:t>鉴权机制</w:t>
            </w:r>
            <w:r w:rsidR="00F06C96">
              <w:rPr>
                <w:rFonts w:hint="eastAsia"/>
              </w:rPr>
              <w:t>V</w:t>
            </w:r>
            <w:r w:rsidR="00F06C96" w:rsidRPr="00F06C96">
              <w:rPr>
                <w:rFonts w:hint="eastAsia"/>
              </w:rPr>
              <w:t>0.1</w:t>
            </w:r>
            <w:r w:rsidR="00FC0D06" w:rsidRPr="00FC0D06">
              <w:t>》</w:t>
            </w:r>
          </w:p>
        </w:tc>
      </w:tr>
      <w:tr w:rsidR="00F471C8" w:rsidTr="00A96154">
        <w:tc>
          <w:tcPr>
            <w:tcW w:w="1960" w:type="dxa"/>
          </w:tcPr>
          <w:p w:rsidR="00F471C8" w:rsidRDefault="00F471C8" w:rsidP="00CC0053">
            <w:pPr>
              <w:pStyle w:val="TableText"/>
            </w:pPr>
            <w:r>
              <w:t>URL</w:t>
            </w:r>
            <w:r>
              <w:t>说明</w:t>
            </w:r>
          </w:p>
        </w:tc>
        <w:tc>
          <w:tcPr>
            <w:tcW w:w="6997" w:type="dxa"/>
          </w:tcPr>
          <w:p w:rsidR="00F471C8" w:rsidRDefault="00F471C8" w:rsidP="00CC0053">
            <w:pPr>
              <w:pStyle w:val="TableText"/>
              <w:rPr>
                <w:rFonts w:eastAsiaTheme="minorEastAsia" w:cs="Arial"/>
              </w:rPr>
            </w:pPr>
            <w:r>
              <w:t>主</w:t>
            </w:r>
            <w:r>
              <w:t>URL</w:t>
            </w:r>
            <w:r>
              <w:t>为</w:t>
            </w:r>
            <w:r w:rsidR="00775B75" w:rsidRPr="00775B75">
              <w:fldChar w:fldCharType="begin"/>
            </w:r>
            <w:r w:rsidR="004175A3">
              <w:instrText xml:space="preserve"> HYPERLINK "http://server-addr:8088/VM" </w:instrText>
            </w:r>
            <w:r w:rsidR="00775B75" w:rsidRPr="00775B75">
              <w:fldChar w:fldCharType="separate"/>
            </w:r>
            <w:r w:rsidR="003D4FA9" w:rsidRPr="00D62EF6">
              <w:rPr>
                <w:rStyle w:val="af3"/>
                <w:rFonts w:eastAsiaTheme="minorEastAsia" w:cs="Arial"/>
              </w:rPr>
              <w:t>http://</w:t>
            </w:r>
            <w:r w:rsidR="003D4FA9" w:rsidRPr="00D62EF6">
              <w:rPr>
                <w:rStyle w:val="af3"/>
                <w:rFonts w:eastAsia="宋体"/>
              </w:rPr>
              <w:t>server-addr:</w:t>
            </w:r>
            <w:r w:rsidR="003D4FA9" w:rsidRPr="00D62EF6">
              <w:rPr>
                <w:rStyle w:val="af3"/>
                <w:rFonts w:eastAsia="宋体" w:hint="eastAsia"/>
              </w:rPr>
              <w:t>8088</w:t>
            </w:r>
            <w:r w:rsidR="003D4FA9" w:rsidRPr="00D62EF6">
              <w:rPr>
                <w:rStyle w:val="af3"/>
                <w:rFonts w:eastAsiaTheme="minorEastAsia" w:cs="Arial"/>
              </w:rPr>
              <w:t>/VM</w:t>
            </w:r>
            <w:r w:rsidR="00775B75">
              <w:rPr>
                <w:rStyle w:val="af3"/>
                <w:rFonts w:eastAsiaTheme="minorEastAsia" w:cs="Arial"/>
              </w:rPr>
              <w:fldChar w:fldCharType="end"/>
            </w:r>
          </w:p>
          <w:p w:rsidR="003D4FA9" w:rsidRDefault="00775B75" w:rsidP="00CC0053">
            <w:pPr>
              <w:pStyle w:val="TableText"/>
              <w:rPr>
                <w:rFonts w:eastAsiaTheme="minorEastAsia" w:cs="Arial"/>
              </w:rPr>
            </w:pPr>
            <w:hyperlink r:id="rId23" w:history="1">
              <w:r w:rsidR="003D4FA9" w:rsidRPr="00D62EF6">
                <w:rPr>
                  <w:rStyle w:val="af3"/>
                  <w:rFonts w:eastAsiaTheme="minorEastAsia" w:cs="Arial"/>
                </w:rPr>
                <w:t>http://server-addr:8088</w:t>
              </w:r>
              <w:r w:rsidR="00814989">
                <w:rPr>
                  <w:rStyle w:val="af3"/>
                  <w:rFonts w:eastAsiaTheme="minorEastAsia" w:cs="Arial"/>
                </w:rPr>
                <w:t>/VM</w:t>
              </w:r>
            </w:hyperlink>
          </w:p>
          <w:p w:rsidR="000A2D90" w:rsidRPr="000A2D90" w:rsidRDefault="000A2D90" w:rsidP="00CC0053">
            <w:pPr>
              <w:pStyle w:val="TableText"/>
              <w:rPr>
                <w:rStyle w:val="af3"/>
                <w:rFonts w:ascii="Times New Roman" w:hAnsi="Times New Roman"/>
                <w:color w:val="auto"/>
                <w:u w:val="none"/>
              </w:rPr>
            </w:pPr>
            <w:r>
              <w:rPr>
                <w:rFonts w:eastAsiaTheme="minorEastAsia" w:cs="Arial"/>
              </w:rPr>
              <w:t>V1</w:t>
            </w:r>
            <w:r>
              <w:rPr>
                <w:rFonts w:eastAsiaTheme="minorEastAsia" w:cs="Arial"/>
              </w:rPr>
              <w:t>为</w:t>
            </w:r>
            <w:r>
              <w:rPr>
                <w:rFonts w:eastAsiaTheme="minorEastAsia" w:cs="Arial"/>
              </w:rPr>
              <w:t>API</w:t>
            </w:r>
            <w:r>
              <w:rPr>
                <w:rFonts w:eastAsiaTheme="minorEastAsia" w:cs="Arial"/>
              </w:rPr>
              <w:t>版本</w:t>
            </w:r>
          </w:p>
          <w:p w:rsidR="00F471C8" w:rsidRDefault="00F471C8" w:rsidP="00CC0053">
            <w:pPr>
              <w:pStyle w:val="TableText"/>
            </w:pPr>
            <w:r w:rsidRPr="00D96AAF">
              <w:t>server-addr:</w:t>
            </w:r>
            <w:r w:rsidRPr="00D96AAF">
              <w:rPr>
                <w:rFonts w:hint="eastAsia"/>
              </w:rPr>
              <w:t>8088</w:t>
            </w:r>
            <w:r>
              <w:t>格式为：服务器</w:t>
            </w:r>
            <w:r>
              <w:t>IP</w:t>
            </w:r>
            <w:r>
              <w:t>地址</w:t>
            </w:r>
            <w:r>
              <w:t>+</w:t>
            </w:r>
            <w:r>
              <w:t>端口号</w:t>
            </w:r>
            <w:r>
              <w:rPr>
                <w:rFonts w:hint="eastAsia"/>
              </w:rPr>
              <w:t>。</w:t>
            </w:r>
          </w:p>
        </w:tc>
      </w:tr>
      <w:tr w:rsidR="00F471C8" w:rsidTr="00A96154">
        <w:tc>
          <w:tcPr>
            <w:tcW w:w="1960" w:type="dxa"/>
          </w:tcPr>
          <w:p w:rsidR="00F471C8" w:rsidRDefault="00F471C8" w:rsidP="00CC0053">
            <w:pPr>
              <w:pStyle w:val="TableText"/>
            </w:pPr>
            <w:r>
              <w:t>默认端口号</w:t>
            </w:r>
          </w:p>
        </w:tc>
        <w:tc>
          <w:tcPr>
            <w:tcW w:w="6997" w:type="dxa"/>
          </w:tcPr>
          <w:p w:rsidR="00F471C8" w:rsidRDefault="00A00A2F" w:rsidP="00CC0053">
            <w:pPr>
              <w:pStyle w:val="TableText"/>
            </w:pPr>
            <w:r>
              <w:rPr>
                <w:rFonts w:hint="eastAsia"/>
              </w:rPr>
              <w:t>80</w:t>
            </w:r>
            <w:r w:rsidR="00137BA7">
              <w:rPr>
                <w:rFonts w:hint="eastAsia"/>
              </w:rPr>
              <w:t>88</w:t>
            </w:r>
          </w:p>
        </w:tc>
      </w:tr>
    </w:tbl>
    <w:p w:rsidR="00A96154" w:rsidRDefault="00A96154" w:rsidP="00A96154">
      <w:pPr>
        <w:pStyle w:val="2"/>
      </w:pPr>
      <w:bookmarkStart w:id="35" w:name="_Toc491367632"/>
      <w:bookmarkStart w:id="36" w:name="_Toc14889935"/>
      <w:r>
        <w:t>选项字符说明</w:t>
      </w:r>
      <w:bookmarkEnd w:id="36"/>
    </w:p>
    <w:p w:rsidR="00A96154" w:rsidRDefault="00A96154" w:rsidP="00A96154">
      <w:r w:rsidRPr="00E0607D">
        <w:rPr>
          <w:rFonts w:hint="eastAsia"/>
        </w:rPr>
        <w:t xml:space="preserve">R=requirement </w:t>
      </w:r>
      <w:r w:rsidRPr="00E0607D">
        <w:rPr>
          <w:rFonts w:hint="eastAsia"/>
        </w:rPr>
        <w:t>表示必选字段</w:t>
      </w:r>
      <w:r w:rsidRPr="00E0607D">
        <w:rPr>
          <w:rFonts w:hint="eastAsia"/>
        </w:rPr>
        <w:t xml:space="preserve">; O=Option </w:t>
      </w:r>
      <w:r w:rsidRPr="00E0607D">
        <w:rPr>
          <w:rFonts w:hint="eastAsia"/>
        </w:rPr>
        <w:t>表示可选字段</w:t>
      </w:r>
      <w:r w:rsidRPr="00E0607D">
        <w:rPr>
          <w:rFonts w:hint="eastAsia"/>
        </w:rPr>
        <w:t xml:space="preserve">; R / O </w:t>
      </w:r>
      <w:r w:rsidRPr="00E0607D">
        <w:rPr>
          <w:rFonts w:hint="eastAsia"/>
        </w:rPr>
        <w:t>表示特定条件下必选</w:t>
      </w:r>
      <w:r w:rsidRPr="00E0607D">
        <w:rPr>
          <w:rFonts w:hint="eastAsia"/>
        </w:rPr>
        <w:t>,</w:t>
      </w:r>
      <w:r w:rsidRPr="00E0607D">
        <w:rPr>
          <w:rFonts w:hint="eastAsia"/>
        </w:rPr>
        <w:t>其他可选。</w:t>
      </w:r>
    </w:p>
    <w:p w:rsidR="00743C25" w:rsidRDefault="00743C25" w:rsidP="00CC0053"/>
    <w:p w:rsidR="006D6C9F" w:rsidRDefault="006D6C9F" w:rsidP="00CC0053"/>
    <w:p w:rsidR="006D6C9F" w:rsidRDefault="006D6C9F" w:rsidP="00CC0053"/>
    <w:p w:rsidR="006D6C9F" w:rsidRPr="00A96154" w:rsidRDefault="006D6C9F" w:rsidP="00CC0053"/>
    <w:p w:rsidR="000F7A01" w:rsidRPr="00935427" w:rsidRDefault="006F0169" w:rsidP="00CC0053">
      <w:pPr>
        <w:pStyle w:val="1"/>
        <w:rPr>
          <w:rFonts w:cs="Arial"/>
          <w:b w:val="0"/>
          <w:color w:val="548DD4" w:themeColor="text2" w:themeTint="99"/>
          <w:kern w:val="2"/>
          <w:sz w:val="21"/>
          <w:szCs w:val="20"/>
        </w:rPr>
      </w:pPr>
      <w:bookmarkStart w:id="37" w:name="_Toc14889936"/>
      <w:bookmarkEnd w:id="35"/>
      <w:r>
        <w:rPr>
          <w:rFonts w:cs="Arial" w:hint="eastAsia"/>
        </w:rPr>
        <w:lastRenderedPageBreak/>
        <w:t>接口</w:t>
      </w:r>
      <w:r w:rsidR="006D7B4B">
        <w:rPr>
          <w:rFonts w:cs="Arial" w:hint="eastAsia"/>
        </w:rPr>
        <w:t>说明</w:t>
      </w:r>
      <w:bookmarkEnd w:id="37"/>
    </w:p>
    <w:p w:rsidR="00FC040A" w:rsidRDefault="00FC040A" w:rsidP="00FC040A">
      <w:pPr>
        <w:pStyle w:val="2"/>
      </w:pPr>
      <w:bookmarkStart w:id="38" w:name="_Toc14889937"/>
      <w:r>
        <w:rPr>
          <w:rFonts w:hint="eastAsia"/>
        </w:rPr>
        <w:t>视频文件上传</w:t>
      </w:r>
      <w:bookmarkEnd w:id="38"/>
    </w:p>
    <w:p w:rsidR="00FC040A" w:rsidRDefault="00FC040A" w:rsidP="00BE6105">
      <w:pPr>
        <w:pStyle w:val="3"/>
      </w:pPr>
      <w:bookmarkStart w:id="39" w:name="_Toc14889938"/>
      <w:r>
        <w:rPr>
          <w:rFonts w:hint="eastAsia"/>
        </w:rPr>
        <w:t>查询视频文件上传服务器</w:t>
      </w:r>
      <w:bookmarkEnd w:id="39"/>
    </w:p>
    <w:p w:rsidR="00FC040A" w:rsidRDefault="00FC040A" w:rsidP="00FC040A">
      <w:pPr>
        <w:pStyle w:val="4"/>
      </w:pPr>
      <w:r>
        <w:rPr>
          <w:rFonts w:hint="eastAsia"/>
        </w:rPr>
        <w:t>描述</w:t>
      </w:r>
    </w:p>
    <w:p w:rsidR="00FC040A" w:rsidRPr="00E653E9" w:rsidRDefault="00FC040A" w:rsidP="00FC040A">
      <w:pPr>
        <w:ind w:firstLine="216"/>
      </w:pPr>
      <w:r>
        <w:rPr>
          <w:rFonts w:hint="eastAsia"/>
        </w:rPr>
        <w:t>获取视频文件上传服务器</w:t>
      </w:r>
    </w:p>
    <w:p w:rsidR="00FC040A" w:rsidRDefault="00FC040A" w:rsidP="00FC040A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FC040A" w:rsidTr="00FC040A">
        <w:trPr>
          <w:cnfStyle w:val="100000000000"/>
          <w:tblHeader/>
        </w:trPr>
        <w:tc>
          <w:tcPr>
            <w:tcW w:w="1923" w:type="dxa"/>
            <w:hideMark/>
          </w:tcPr>
          <w:p w:rsidR="00FC040A" w:rsidRPr="00297E27" w:rsidRDefault="00FC040A" w:rsidP="00FC040A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FC040A" w:rsidRPr="00297E27" w:rsidRDefault="00FC040A" w:rsidP="00FC040A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FC040A" w:rsidTr="00FC040A">
        <w:tc>
          <w:tcPr>
            <w:tcW w:w="1923" w:type="dxa"/>
          </w:tcPr>
          <w:p w:rsidR="00FC040A" w:rsidRPr="009D3AF3" w:rsidRDefault="00FC040A" w:rsidP="00FC040A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FC040A" w:rsidRPr="009D3AF3" w:rsidRDefault="00FC040A" w:rsidP="00FC040A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GET</w:t>
            </w:r>
          </w:p>
        </w:tc>
      </w:tr>
      <w:tr w:rsidR="00FC040A" w:rsidTr="00FC040A">
        <w:tc>
          <w:tcPr>
            <w:tcW w:w="1923" w:type="dxa"/>
          </w:tcPr>
          <w:p w:rsidR="00FC040A" w:rsidRPr="009D3AF3" w:rsidRDefault="00FC040A" w:rsidP="00FC040A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FC040A" w:rsidRPr="009D3AF3" w:rsidRDefault="009C5232" w:rsidP="00FC040A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无</w:t>
            </w:r>
          </w:p>
        </w:tc>
      </w:tr>
      <w:tr w:rsidR="00FC040A" w:rsidTr="00FC040A">
        <w:tc>
          <w:tcPr>
            <w:tcW w:w="1923" w:type="dxa"/>
          </w:tcPr>
          <w:p w:rsidR="00FC040A" w:rsidRPr="009D3AF3" w:rsidRDefault="00FC040A" w:rsidP="00FC040A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FC040A" w:rsidRPr="009D3AF3" w:rsidRDefault="006D3D82" w:rsidP="00FC040A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>
              <w:rPr>
                <w:rFonts w:eastAsiaTheme="minorEastAsia" w:cs="Arial"/>
              </w:rPr>
              <w:t>/</w:t>
            </w:r>
            <w:r w:rsidR="00FC040A">
              <w:rPr>
                <w:rFonts w:eastAsiaTheme="minorEastAsia" w:cs="Arial"/>
              </w:rPr>
              <w:t>GetUploadServer</w:t>
            </w:r>
          </w:p>
        </w:tc>
      </w:tr>
      <w:tr w:rsidR="00FC040A" w:rsidTr="00FC040A">
        <w:tc>
          <w:tcPr>
            <w:tcW w:w="1923" w:type="dxa"/>
          </w:tcPr>
          <w:p w:rsidR="00FC040A" w:rsidRPr="009D3AF3" w:rsidRDefault="00FC040A" w:rsidP="00FC040A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FC040A" w:rsidRPr="009D3AF3" w:rsidRDefault="00FC040A" w:rsidP="00FC040A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FC040A" w:rsidRDefault="00FC040A" w:rsidP="00FC040A"/>
    <w:p w:rsidR="00FC040A" w:rsidRDefault="00FC040A" w:rsidP="00FC040A">
      <w:pPr>
        <w:pStyle w:val="4"/>
      </w:pPr>
      <w:r>
        <w:t>请求示例</w:t>
      </w:r>
    </w:p>
    <w:p w:rsidR="00FC040A" w:rsidRPr="007C6FA2" w:rsidRDefault="006D3D82" w:rsidP="00FC040A">
      <w:pPr>
        <w:pStyle w:val="af5"/>
        <w:rPr>
          <w:rFonts w:ascii="Consolas" w:hAnsi="Consolas" w:cs="Consolas"/>
          <w:color w:val="C00000"/>
          <w:szCs w:val="21"/>
        </w:rPr>
      </w:pPr>
      <w:r w:rsidRPr="0012429B">
        <w:rPr>
          <w:rFonts w:eastAsiaTheme="minorEastAsia" w:cs="Arial"/>
        </w:rPr>
        <w:t>http://</w:t>
      </w:r>
      <w:r w:rsidR="000A2D90">
        <w:rPr>
          <w:rFonts w:eastAsiaTheme="minorEastAsia" w:cs="Arial"/>
        </w:rPr>
        <w:t>server-addr:8088</w:t>
      </w:r>
      <w:r w:rsidR="00814989">
        <w:rPr>
          <w:rFonts w:eastAsiaTheme="minorEastAsia" w:cs="Arial"/>
        </w:rPr>
        <w:t>/VM</w:t>
      </w:r>
      <w:r>
        <w:rPr>
          <w:rFonts w:eastAsiaTheme="minorEastAsia" w:cs="Arial"/>
        </w:rPr>
        <w:t>/</w:t>
      </w:r>
      <w:r w:rsidR="00FC040A">
        <w:rPr>
          <w:rFonts w:eastAsiaTheme="minorEastAsia" w:cs="Arial"/>
        </w:rPr>
        <w:t>GetUploadServer</w:t>
      </w:r>
      <w:r w:rsidR="00226D3D">
        <w:rPr>
          <w:rFonts w:eastAsiaTheme="minorEastAsia" w:cs="Arial"/>
        </w:rPr>
        <w:t>?</w:t>
      </w:r>
      <w:r w:rsidR="00224201" w:rsidRPr="00224201">
        <w:rPr>
          <w:rFonts w:eastAsiaTheme="minorEastAsia" w:cs="Arial"/>
        </w:rPr>
        <w:t>LimitMinCapacity</w:t>
      </w:r>
      <w:r w:rsidR="00226D3D">
        <w:rPr>
          <w:rFonts w:eastAsiaTheme="minorEastAsia" w:cs="Arial"/>
        </w:rPr>
        <w:t>=</w:t>
      </w:r>
      <w:r w:rsidR="000343D1">
        <w:rPr>
          <w:rFonts w:eastAsiaTheme="minorEastAsia" w:cs="Arial"/>
        </w:rPr>
        <w:t>10737418</w:t>
      </w:r>
      <w:r w:rsidR="000343D1" w:rsidRPr="000343D1">
        <w:rPr>
          <w:rFonts w:eastAsiaTheme="minorEastAsia" w:cs="Arial"/>
        </w:rPr>
        <w:t>240</w:t>
      </w:r>
    </w:p>
    <w:p w:rsidR="00226D3D" w:rsidRPr="00B92E22" w:rsidRDefault="00226D3D" w:rsidP="00226D3D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559"/>
        <w:gridCol w:w="5475"/>
      </w:tblGrid>
      <w:tr w:rsidR="00226D3D" w:rsidTr="00F602A2">
        <w:trPr>
          <w:cnfStyle w:val="100000000000"/>
          <w:tblHeader/>
        </w:trPr>
        <w:tc>
          <w:tcPr>
            <w:tcW w:w="1923" w:type="dxa"/>
            <w:hideMark/>
          </w:tcPr>
          <w:p w:rsidR="00226D3D" w:rsidRPr="005C66F8" w:rsidRDefault="00226D3D" w:rsidP="00F602A2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226D3D" w:rsidRDefault="00226D3D" w:rsidP="00F602A2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</w:tcPr>
          <w:p w:rsidR="00226D3D" w:rsidRPr="005C66F8" w:rsidRDefault="00226D3D" w:rsidP="00F602A2">
            <w:pPr>
              <w:pStyle w:val="TableHeading"/>
            </w:pPr>
            <w:r w:rsidRPr="005C66F8">
              <w:t>字段类型</w:t>
            </w:r>
          </w:p>
        </w:tc>
        <w:tc>
          <w:tcPr>
            <w:tcW w:w="5475" w:type="dxa"/>
            <w:hideMark/>
          </w:tcPr>
          <w:p w:rsidR="00226D3D" w:rsidRPr="005C66F8" w:rsidRDefault="00226D3D" w:rsidP="00F602A2">
            <w:pPr>
              <w:pStyle w:val="TableHeading"/>
            </w:pPr>
            <w:r w:rsidRPr="005C66F8">
              <w:t>字段说明</w:t>
            </w:r>
          </w:p>
        </w:tc>
      </w:tr>
      <w:tr w:rsidR="00226D3D" w:rsidRPr="000343D1" w:rsidTr="00F602A2">
        <w:tc>
          <w:tcPr>
            <w:tcW w:w="1923" w:type="dxa"/>
          </w:tcPr>
          <w:p w:rsidR="00226D3D" w:rsidRPr="00B66EBD" w:rsidRDefault="00224201" w:rsidP="00F602A2">
            <w:pPr>
              <w:pStyle w:val="TableText"/>
              <w:rPr>
                <w:rFonts w:cs="Arial"/>
              </w:rPr>
            </w:pPr>
            <w:proofErr w:type="spellStart"/>
            <w:r w:rsidRPr="00224201">
              <w:rPr>
                <w:rFonts w:eastAsiaTheme="minorEastAsia" w:cs="Arial"/>
              </w:rPr>
              <w:t>LimitMinCapacity</w:t>
            </w:r>
            <w:proofErr w:type="spellEnd"/>
          </w:p>
        </w:tc>
        <w:tc>
          <w:tcPr>
            <w:tcW w:w="1276" w:type="dxa"/>
          </w:tcPr>
          <w:p w:rsidR="00226D3D" w:rsidRDefault="00226D3D" w:rsidP="00F602A2">
            <w:pPr>
              <w:pStyle w:val="TableText"/>
            </w:pPr>
            <w:r>
              <w:rPr>
                <w:rFonts w:hint="eastAsia"/>
                <w:color w:val="333333"/>
              </w:rPr>
              <w:t>O</w:t>
            </w:r>
          </w:p>
        </w:tc>
        <w:tc>
          <w:tcPr>
            <w:tcW w:w="1559" w:type="dxa"/>
          </w:tcPr>
          <w:p w:rsidR="00226D3D" w:rsidRPr="00B66EBD" w:rsidRDefault="00226D3D" w:rsidP="00F602A2">
            <w:pPr>
              <w:pStyle w:val="TableText"/>
              <w:rPr>
                <w:rFonts w:cs="Arial"/>
              </w:rPr>
            </w:pPr>
            <w:proofErr w:type="spellStart"/>
            <w:r>
              <w:rPr>
                <w:color w:val="333333"/>
              </w:rPr>
              <w:t>Int</w:t>
            </w:r>
            <w:proofErr w:type="spellEnd"/>
          </w:p>
        </w:tc>
        <w:tc>
          <w:tcPr>
            <w:tcW w:w="5475" w:type="dxa"/>
          </w:tcPr>
          <w:p w:rsidR="000343D1" w:rsidRDefault="00224201" w:rsidP="000343D1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hint="eastAsia"/>
                <w:color w:val="333333"/>
              </w:rPr>
              <w:t>限制返回服务器的最小剩余容量</w:t>
            </w:r>
            <w:r w:rsidR="00226D3D">
              <w:rPr>
                <w:rFonts w:hint="eastAsia"/>
                <w:color w:val="333333"/>
              </w:rPr>
              <w:t>，</w:t>
            </w:r>
            <w:r w:rsidR="000343D1">
              <w:rPr>
                <w:rFonts w:cs="Arial" w:hint="eastAsia"/>
                <w:color w:val="333333"/>
              </w:rPr>
              <w:t>单位：</w:t>
            </w:r>
            <w:r w:rsidR="000343D1">
              <w:rPr>
                <w:rFonts w:cs="Arial" w:hint="eastAsia"/>
                <w:color w:val="333333"/>
              </w:rPr>
              <w:t>byte</w:t>
            </w:r>
          </w:p>
          <w:p w:rsidR="000343D1" w:rsidRDefault="00226D3D" w:rsidP="000343D1">
            <w:pPr>
              <w:pStyle w:val="TableText"/>
            </w:pPr>
            <w:r>
              <w:rPr>
                <w:rFonts w:hint="eastAsia"/>
                <w:color w:val="333333"/>
              </w:rPr>
              <w:t>该参数可选，默认为</w:t>
            </w:r>
            <w:r w:rsidR="000343D1">
              <w:rPr>
                <w:color w:val="333333"/>
              </w:rPr>
              <w:t>10</w:t>
            </w:r>
            <w:r w:rsidR="000343D1">
              <w:rPr>
                <w:rFonts w:hint="eastAsia"/>
                <w:color w:val="333333"/>
              </w:rPr>
              <w:t>G</w:t>
            </w:r>
            <w:r w:rsidR="000343D1" w:rsidRPr="00063AB0">
              <w:rPr>
                <w:rFonts w:hint="eastAsia"/>
              </w:rPr>
              <w:t>（</w:t>
            </w:r>
            <w:r w:rsidR="000343D1">
              <w:t>10*1024</w:t>
            </w:r>
            <w:r w:rsidR="000343D1" w:rsidRPr="00063AB0">
              <w:rPr>
                <w:rFonts w:hint="eastAsia"/>
              </w:rPr>
              <w:t>*1024*1024byte</w:t>
            </w:r>
            <w:r w:rsidR="000343D1" w:rsidRPr="00063AB0">
              <w:rPr>
                <w:rFonts w:hint="eastAsia"/>
              </w:rPr>
              <w:t>）</w:t>
            </w:r>
          </w:p>
          <w:p w:rsidR="000343D1" w:rsidRPr="00C96245" w:rsidRDefault="000343D1" w:rsidP="000343D1">
            <w:pPr>
              <w:pStyle w:val="TableText"/>
              <w:rPr>
                <w:color w:val="333333"/>
              </w:rPr>
            </w:pPr>
            <w:r>
              <w:t>会返回一个剩余容量大于该值的上传服务器节点。</w:t>
            </w:r>
          </w:p>
        </w:tc>
      </w:tr>
    </w:tbl>
    <w:p w:rsidR="00FC040A" w:rsidRDefault="00FC040A" w:rsidP="00FC040A">
      <w:pPr>
        <w:pStyle w:val="4"/>
      </w:pPr>
      <w:r>
        <w:t>返回结果</w:t>
      </w:r>
    </w:p>
    <w:p w:rsidR="00FC040A" w:rsidRDefault="00FC040A" w:rsidP="00FC040A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D1041" w:rsidRDefault="003D1041" w:rsidP="003D1041">
      <w:pPr>
        <w:pStyle w:val="af5"/>
      </w:pPr>
      <w:r>
        <w:t>{</w:t>
      </w:r>
    </w:p>
    <w:p w:rsidR="003D1041" w:rsidRDefault="003D1041" w:rsidP="003D1041">
      <w:pPr>
        <w:pStyle w:val="af5"/>
      </w:pPr>
      <w:r>
        <w:tab/>
        <w:t>"Code": "200",</w:t>
      </w:r>
    </w:p>
    <w:p w:rsidR="003D1041" w:rsidRDefault="003D1041" w:rsidP="003D1041">
      <w:pPr>
        <w:pStyle w:val="af5"/>
      </w:pPr>
      <w:r>
        <w:tab/>
        <w:t>"Message": "SUCCESS",</w:t>
      </w:r>
    </w:p>
    <w:p w:rsidR="003D1041" w:rsidRDefault="003D1041" w:rsidP="003D1041">
      <w:pPr>
        <w:pStyle w:val="af5"/>
      </w:pPr>
      <w:r>
        <w:tab/>
        <w:t>"Data": {</w:t>
      </w:r>
    </w:p>
    <w:p w:rsidR="003D1041" w:rsidRDefault="003D1041" w:rsidP="003D1041">
      <w:pPr>
        <w:pStyle w:val="af5"/>
      </w:pPr>
      <w:r>
        <w:tab/>
      </w:r>
      <w:r>
        <w:tab/>
        <w:t>"</w:t>
      </w:r>
      <w:proofErr w:type="spellStart"/>
      <w:r>
        <w:t>ServerIp</w:t>
      </w:r>
      <w:proofErr w:type="spellEnd"/>
      <w:r>
        <w:t>": "192.168.0.1",</w:t>
      </w:r>
    </w:p>
    <w:p w:rsidR="00226D3D" w:rsidRDefault="00226D3D" w:rsidP="00226D3D">
      <w:pPr>
        <w:pStyle w:val="af5"/>
      </w:pPr>
      <w:r>
        <w:tab/>
      </w:r>
      <w:r>
        <w:tab/>
        <w:t>"</w:t>
      </w:r>
      <w:proofErr w:type="spellStart"/>
      <w:r>
        <w:t>ServerPort</w:t>
      </w:r>
      <w:proofErr w:type="spellEnd"/>
      <w:r>
        <w:t>": "8000"</w:t>
      </w:r>
    </w:p>
    <w:p w:rsidR="003D1041" w:rsidRDefault="003D1041" w:rsidP="00226D3D">
      <w:pPr>
        <w:pStyle w:val="af5"/>
      </w:pPr>
      <w:r>
        <w:tab/>
        <w:t>}</w:t>
      </w:r>
    </w:p>
    <w:p w:rsidR="003D1041" w:rsidRDefault="003D1041" w:rsidP="003D1041">
      <w:pPr>
        <w:pStyle w:val="af5"/>
      </w:pPr>
      <w:r>
        <w:t>}</w:t>
      </w:r>
    </w:p>
    <w:p w:rsidR="00FC040A" w:rsidRDefault="00FC040A" w:rsidP="00FC040A">
      <w:pPr>
        <w:ind w:left="0"/>
      </w:pPr>
    </w:p>
    <w:p w:rsidR="00FC040A" w:rsidRDefault="00FC040A" w:rsidP="00FC040A">
      <w:pPr>
        <w:pStyle w:val="4"/>
      </w:pPr>
      <w:r>
        <w:lastRenderedPageBreak/>
        <w:t>返回字</w:t>
      </w:r>
      <w:r w:rsidR="000343D1">
        <w:t>G</w:t>
      </w:r>
      <w:r>
        <w:t>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DA4F4A" w:rsidTr="00917470">
        <w:trPr>
          <w:cnfStyle w:val="100000000000"/>
          <w:tblHeader/>
        </w:trPr>
        <w:tc>
          <w:tcPr>
            <w:tcW w:w="1923" w:type="dxa"/>
            <w:hideMark/>
          </w:tcPr>
          <w:p w:rsidR="00DA4F4A" w:rsidRPr="005C66F8" w:rsidRDefault="00DA4F4A" w:rsidP="00DA4F4A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DA4F4A" w:rsidRDefault="00971118" w:rsidP="00DA4F4A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DA4F4A" w:rsidRPr="005C66F8" w:rsidRDefault="00DA4F4A" w:rsidP="00DA4F4A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DA4F4A" w:rsidRPr="005C66F8" w:rsidRDefault="00DA4F4A" w:rsidP="00DA4F4A">
            <w:pPr>
              <w:pStyle w:val="TableHeading"/>
            </w:pPr>
            <w:r w:rsidRPr="005C66F8">
              <w:t>字段说明</w:t>
            </w:r>
          </w:p>
        </w:tc>
      </w:tr>
      <w:tr w:rsidR="00DA4F4A" w:rsidTr="00DA4F4A">
        <w:tc>
          <w:tcPr>
            <w:tcW w:w="1923" w:type="dxa"/>
          </w:tcPr>
          <w:p w:rsidR="00DA4F4A" w:rsidRPr="005C66F8" w:rsidRDefault="00DA4F4A" w:rsidP="00DA4F4A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DA4F4A" w:rsidRDefault="00971118" w:rsidP="00DA4F4A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DA4F4A" w:rsidRPr="005C66F8" w:rsidRDefault="006C2943" w:rsidP="00DA4F4A">
            <w:pPr>
              <w:pStyle w:val="TableText"/>
            </w:pPr>
            <w:r>
              <w:rPr>
                <w:color w:val="333333"/>
              </w:rPr>
              <w:t>S</w:t>
            </w:r>
            <w:r w:rsidR="00EB4B5E">
              <w:rPr>
                <w:color w:val="333333"/>
              </w:rPr>
              <w:t>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DA4F4A" w:rsidRPr="005C66F8" w:rsidRDefault="00653369" w:rsidP="009C5232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="00DA4F4A">
              <w:rPr>
                <w:rFonts w:cs="Arial" w:hint="eastAsia"/>
                <w:color w:val="333333"/>
              </w:rPr>
              <w:t>码（</w:t>
            </w:r>
            <w:r w:rsidR="009C5232">
              <w:rPr>
                <w:rFonts w:cs="Arial" w:hint="eastAsia"/>
                <w:color w:val="333333"/>
              </w:rPr>
              <w:t>可选返回值为</w:t>
            </w:r>
            <w:r w:rsidR="009C5232">
              <w:rPr>
                <w:rFonts w:cs="Arial" w:hint="eastAsia"/>
                <w:color w:val="333333"/>
              </w:rPr>
              <w:t>200/</w:t>
            </w:r>
            <w:r w:rsidR="009C5232">
              <w:rPr>
                <w:rFonts w:cs="Arial"/>
                <w:color w:val="333333"/>
              </w:rPr>
              <w:t>403</w:t>
            </w:r>
            <w:r w:rsidR="009C5232">
              <w:rPr>
                <w:rFonts w:cs="Arial" w:hint="eastAsia"/>
                <w:color w:val="333333"/>
              </w:rPr>
              <w:t>/</w:t>
            </w:r>
            <w:r w:rsidR="009C5232">
              <w:rPr>
                <w:rFonts w:cs="Arial"/>
                <w:color w:val="333333"/>
              </w:rPr>
              <w:t>404</w:t>
            </w:r>
            <w:r w:rsidR="009C5232">
              <w:rPr>
                <w:rFonts w:cs="Arial"/>
                <w:color w:val="333333"/>
              </w:rPr>
              <w:t>，详</w:t>
            </w:r>
            <w:r w:rsidR="009C5232">
              <w:rPr>
                <w:rFonts w:cs="Arial" w:hint="eastAsia"/>
                <w:color w:val="333333"/>
              </w:rPr>
              <w:t>见码表</w:t>
            </w:r>
            <w:r w:rsidR="009C5232">
              <w:rPr>
                <w:rFonts w:cs="Arial" w:hint="eastAsia"/>
                <w:color w:val="333333"/>
              </w:rPr>
              <w:t>3.1</w:t>
            </w:r>
            <w:r w:rsidR="00DA4F4A">
              <w:rPr>
                <w:rFonts w:cs="Arial" w:hint="eastAsia"/>
                <w:color w:val="333333"/>
              </w:rPr>
              <w:t>）</w:t>
            </w:r>
          </w:p>
        </w:tc>
      </w:tr>
      <w:tr w:rsidR="0025287D" w:rsidTr="00DA4F4A">
        <w:tc>
          <w:tcPr>
            <w:tcW w:w="1923" w:type="dxa"/>
          </w:tcPr>
          <w:p w:rsidR="0025287D" w:rsidRPr="005C66F8" w:rsidRDefault="0025287D" w:rsidP="0025287D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Pr="00EB440F" w:rsidRDefault="006C2943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String(</w:t>
            </w:r>
            <w:r w:rsidR="0025287D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25287D" w:rsidRPr="005C66F8" w:rsidRDefault="0025287D" w:rsidP="0025287D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25287D" w:rsidTr="00DA4F4A">
        <w:tc>
          <w:tcPr>
            <w:tcW w:w="1923" w:type="dxa"/>
          </w:tcPr>
          <w:p w:rsidR="0025287D" w:rsidRDefault="0025287D" w:rsidP="0025287D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ServerIp</w:t>
            </w:r>
            <w:proofErr w:type="spellEnd"/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Default="0025287D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</w:t>
            </w:r>
          </w:p>
        </w:tc>
        <w:tc>
          <w:tcPr>
            <w:tcW w:w="5758" w:type="dxa"/>
          </w:tcPr>
          <w:p w:rsidR="0025287D" w:rsidRPr="00E04C00" w:rsidRDefault="0025287D" w:rsidP="0025287D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上传服务器</w:t>
            </w:r>
            <w:r>
              <w:rPr>
                <w:rFonts w:cs="Arial" w:hint="eastAsia"/>
                <w:color w:val="333333"/>
              </w:rPr>
              <w:t>IP</w:t>
            </w:r>
            <w:r>
              <w:rPr>
                <w:rFonts w:cs="Arial" w:hint="eastAsia"/>
                <w:color w:val="333333"/>
              </w:rPr>
              <w:t>，</w:t>
            </w:r>
            <w:r>
              <w:rPr>
                <w:rFonts w:cs="Arial" w:hint="eastAsia"/>
                <w:color w:val="333333"/>
              </w:rPr>
              <w:t>ipv</w:t>
            </w:r>
            <w:r>
              <w:rPr>
                <w:rFonts w:cs="Arial"/>
                <w:color w:val="333333"/>
              </w:rPr>
              <w:t>4 or ipv6,</w:t>
            </w:r>
            <w:r>
              <w:rPr>
                <w:rFonts w:cs="Arial"/>
                <w:color w:val="333333"/>
              </w:rPr>
              <w:t>当前只支持</w:t>
            </w:r>
            <w:r>
              <w:rPr>
                <w:rFonts w:cs="Arial"/>
                <w:color w:val="333333"/>
              </w:rPr>
              <w:t>ipv4</w:t>
            </w:r>
          </w:p>
        </w:tc>
      </w:tr>
      <w:tr w:rsidR="0025287D" w:rsidTr="00DA4F4A">
        <w:tc>
          <w:tcPr>
            <w:tcW w:w="1923" w:type="dxa"/>
          </w:tcPr>
          <w:p w:rsidR="0025287D" w:rsidRDefault="0025287D" w:rsidP="0025287D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ServerPort</w:t>
            </w:r>
            <w:proofErr w:type="spellEnd"/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Default="00AA5F05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  <w:kern w:val="0"/>
                <w:szCs w:val="18"/>
              </w:rPr>
              <w:t>I</w:t>
            </w:r>
            <w:r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25287D" w:rsidRDefault="0025287D" w:rsidP="0025287D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上传服务器服务端口号</w:t>
            </w:r>
          </w:p>
        </w:tc>
      </w:tr>
    </w:tbl>
    <w:p w:rsidR="00BE6105" w:rsidRDefault="00BE6105" w:rsidP="00224201">
      <w:pPr>
        <w:pStyle w:val="3"/>
      </w:pPr>
      <w:bookmarkStart w:id="40" w:name="_Toc14889939"/>
      <w:r>
        <w:rPr>
          <w:rFonts w:hint="eastAsia"/>
        </w:rPr>
        <w:t>查询视频文件上传服务器容量</w:t>
      </w:r>
      <w:bookmarkEnd w:id="40"/>
    </w:p>
    <w:p w:rsidR="00BE6105" w:rsidRDefault="00BE6105" w:rsidP="00BE6105">
      <w:pPr>
        <w:pStyle w:val="4"/>
      </w:pPr>
      <w:r>
        <w:rPr>
          <w:rFonts w:hint="eastAsia"/>
        </w:rPr>
        <w:t>描述</w:t>
      </w:r>
    </w:p>
    <w:p w:rsidR="00BE6105" w:rsidRPr="00E653E9" w:rsidRDefault="00BE6105" w:rsidP="00BE6105">
      <w:pPr>
        <w:ind w:firstLine="216"/>
      </w:pPr>
      <w:r>
        <w:rPr>
          <w:rFonts w:hint="eastAsia"/>
        </w:rPr>
        <w:t>获取视频文件上传服务器</w:t>
      </w:r>
      <w:r w:rsidR="00226D3D">
        <w:rPr>
          <w:rFonts w:hint="eastAsia"/>
        </w:rPr>
        <w:t>总容量（为多台上传服务器的总容量，因此可能会出现总剩余容量正常，但是上</w:t>
      </w:r>
      <w:proofErr w:type="gramStart"/>
      <w:r w:rsidR="00226D3D">
        <w:rPr>
          <w:rFonts w:hint="eastAsia"/>
        </w:rPr>
        <w:t>传失败</w:t>
      </w:r>
      <w:proofErr w:type="gramEnd"/>
      <w:r w:rsidR="00226D3D">
        <w:rPr>
          <w:rFonts w:hint="eastAsia"/>
        </w:rPr>
        <w:t>的情况，这时需要）</w:t>
      </w:r>
    </w:p>
    <w:p w:rsidR="00BE6105" w:rsidRDefault="00BE6105" w:rsidP="00BE6105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BE6105" w:rsidTr="00F602A2">
        <w:trPr>
          <w:cnfStyle w:val="100000000000"/>
          <w:tblHeader/>
        </w:trPr>
        <w:tc>
          <w:tcPr>
            <w:tcW w:w="1923" w:type="dxa"/>
            <w:hideMark/>
          </w:tcPr>
          <w:p w:rsidR="00BE6105" w:rsidRPr="00297E27" w:rsidRDefault="00BE6105" w:rsidP="00F602A2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BE6105" w:rsidRPr="00297E27" w:rsidRDefault="00BE6105" w:rsidP="00F602A2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BE6105" w:rsidTr="00F602A2">
        <w:tc>
          <w:tcPr>
            <w:tcW w:w="1923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GET</w:t>
            </w:r>
          </w:p>
        </w:tc>
      </w:tr>
      <w:tr w:rsidR="00BE6105" w:rsidTr="00F602A2">
        <w:tc>
          <w:tcPr>
            <w:tcW w:w="1923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无</w:t>
            </w:r>
          </w:p>
        </w:tc>
      </w:tr>
      <w:tr w:rsidR="00BE6105" w:rsidTr="00F602A2">
        <w:tc>
          <w:tcPr>
            <w:tcW w:w="1923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BE6105" w:rsidRPr="009D3AF3" w:rsidRDefault="00BE6105" w:rsidP="00226D3D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>
              <w:rPr>
                <w:rFonts w:eastAsiaTheme="minorEastAsia" w:cs="Arial"/>
              </w:rPr>
              <w:t>server-addr:8088/VM/GetUploadServer</w:t>
            </w:r>
            <w:r w:rsidR="00226D3D" w:rsidRPr="00226D3D">
              <w:rPr>
                <w:rFonts w:eastAsiaTheme="minorEastAsia" w:cs="Arial"/>
              </w:rPr>
              <w:t>Capacity</w:t>
            </w:r>
          </w:p>
        </w:tc>
      </w:tr>
      <w:tr w:rsidR="00BE6105" w:rsidTr="00F602A2">
        <w:tc>
          <w:tcPr>
            <w:tcW w:w="1923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BE6105" w:rsidRPr="009D3AF3" w:rsidRDefault="00BE6105" w:rsidP="00F602A2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BE6105" w:rsidRDefault="00BE6105" w:rsidP="00BE6105"/>
    <w:p w:rsidR="00BE6105" w:rsidRDefault="00BE6105" w:rsidP="00BE6105">
      <w:pPr>
        <w:pStyle w:val="4"/>
      </w:pPr>
      <w:r>
        <w:t>请求示例</w:t>
      </w:r>
    </w:p>
    <w:p w:rsidR="00BE6105" w:rsidRPr="007C6FA2" w:rsidRDefault="00BE6105" w:rsidP="00BE6105">
      <w:pPr>
        <w:pStyle w:val="af5"/>
        <w:rPr>
          <w:rFonts w:ascii="Consolas" w:hAnsi="Consolas" w:cs="Consolas"/>
          <w:color w:val="C00000"/>
          <w:szCs w:val="21"/>
        </w:rPr>
      </w:pPr>
      <w:r w:rsidRPr="0012429B">
        <w:rPr>
          <w:rFonts w:eastAsiaTheme="minorEastAsia" w:cs="Arial"/>
        </w:rPr>
        <w:t>http://</w:t>
      </w:r>
      <w:r>
        <w:rPr>
          <w:rFonts w:eastAsiaTheme="minorEastAsia" w:cs="Arial"/>
        </w:rPr>
        <w:t>server-addr:8088/VM/GetUploadServer</w:t>
      </w:r>
      <w:r w:rsidR="00226D3D" w:rsidRPr="00226D3D">
        <w:rPr>
          <w:rFonts w:eastAsiaTheme="minorEastAsia" w:cs="Arial"/>
        </w:rPr>
        <w:t>Capacity</w:t>
      </w:r>
    </w:p>
    <w:p w:rsidR="00BE6105" w:rsidRDefault="00BE6105" w:rsidP="00BE6105">
      <w:pPr>
        <w:pStyle w:val="4"/>
      </w:pPr>
      <w:r>
        <w:t>返回结果</w:t>
      </w:r>
    </w:p>
    <w:p w:rsidR="00BE6105" w:rsidRDefault="00BE6105" w:rsidP="00BE6105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BE6105" w:rsidRDefault="00BE6105" w:rsidP="00BE6105">
      <w:pPr>
        <w:pStyle w:val="af5"/>
      </w:pPr>
      <w:r>
        <w:t>{</w:t>
      </w:r>
    </w:p>
    <w:p w:rsidR="00BE6105" w:rsidRDefault="00BE6105" w:rsidP="00BE6105">
      <w:pPr>
        <w:pStyle w:val="af5"/>
      </w:pPr>
      <w:r>
        <w:tab/>
        <w:t>"Code": "200",</w:t>
      </w:r>
    </w:p>
    <w:p w:rsidR="00BE6105" w:rsidRDefault="00BE6105" w:rsidP="00BE6105">
      <w:pPr>
        <w:pStyle w:val="af5"/>
      </w:pPr>
      <w:r>
        <w:tab/>
        <w:t>"Message": "SUCCESS",</w:t>
      </w:r>
    </w:p>
    <w:p w:rsidR="00BE6105" w:rsidRDefault="00BE6105" w:rsidP="00BE6105">
      <w:pPr>
        <w:pStyle w:val="af5"/>
      </w:pPr>
      <w:r>
        <w:tab/>
        <w:t>"Data": {</w:t>
      </w:r>
    </w:p>
    <w:p w:rsidR="00BE6105" w:rsidRDefault="00BE6105" w:rsidP="00BE6105">
      <w:pPr>
        <w:pStyle w:val="af5"/>
      </w:pPr>
      <w:r>
        <w:tab/>
      </w:r>
      <w:r>
        <w:tab/>
        <w:t>"</w:t>
      </w:r>
      <w:proofErr w:type="spellStart"/>
      <w:r w:rsidRPr="00AA5F05">
        <w:t>StoreDevTotalSize</w:t>
      </w:r>
      <w:proofErr w:type="spellEnd"/>
      <w:r>
        <w:t>": "9206483538252136</w:t>
      </w:r>
      <w:r w:rsidRPr="00235CE6">
        <w:t>448</w:t>
      </w:r>
      <w:r>
        <w:t>",</w:t>
      </w:r>
    </w:p>
    <w:p w:rsidR="00BE6105" w:rsidRDefault="00BE6105" w:rsidP="00BE6105">
      <w:pPr>
        <w:pStyle w:val="af5"/>
      </w:pPr>
      <w:r>
        <w:tab/>
      </w:r>
      <w:r>
        <w:tab/>
        <w:t>"</w:t>
      </w:r>
      <w:proofErr w:type="spellStart"/>
      <w:r w:rsidRPr="00AA5F05">
        <w:t>StoreDevUsedSize</w:t>
      </w:r>
      <w:proofErr w:type="spellEnd"/>
      <w:r>
        <w:t>": "368744177</w:t>
      </w:r>
      <w:r w:rsidRPr="00235CE6">
        <w:t>664</w:t>
      </w:r>
      <w:r>
        <w:t>"</w:t>
      </w:r>
    </w:p>
    <w:p w:rsidR="00BE6105" w:rsidRDefault="00BE6105" w:rsidP="00BE6105">
      <w:pPr>
        <w:pStyle w:val="af5"/>
      </w:pPr>
      <w:r>
        <w:tab/>
        <w:t>}</w:t>
      </w:r>
    </w:p>
    <w:p w:rsidR="00BE6105" w:rsidRDefault="00BE6105" w:rsidP="00BE6105">
      <w:pPr>
        <w:pStyle w:val="af5"/>
      </w:pPr>
      <w:r>
        <w:t>}</w:t>
      </w:r>
    </w:p>
    <w:p w:rsidR="00BE6105" w:rsidRDefault="00BE6105" w:rsidP="00BE6105">
      <w:pPr>
        <w:ind w:left="0"/>
      </w:pPr>
    </w:p>
    <w:p w:rsidR="00BE6105" w:rsidRDefault="00BE6105" w:rsidP="00BE6105">
      <w:pPr>
        <w:pStyle w:val="4"/>
      </w:pPr>
      <w:r>
        <w:lastRenderedPageBreak/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BE6105" w:rsidTr="00F602A2">
        <w:trPr>
          <w:cnfStyle w:val="100000000000"/>
          <w:tblHeader/>
        </w:trPr>
        <w:tc>
          <w:tcPr>
            <w:tcW w:w="1923" w:type="dxa"/>
            <w:hideMark/>
          </w:tcPr>
          <w:p w:rsidR="00BE6105" w:rsidRPr="005C66F8" w:rsidRDefault="00BE6105" w:rsidP="00F602A2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BE6105" w:rsidRDefault="00BE6105" w:rsidP="00F602A2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BE6105" w:rsidRPr="005C66F8" w:rsidRDefault="00BE6105" w:rsidP="00F602A2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BE6105" w:rsidRPr="005C66F8" w:rsidRDefault="00BE6105" w:rsidP="00F602A2">
            <w:pPr>
              <w:pStyle w:val="TableHeading"/>
            </w:pPr>
            <w:r w:rsidRPr="005C66F8">
              <w:t>字段说明</w:t>
            </w:r>
          </w:p>
        </w:tc>
      </w:tr>
      <w:tr w:rsidR="00BE6105" w:rsidTr="00F602A2">
        <w:tc>
          <w:tcPr>
            <w:tcW w:w="1923" w:type="dxa"/>
          </w:tcPr>
          <w:p w:rsidR="00BE6105" w:rsidRPr="005C66F8" w:rsidRDefault="00BE6105" w:rsidP="00F602A2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BE6105" w:rsidRDefault="00BE6105" w:rsidP="00F602A2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BE6105" w:rsidRPr="005C66F8" w:rsidRDefault="00BE6105" w:rsidP="00F602A2">
            <w:pPr>
              <w:pStyle w:val="TableText"/>
            </w:pPr>
            <w:r>
              <w:rPr>
                <w:color w:val="333333"/>
              </w:rPr>
              <w:t>String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BE6105" w:rsidRPr="005C66F8" w:rsidRDefault="00BE6105" w:rsidP="00F602A2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BE6105" w:rsidTr="00F602A2">
        <w:tc>
          <w:tcPr>
            <w:tcW w:w="1923" w:type="dxa"/>
          </w:tcPr>
          <w:p w:rsidR="00BE6105" w:rsidRPr="005C66F8" w:rsidRDefault="00BE6105" w:rsidP="00F602A2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BE6105" w:rsidRDefault="00BE6105" w:rsidP="00F602A2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BE6105" w:rsidRPr="00EB440F" w:rsidRDefault="00BE6105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String(256)</w:t>
            </w:r>
          </w:p>
        </w:tc>
        <w:tc>
          <w:tcPr>
            <w:tcW w:w="5758" w:type="dxa"/>
          </w:tcPr>
          <w:p w:rsidR="00BE6105" w:rsidRPr="005C66F8" w:rsidRDefault="00BE6105" w:rsidP="00F602A2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BE6105" w:rsidTr="00F602A2">
        <w:tc>
          <w:tcPr>
            <w:tcW w:w="1923" w:type="dxa"/>
          </w:tcPr>
          <w:p w:rsidR="00BE6105" w:rsidRDefault="00BE6105" w:rsidP="00F602A2">
            <w:pPr>
              <w:pStyle w:val="TableText"/>
            </w:pPr>
            <w:proofErr w:type="spellStart"/>
            <w:r w:rsidRPr="00AA5F05">
              <w:t>StoreDevTotalSize</w:t>
            </w:r>
            <w:proofErr w:type="spellEnd"/>
          </w:p>
        </w:tc>
        <w:tc>
          <w:tcPr>
            <w:tcW w:w="1276" w:type="dxa"/>
          </w:tcPr>
          <w:p w:rsidR="00BE6105" w:rsidRDefault="00BE6105" w:rsidP="00F602A2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BE6105" w:rsidRDefault="00BE6105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rFonts w:hint="eastAsia"/>
                <w:color w:val="333333"/>
                <w:kern w:val="0"/>
                <w:szCs w:val="18"/>
              </w:rPr>
              <w:t>Int</w:t>
            </w:r>
            <w:proofErr w:type="spellEnd"/>
            <w:r>
              <w:rPr>
                <w:rFonts w:hint="eastAsia"/>
                <w:color w:val="333333"/>
                <w:kern w:val="0"/>
                <w:szCs w:val="18"/>
              </w:rPr>
              <w:t>(</w:t>
            </w:r>
            <w:r>
              <w:rPr>
                <w:color w:val="333333"/>
                <w:kern w:val="0"/>
                <w:szCs w:val="18"/>
              </w:rPr>
              <w:t>64bit</w:t>
            </w:r>
            <w:r>
              <w:rPr>
                <w:rFonts w:hint="eastAsia"/>
                <w:color w:val="333333"/>
                <w:kern w:val="0"/>
                <w:szCs w:val="18"/>
              </w:rPr>
              <w:t>)</w:t>
            </w:r>
          </w:p>
        </w:tc>
        <w:tc>
          <w:tcPr>
            <w:tcW w:w="5758" w:type="dxa"/>
          </w:tcPr>
          <w:p w:rsidR="00BE6105" w:rsidRDefault="00BE6105" w:rsidP="00F602A2">
            <w:pPr>
              <w:pStyle w:val="TableText"/>
              <w:rPr>
                <w:rFonts w:cs="Arial"/>
                <w:color w:val="333333"/>
              </w:rPr>
            </w:pPr>
            <w:r w:rsidRPr="00AA5F05">
              <w:rPr>
                <w:rFonts w:cs="Arial" w:hint="eastAsia"/>
                <w:color w:val="333333"/>
              </w:rPr>
              <w:t>存储设备总容量</w:t>
            </w:r>
            <w:r>
              <w:rPr>
                <w:rFonts w:cs="Arial" w:hint="eastAsia"/>
                <w:color w:val="333333"/>
              </w:rPr>
              <w:t>，单位：</w:t>
            </w:r>
            <w:r>
              <w:rPr>
                <w:rFonts w:cs="Arial" w:hint="eastAsia"/>
                <w:color w:val="333333"/>
              </w:rPr>
              <w:t>byte</w:t>
            </w:r>
          </w:p>
        </w:tc>
      </w:tr>
      <w:tr w:rsidR="00BE6105" w:rsidTr="00F602A2">
        <w:tc>
          <w:tcPr>
            <w:tcW w:w="1923" w:type="dxa"/>
          </w:tcPr>
          <w:p w:rsidR="00BE6105" w:rsidRPr="00AA5F05" w:rsidRDefault="00BE6105" w:rsidP="00F602A2">
            <w:pPr>
              <w:pStyle w:val="TableText"/>
            </w:pPr>
            <w:proofErr w:type="spellStart"/>
            <w:r w:rsidRPr="00AA5F05">
              <w:t>StoreDevUsedSize</w:t>
            </w:r>
            <w:proofErr w:type="spellEnd"/>
          </w:p>
        </w:tc>
        <w:tc>
          <w:tcPr>
            <w:tcW w:w="1276" w:type="dxa"/>
          </w:tcPr>
          <w:p w:rsidR="00BE6105" w:rsidRDefault="00BE6105" w:rsidP="00F602A2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BE6105" w:rsidRDefault="00BE6105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rFonts w:hint="eastAsia"/>
                <w:color w:val="333333"/>
                <w:kern w:val="0"/>
                <w:szCs w:val="18"/>
              </w:rPr>
              <w:t>Int</w:t>
            </w:r>
            <w:proofErr w:type="spellEnd"/>
            <w:r>
              <w:rPr>
                <w:rFonts w:hint="eastAsia"/>
                <w:color w:val="333333"/>
                <w:kern w:val="0"/>
                <w:szCs w:val="18"/>
              </w:rPr>
              <w:t>(</w:t>
            </w:r>
            <w:r>
              <w:rPr>
                <w:color w:val="333333"/>
                <w:kern w:val="0"/>
                <w:szCs w:val="18"/>
              </w:rPr>
              <w:t>64bit</w:t>
            </w:r>
            <w:r>
              <w:rPr>
                <w:rFonts w:hint="eastAsia"/>
                <w:color w:val="333333"/>
                <w:kern w:val="0"/>
                <w:szCs w:val="18"/>
              </w:rPr>
              <w:t>)</w:t>
            </w:r>
          </w:p>
        </w:tc>
        <w:tc>
          <w:tcPr>
            <w:tcW w:w="5758" w:type="dxa"/>
          </w:tcPr>
          <w:p w:rsidR="00BE6105" w:rsidRPr="00AA5F05" w:rsidRDefault="00BE6105" w:rsidP="00F602A2">
            <w:pPr>
              <w:pStyle w:val="TableText"/>
              <w:rPr>
                <w:rFonts w:cs="Arial"/>
                <w:color w:val="333333"/>
              </w:rPr>
            </w:pPr>
            <w:r w:rsidRPr="00AA5F05">
              <w:rPr>
                <w:rFonts w:cs="Arial" w:hint="eastAsia"/>
                <w:color w:val="333333"/>
              </w:rPr>
              <w:t>存储设备已用容量</w:t>
            </w:r>
            <w:r>
              <w:rPr>
                <w:rFonts w:cs="Arial" w:hint="eastAsia"/>
                <w:color w:val="333333"/>
              </w:rPr>
              <w:t>，单位：</w:t>
            </w:r>
            <w:r>
              <w:rPr>
                <w:rFonts w:cs="Arial" w:hint="eastAsia"/>
                <w:color w:val="333333"/>
              </w:rPr>
              <w:t>byte</w:t>
            </w:r>
          </w:p>
        </w:tc>
      </w:tr>
    </w:tbl>
    <w:p w:rsidR="00235CE6" w:rsidRDefault="00235CE6" w:rsidP="00BE6105">
      <w:pPr>
        <w:pStyle w:val="3"/>
      </w:pPr>
      <w:bookmarkStart w:id="41" w:name="_Toc14889940"/>
      <w:r>
        <w:rPr>
          <w:rFonts w:hint="eastAsia"/>
        </w:rPr>
        <w:t>删除视频文件</w:t>
      </w:r>
      <w:bookmarkEnd w:id="41"/>
    </w:p>
    <w:p w:rsidR="00235CE6" w:rsidRDefault="00235CE6" w:rsidP="00235CE6">
      <w:pPr>
        <w:pStyle w:val="4"/>
      </w:pPr>
      <w:r>
        <w:rPr>
          <w:rFonts w:hint="eastAsia"/>
        </w:rPr>
        <w:t>描述</w:t>
      </w:r>
    </w:p>
    <w:p w:rsidR="00235CE6" w:rsidRDefault="00235CE6" w:rsidP="00235CE6">
      <w:pPr>
        <w:ind w:firstLine="216"/>
      </w:pPr>
      <w:r>
        <w:t>删除视频文件</w:t>
      </w:r>
    </w:p>
    <w:p w:rsidR="00235CE6" w:rsidRDefault="00235CE6" w:rsidP="00235CE6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235CE6" w:rsidTr="003A2D03">
        <w:trPr>
          <w:cnfStyle w:val="100000000000"/>
          <w:tblHeader/>
        </w:trPr>
        <w:tc>
          <w:tcPr>
            <w:tcW w:w="1923" w:type="dxa"/>
            <w:hideMark/>
          </w:tcPr>
          <w:p w:rsidR="00235CE6" w:rsidRPr="00297E27" w:rsidRDefault="00235CE6" w:rsidP="003A2D0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235CE6" w:rsidRPr="00297E27" w:rsidRDefault="00235CE6" w:rsidP="003A2D0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235CE6" w:rsidTr="003A2D03">
        <w:tc>
          <w:tcPr>
            <w:tcW w:w="1923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POST</w:t>
            </w:r>
          </w:p>
        </w:tc>
      </w:tr>
      <w:tr w:rsidR="00235CE6" w:rsidTr="003A2D03">
        <w:tc>
          <w:tcPr>
            <w:tcW w:w="1923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JSON</w:t>
            </w:r>
          </w:p>
        </w:tc>
      </w:tr>
      <w:tr w:rsidR="00235CE6" w:rsidTr="003A2D03">
        <w:tc>
          <w:tcPr>
            <w:tcW w:w="1923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235CE6" w:rsidRPr="009D3AF3" w:rsidRDefault="00235CE6" w:rsidP="00235CE6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>
              <w:rPr>
                <w:rFonts w:eastAsiaTheme="minorEastAsia" w:cs="Arial"/>
              </w:rPr>
              <w:t>server-addr:8088/VM/Delete</w:t>
            </w:r>
            <w:r w:rsidRPr="000471BF">
              <w:t>File</w:t>
            </w:r>
          </w:p>
        </w:tc>
      </w:tr>
      <w:tr w:rsidR="00235CE6" w:rsidTr="003A2D03">
        <w:tc>
          <w:tcPr>
            <w:tcW w:w="1923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235CE6" w:rsidRPr="009D3AF3" w:rsidRDefault="00235CE6" w:rsidP="003A2D0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235CE6" w:rsidRDefault="00235CE6" w:rsidP="00235CE6"/>
    <w:p w:rsidR="00235CE6" w:rsidRPr="00CC0053" w:rsidRDefault="00235CE6" w:rsidP="00235CE6">
      <w:pPr>
        <w:pStyle w:val="4"/>
      </w:pPr>
      <w:r>
        <w:rPr>
          <w:rFonts w:hint="eastAsia"/>
        </w:rPr>
        <w:t>请求示例</w:t>
      </w:r>
    </w:p>
    <w:p w:rsidR="00235CE6" w:rsidRDefault="00235CE6" w:rsidP="00235CE6">
      <w:pPr>
        <w:rPr>
          <w:rFonts w:ascii="Consolas" w:hAnsi="Consolas" w:cs="Consolas"/>
          <w:color w:val="C00000"/>
          <w:kern w:val="0"/>
          <w:szCs w:val="21"/>
        </w:rPr>
      </w:pP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235CE6" w:rsidRDefault="00235CE6" w:rsidP="00235CE6">
      <w:pPr>
        <w:pStyle w:val="af5"/>
      </w:pPr>
      <w:r>
        <w:t>{</w:t>
      </w:r>
    </w:p>
    <w:p w:rsidR="00235CE6" w:rsidRDefault="00235CE6" w:rsidP="00235CE6">
      <w:pPr>
        <w:pStyle w:val="af5"/>
        <w:ind w:firstLine="345"/>
      </w:pPr>
      <w:proofErr w:type="gramStart"/>
      <w:r>
        <w:t>"</w:t>
      </w:r>
      <w:r w:rsidRPr="00F27AF5">
        <w:t xml:space="preserve"> </w:t>
      </w:r>
      <w:proofErr w:type="spellStart"/>
      <w:r>
        <w:t>FileHandle</w:t>
      </w:r>
      <w:proofErr w:type="spellEnd"/>
      <w:proofErr w:type="gramEnd"/>
      <w:r>
        <w:t xml:space="preserve"> ": "</w:t>
      </w:r>
      <w:r w:rsidRPr="000C0612">
        <w:t>46329898-489C-4E63-9BA1-C1DA5C5D0986</w:t>
      </w:r>
      <w:r>
        <w:t>"</w:t>
      </w:r>
    </w:p>
    <w:p w:rsidR="00235CE6" w:rsidRPr="000A565C" w:rsidRDefault="00235CE6" w:rsidP="00235CE6">
      <w:pPr>
        <w:pStyle w:val="af5"/>
      </w:pPr>
      <w:r>
        <w:t>}</w:t>
      </w:r>
    </w:p>
    <w:p w:rsidR="00235CE6" w:rsidRPr="007C6FA2" w:rsidRDefault="00235CE6" w:rsidP="00235CE6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C00000"/>
          <w:kern w:val="0"/>
          <w:szCs w:val="21"/>
        </w:rPr>
      </w:pPr>
    </w:p>
    <w:p w:rsidR="00235CE6" w:rsidRPr="00B92E22" w:rsidRDefault="00235CE6" w:rsidP="00235CE6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559"/>
        <w:gridCol w:w="5475"/>
      </w:tblGrid>
      <w:tr w:rsidR="00235CE6" w:rsidTr="003A2D03">
        <w:trPr>
          <w:cnfStyle w:val="100000000000"/>
          <w:tblHeader/>
        </w:trPr>
        <w:tc>
          <w:tcPr>
            <w:tcW w:w="1923" w:type="dxa"/>
            <w:hideMark/>
          </w:tcPr>
          <w:p w:rsidR="00235CE6" w:rsidRPr="005C66F8" w:rsidRDefault="00235CE6" w:rsidP="003A2D03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235CE6" w:rsidRDefault="00235CE6" w:rsidP="003A2D0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</w:tcPr>
          <w:p w:rsidR="00235CE6" w:rsidRPr="005C66F8" w:rsidRDefault="00235CE6" w:rsidP="003A2D0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475" w:type="dxa"/>
            <w:hideMark/>
          </w:tcPr>
          <w:p w:rsidR="00235CE6" w:rsidRPr="005C66F8" w:rsidRDefault="00235CE6" w:rsidP="003A2D03">
            <w:pPr>
              <w:pStyle w:val="TableHeading"/>
            </w:pPr>
            <w:r w:rsidRPr="005C66F8">
              <w:t>字段说明</w:t>
            </w:r>
          </w:p>
        </w:tc>
      </w:tr>
      <w:tr w:rsidR="00235CE6" w:rsidRPr="00B66EBD" w:rsidTr="003A2D03">
        <w:tc>
          <w:tcPr>
            <w:tcW w:w="1923" w:type="dxa"/>
          </w:tcPr>
          <w:p w:rsidR="00235CE6" w:rsidRPr="00B66EBD" w:rsidRDefault="00235CE6" w:rsidP="003A2D03">
            <w:pPr>
              <w:pStyle w:val="TableText"/>
              <w:rPr>
                <w:rFonts w:cs="Arial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235CE6" w:rsidRDefault="00235CE6" w:rsidP="003A2D03">
            <w:pPr>
              <w:pStyle w:val="TableText"/>
            </w:pPr>
            <w:r>
              <w:rPr>
                <w:rFonts w:hint="eastAsia"/>
                <w:color w:val="333333"/>
              </w:rPr>
              <w:t>R</w:t>
            </w:r>
          </w:p>
        </w:tc>
        <w:tc>
          <w:tcPr>
            <w:tcW w:w="1559" w:type="dxa"/>
          </w:tcPr>
          <w:p w:rsidR="00235CE6" w:rsidRPr="00B66EBD" w:rsidRDefault="00235CE6" w:rsidP="003A2D03">
            <w:pPr>
              <w:pStyle w:val="TableText"/>
              <w:rPr>
                <w:rFonts w:cs="Arial"/>
              </w:rPr>
            </w:pPr>
            <w:r w:rsidRPr="000C0612">
              <w:rPr>
                <w:color w:val="333333"/>
              </w:rPr>
              <w:t>String</w:t>
            </w:r>
            <w:r>
              <w:rPr>
                <w:color w:val="333333"/>
              </w:rPr>
              <w:t>(64)</w:t>
            </w:r>
          </w:p>
        </w:tc>
        <w:tc>
          <w:tcPr>
            <w:tcW w:w="5475" w:type="dxa"/>
          </w:tcPr>
          <w:p w:rsidR="00235CE6" w:rsidRPr="00C96245" w:rsidRDefault="00235CE6" w:rsidP="003A2D03">
            <w:pPr>
              <w:pStyle w:val="TableText"/>
              <w:rPr>
                <w:color w:val="333333"/>
              </w:rPr>
            </w:pPr>
            <w:r w:rsidRPr="000C0612">
              <w:rPr>
                <w:rFonts w:hint="eastAsia"/>
                <w:color w:val="333333"/>
              </w:rPr>
              <w:t>文件句柄</w:t>
            </w:r>
          </w:p>
        </w:tc>
      </w:tr>
    </w:tbl>
    <w:p w:rsidR="00235CE6" w:rsidRDefault="00235CE6" w:rsidP="00235CE6">
      <w:pPr>
        <w:pStyle w:val="4"/>
      </w:pPr>
      <w:r>
        <w:t>返回结果</w:t>
      </w:r>
    </w:p>
    <w:p w:rsidR="00235CE6" w:rsidRDefault="00235CE6" w:rsidP="00235CE6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235CE6" w:rsidRDefault="00235CE6" w:rsidP="00235CE6">
      <w:pPr>
        <w:pStyle w:val="af5"/>
      </w:pPr>
      <w:r>
        <w:t>{</w:t>
      </w:r>
    </w:p>
    <w:p w:rsidR="00235CE6" w:rsidRDefault="00235CE6" w:rsidP="00235CE6">
      <w:pPr>
        <w:pStyle w:val="af5"/>
      </w:pPr>
      <w:r>
        <w:t xml:space="preserve">    "Code": "200",</w:t>
      </w:r>
    </w:p>
    <w:p w:rsidR="00235CE6" w:rsidRDefault="00235CE6" w:rsidP="00235CE6">
      <w:pPr>
        <w:pStyle w:val="af5"/>
      </w:pPr>
      <w:r>
        <w:t xml:space="preserve">    "Message": "SUCCESS",</w:t>
      </w:r>
    </w:p>
    <w:p w:rsidR="00235CE6" w:rsidRDefault="00235CE6" w:rsidP="00235CE6">
      <w:pPr>
        <w:pStyle w:val="af5"/>
      </w:pPr>
      <w:r>
        <w:t>}</w:t>
      </w:r>
    </w:p>
    <w:p w:rsidR="00235CE6" w:rsidRDefault="00235CE6" w:rsidP="00235CE6">
      <w:pPr>
        <w:ind w:left="0"/>
      </w:pPr>
    </w:p>
    <w:p w:rsidR="00235CE6" w:rsidRDefault="00235CE6" w:rsidP="00235CE6">
      <w:pPr>
        <w:pStyle w:val="4"/>
      </w:pPr>
      <w: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235CE6" w:rsidTr="003A2D03">
        <w:trPr>
          <w:cnfStyle w:val="100000000000"/>
          <w:tblHeader/>
        </w:trPr>
        <w:tc>
          <w:tcPr>
            <w:tcW w:w="1923" w:type="dxa"/>
            <w:hideMark/>
          </w:tcPr>
          <w:p w:rsidR="00235CE6" w:rsidRPr="005C66F8" w:rsidRDefault="00235CE6" w:rsidP="003A2D0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235CE6" w:rsidRDefault="00235CE6" w:rsidP="003A2D0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235CE6" w:rsidRPr="005C66F8" w:rsidRDefault="00235CE6" w:rsidP="003A2D0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235CE6" w:rsidRPr="005C66F8" w:rsidRDefault="00235CE6" w:rsidP="003A2D03">
            <w:pPr>
              <w:pStyle w:val="TableHeading"/>
            </w:pPr>
            <w:r w:rsidRPr="005C66F8">
              <w:t>字段说明</w:t>
            </w:r>
          </w:p>
        </w:tc>
      </w:tr>
      <w:tr w:rsidR="00235CE6" w:rsidTr="003A2D03">
        <w:tc>
          <w:tcPr>
            <w:tcW w:w="1923" w:type="dxa"/>
          </w:tcPr>
          <w:p w:rsidR="00235CE6" w:rsidRPr="005C66F8" w:rsidRDefault="00235CE6" w:rsidP="003A2D03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235CE6" w:rsidRDefault="00235CE6" w:rsidP="003A2D03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35CE6" w:rsidRPr="005C66F8" w:rsidRDefault="00235CE6" w:rsidP="003A2D03">
            <w:pPr>
              <w:pStyle w:val="TableText"/>
            </w:pPr>
            <w:r>
              <w:rPr>
                <w:color w:val="333333"/>
              </w:rPr>
              <w:t>String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235CE6" w:rsidRPr="005C66F8" w:rsidRDefault="00235CE6" w:rsidP="003A2D03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400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403/404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235CE6" w:rsidTr="003A2D03">
        <w:tc>
          <w:tcPr>
            <w:tcW w:w="1923" w:type="dxa"/>
          </w:tcPr>
          <w:p w:rsidR="00235CE6" w:rsidRPr="005C66F8" w:rsidRDefault="00235CE6" w:rsidP="003A2D03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235CE6" w:rsidRDefault="00235CE6" w:rsidP="003A2D03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35CE6" w:rsidRPr="00EB440F" w:rsidRDefault="00235CE6" w:rsidP="003A2D0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String(256)</w:t>
            </w:r>
          </w:p>
        </w:tc>
        <w:tc>
          <w:tcPr>
            <w:tcW w:w="5758" w:type="dxa"/>
          </w:tcPr>
          <w:p w:rsidR="00235CE6" w:rsidRPr="005C66F8" w:rsidRDefault="00235CE6" w:rsidP="003A2D03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936C17" w:rsidRDefault="00997804" w:rsidP="00BE6105">
      <w:pPr>
        <w:pStyle w:val="3"/>
      </w:pPr>
      <w:bookmarkStart w:id="42" w:name="_Toc14889941"/>
      <w:r>
        <w:rPr>
          <w:rFonts w:hint="eastAsia"/>
        </w:rPr>
        <w:t>启动视频文件上传</w:t>
      </w:r>
      <w:bookmarkEnd w:id="42"/>
    </w:p>
    <w:p w:rsidR="00936C17" w:rsidRDefault="00936C17" w:rsidP="00936C17">
      <w:pPr>
        <w:pStyle w:val="4"/>
      </w:pPr>
      <w:r>
        <w:rPr>
          <w:rFonts w:hint="eastAsia"/>
        </w:rPr>
        <w:t>描述</w:t>
      </w:r>
    </w:p>
    <w:p w:rsidR="00936C17" w:rsidRPr="00E653E9" w:rsidRDefault="00997804" w:rsidP="00936C17">
      <w:pPr>
        <w:ind w:firstLine="216"/>
      </w:pPr>
      <w:r>
        <w:t>启动视频文件上传</w:t>
      </w:r>
    </w:p>
    <w:p w:rsidR="00936C17" w:rsidRDefault="00936C17" w:rsidP="00936C17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936C17" w:rsidTr="00917470">
        <w:trPr>
          <w:cnfStyle w:val="100000000000"/>
          <w:tblHeader/>
        </w:trPr>
        <w:tc>
          <w:tcPr>
            <w:tcW w:w="1923" w:type="dxa"/>
            <w:hideMark/>
          </w:tcPr>
          <w:p w:rsidR="00936C17" w:rsidRPr="00297E27" w:rsidRDefault="00936C17" w:rsidP="00917470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936C17" w:rsidRPr="00297E27" w:rsidRDefault="00936C17" w:rsidP="00917470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936C17" w:rsidTr="00917470">
        <w:tc>
          <w:tcPr>
            <w:tcW w:w="1923" w:type="dxa"/>
          </w:tcPr>
          <w:p w:rsidR="00936C17" w:rsidRPr="009D3AF3" w:rsidRDefault="00936C17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936C17" w:rsidRPr="009D3AF3" w:rsidRDefault="00997804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POST</w:t>
            </w:r>
          </w:p>
        </w:tc>
      </w:tr>
      <w:tr w:rsidR="00936C17" w:rsidTr="00917470">
        <w:tc>
          <w:tcPr>
            <w:tcW w:w="1923" w:type="dxa"/>
          </w:tcPr>
          <w:p w:rsidR="00936C17" w:rsidRPr="009D3AF3" w:rsidRDefault="00936C17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936C17" w:rsidRPr="009D3AF3" w:rsidRDefault="00936C17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JSON</w:t>
            </w:r>
          </w:p>
        </w:tc>
      </w:tr>
      <w:tr w:rsidR="00936C17" w:rsidTr="00917470">
        <w:tc>
          <w:tcPr>
            <w:tcW w:w="1923" w:type="dxa"/>
          </w:tcPr>
          <w:p w:rsidR="00936C17" w:rsidRPr="009D3AF3" w:rsidRDefault="00936C17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936C17" w:rsidRPr="009D3AF3" w:rsidRDefault="006D3D82" w:rsidP="00997804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>
              <w:rPr>
                <w:rFonts w:eastAsiaTheme="minorEastAsia" w:cs="Arial"/>
              </w:rPr>
              <w:t>/</w:t>
            </w:r>
            <w:r w:rsidR="00997804">
              <w:rPr>
                <w:rFonts w:eastAsiaTheme="minorEastAsia" w:cs="Arial"/>
              </w:rPr>
              <w:t>StartUploadFile</w:t>
            </w:r>
          </w:p>
        </w:tc>
      </w:tr>
      <w:tr w:rsidR="00936C17" w:rsidTr="00917470">
        <w:tc>
          <w:tcPr>
            <w:tcW w:w="1923" w:type="dxa"/>
          </w:tcPr>
          <w:p w:rsidR="00936C17" w:rsidRPr="009D3AF3" w:rsidRDefault="00936C17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936C17" w:rsidRPr="009D3AF3" w:rsidRDefault="00D72001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936C17" w:rsidRDefault="00936C17" w:rsidP="00936C17"/>
    <w:p w:rsidR="00936C17" w:rsidRPr="00CC0053" w:rsidRDefault="00936C17" w:rsidP="00936C17">
      <w:pPr>
        <w:pStyle w:val="4"/>
      </w:pPr>
      <w:r>
        <w:rPr>
          <w:rFonts w:hint="eastAsia"/>
        </w:rPr>
        <w:t>请求示例</w:t>
      </w:r>
    </w:p>
    <w:p w:rsidR="00936C17" w:rsidRDefault="00936C17" w:rsidP="00936C17">
      <w:pPr>
        <w:rPr>
          <w:rFonts w:ascii="Consolas" w:hAnsi="Consolas" w:cs="Consolas"/>
          <w:color w:val="C00000"/>
          <w:kern w:val="0"/>
          <w:szCs w:val="21"/>
        </w:rPr>
      </w:pP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36C17" w:rsidRDefault="00936C17" w:rsidP="00936C17">
      <w:pPr>
        <w:pStyle w:val="af5"/>
      </w:pPr>
      <w:r>
        <w:t>{</w:t>
      </w:r>
    </w:p>
    <w:p w:rsidR="00936C17" w:rsidRDefault="00936C17" w:rsidP="00936C17">
      <w:pPr>
        <w:pStyle w:val="af5"/>
      </w:pPr>
      <w:r>
        <w:t xml:space="preserve">    "</w:t>
      </w:r>
      <w:proofErr w:type="spellStart"/>
      <w:r w:rsidR="00997804">
        <w:t>FileName</w:t>
      </w:r>
      <w:proofErr w:type="spellEnd"/>
      <w:r>
        <w:t>": "</w:t>
      </w:r>
      <w:r w:rsidR="00997804">
        <w:t>File1</w:t>
      </w:r>
      <w:r>
        <w:t>",</w:t>
      </w:r>
    </w:p>
    <w:p w:rsidR="00936C17" w:rsidRDefault="00936C17" w:rsidP="00936C17">
      <w:pPr>
        <w:pStyle w:val="af5"/>
      </w:pPr>
      <w:r>
        <w:t xml:space="preserve">    "</w:t>
      </w:r>
      <w:proofErr w:type="spellStart"/>
      <w:r w:rsidR="00997804">
        <w:t>FileSize</w:t>
      </w:r>
      <w:proofErr w:type="spellEnd"/>
      <w:r>
        <w:t>": "</w:t>
      </w:r>
      <w:r w:rsidR="0055798D">
        <w:t>134218</w:t>
      </w:r>
      <w:r w:rsidR="0055798D" w:rsidRPr="0055798D">
        <w:t>728</w:t>
      </w:r>
      <w:r>
        <w:t>",</w:t>
      </w:r>
    </w:p>
    <w:p w:rsidR="00936C17" w:rsidRDefault="00936C17" w:rsidP="00936C17">
      <w:pPr>
        <w:pStyle w:val="af5"/>
      </w:pPr>
      <w:r>
        <w:t xml:space="preserve">    "</w:t>
      </w:r>
      <w:proofErr w:type="spellStart"/>
      <w:r w:rsidR="00997804">
        <w:t>SliceCount</w:t>
      </w:r>
      <w:proofErr w:type="spellEnd"/>
      <w:r>
        <w:t>": 3,</w:t>
      </w:r>
    </w:p>
    <w:p w:rsidR="00936C17" w:rsidRDefault="00936C17" w:rsidP="00936C17">
      <w:pPr>
        <w:pStyle w:val="af5"/>
      </w:pPr>
      <w:r>
        <w:t xml:space="preserve">    "</w:t>
      </w:r>
      <w:proofErr w:type="spellStart"/>
      <w:r w:rsidR="00997804">
        <w:t>FileTimeLen</w:t>
      </w:r>
      <w:proofErr w:type="spellEnd"/>
      <w:r w:rsidR="00997804">
        <w:t>": 10</w:t>
      </w:r>
      <w:r w:rsidR="00B21632">
        <w:rPr>
          <w:rFonts w:hint="eastAsia"/>
        </w:rPr>
        <w:t>0</w:t>
      </w:r>
    </w:p>
    <w:p w:rsidR="00936C17" w:rsidRDefault="00936C17" w:rsidP="00936C17">
      <w:pPr>
        <w:pStyle w:val="af5"/>
        <w:rPr>
          <w:color w:val="C00000"/>
        </w:rPr>
      </w:pPr>
      <w:r>
        <w:t>}</w:t>
      </w:r>
    </w:p>
    <w:p w:rsidR="00936C17" w:rsidRPr="007C6FA2" w:rsidRDefault="00936C17" w:rsidP="00936C17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C00000"/>
          <w:kern w:val="0"/>
          <w:szCs w:val="21"/>
        </w:rPr>
      </w:pPr>
    </w:p>
    <w:p w:rsidR="00936C17" w:rsidRPr="00B92E22" w:rsidRDefault="00936C17" w:rsidP="00936C17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936C17" w:rsidTr="00917470">
        <w:trPr>
          <w:cnfStyle w:val="100000000000"/>
          <w:tblHeader/>
        </w:trPr>
        <w:tc>
          <w:tcPr>
            <w:tcW w:w="1923" w:type="dxa"/>
            <w:hideMark/>
          </w:tcPr>
          <w:p w:rsidR="00936C17" w:rsidRPr="005C66F8" w:rsidRDefault="00936C17" w:rsidP="00917470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936C17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936C17" w:rsidRPr="005C66F8" w:rsidRDefault="00936C17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936C17" w:rsidRPr="005C66F8" w:rsidRDefault="00936C17" w:rsidP="00917470">
            <w:pPr>
              <w:pStyle w:val="TableHeading"/>
            </w:pPr>
            <w:r w:rsidRPr="005C66F8">
              <w:t>字段说明</w:t>
            </w:r>
          </w:p>
        </w:tc>
      </w:tr>
      <w:tr w:rsidR="00936C17" w:rsidRPr="00B66EBD" w:rsidTr="00917470">
        <w:tc>
          <w:tcPr>
            <w:tcW w:w="1923" w:type="dxa"/>
          </w:tcPr>
          <w:p w:rsidR="00936C17" w:rsidRPr="00B66EBD" w:rsidRDefault="00997804" w:rsidP="00917470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  <w:color w:val="333333"/>
              </w:rPr>
              <w:t>FileName</w:t>
            </w:r>
            <w:proofErr w:type="spellEnd"/>
          </w:p>
        </w:tc>
        <w:tc>
          <w:tcPr>
            <w:tcW w:w="1276" w:type="dxa"/>
          </w:tcPr>
          <w:p w:rsidR="00936C17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936C17" w:rsidRPr="00B66EBD" w:rsidRDefault="0025287D" w:rsidP="00917470">
            <w:pPr>
              <w:pStyle w:val="TableText"/>
              <w:rPr>
                <w:rFonts w:cs="Arial"/>
              </w:rPr>
            </w:pPr>
            <w:r w:rsidRPr="00B66EBD">
              <w:rPr>
                <w:rFonts w:cs="Arial"/>
                <w:color w:val="333333"/>
              </w:rPr>
              <w:t>S</w:t>
            </w:r>
            <w:r w:rsidR="00936C17" w:rsidRPr="00B66EBD">
              <w:rPr>
                <w:rFonts w:cs="Arial"/>
                <w:color w:val="333333"/>
              </w:rPr>
              <w:t>tring</w:t>
            </w:r>
            <w:r w:rsidR="004A02FD">
              <w:rPr>
                <w:rFonts w:cs="Arial"/>
                <w:color w:val="333333"/>
              </w:rPr>
              <w:t>(</w:t>
            </w:r>
            <w:r>
              <w:rPr>
                <w:rFonts w:cs="Arial"/>
                <w:color w:val="333333"/>
              </w:rPr>
              <w:t>64)</w:t>
            </w:r>
          </w:p>
        </w:tc>
        <w:tc>
          <w:tcPr>
            <w:tcW w:w="5758" w:type="dxa"/>
          </w:tcPr>
          <w:p w:rsidR="00936C17" w:rsidRPr="00B66EBD" w:rsidRDefault="00997804" w:rsidP="00A02052">
            <w:pPr>
              <w:pStyle w:val="TableText"/>
              <w:rPr>
                <w:rFonts w:cs="Arial"/>
              </w:rPr>
            </w:pPr>
            <w:r>
              <w:rPr>
                <w:rFonts w:cs="Arial"/>
                <w:color w:val="333333"/>
              </w:rPr>
              <w:t>文件名</w:t>
            </w:r>
          </w:p>
        </w:tc>
      </w:tr>
      <w:tr w:rsidR="00936C17" w:rsidRPr="00B66EBD" w:rsidTr="00917470">
        <w:tc>
          <w:tcPr>
            <w:tcW w:w="1923" w:type="dxa"/>
          </w:tcPr>
          <w:p w:rsidR="00936C17" w:rsidRPr="00B66EBD" w:rsidRDefault="00997804" w:rsidP="00917470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FileSize</w:t>
            </w:r>
            <w:proofErr w:type="spellEnd"/>
          </w:p>
        </w:tc>
        <w:tc>
          <w:tcPr>
            <w:tcW w:w="1276" w:type="dxa"/>
          </w:tcPr>
          <w:p w:rsidR="00936C17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936C17" w:rsidRPr="00B66EBD" w:rsidRDefault="00997804" w:rsidP="00917470">
            <w:pPr>
              <w:pStyle w:val="TableText"/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Int</w:t>
            </w:r>
            <w:proofErr w:type="spellEnd"/>
          </w:p>
        </w:tc>
        <w:tc>
          <w:tcPr>
            <w:tcW w:w="5758" w:type="dxa"/>
          </w:tcPr>
          <w:p w:rsidR="00936C17" w:rsidRPr="00B66EBD" w:rsidRDefault="000C0612" w:rsidP="000C061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文件大小</w:t>
            </w:r>
            <w:r w:rsidR="007D5FCB">
              <w:rPr>
                <w:rFonts w:cs="Arial"/>
                <w:color w:val="333333"/>
              </w:rPr>
              <w:t>，要求不超过</w:t>
            </w:r>
            <w:r w:rsidR="007D5FCB">
              <w:rPr>
                <w:rFonts w:cs="Arial" w:hint="eastAsia"/>
                <w:color w:val="333333"/>
              </w:rPr>
              <w:t>2G</w:t>
            </w:r>
            <w:r>
              <w:rPr>
                <w:rFonts w:cs="Arial"/>
                <w:color w:val="333333"/>
              </w:rPr>
              <w:t>，单位：字节</w:t>
            </w:r>
          </w:p>
        </w:tc>
      </w:tr>
      <w:tr w:rsidR="00936C17" w:rsidRPr="00B66EBD" w:rsidTr="00917470">
        <w:tc>
          <w:tcPr>
            <w:tcW w:w="1923" w:type="dxa"/>
          </w:tcPr>
          <w:p w:rsidR="00936C17" w:rsidRPr="00B66EBD" w:rsidRDefault="00997804" w:rsidP="00917470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SliceCount</w:t>
            </w:r>
            <w:proofErr w:type="spellEnd"/>
          </w:p>
        </w:tc>
        <w:tc>
          <w:tcPr>
            <w:tcW w:w="1276" w:type="dxa"/>
          </w:tcPr>
          <w:p w:rsidR="00936C17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936C17" w:rsidRPr="00B66EBD" w:rsidRDefault="00936C17" w:rsidP="00917470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B66EBD">
              <w:rPr>
                <w:rFonts w:cs="Arial"/>
                <w:color w:val="333333"/>
              </w:rPr>
              <w:t>int</w:t>
            </w:r>
            <w:proofErr w:type="spellEnd"/>
          </w:p>
        </w:tc>
        <w:tc>
          <w:tcPr>
            <w:tcW w:w="5758" w:type="dxa"/>
          </w:tcPr>
          <w:p w:rsidR="00936C17" w:rsidRPr="00B66EBD" w:rsidRDefault="000C0612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文件分片数量</w:t>
            </w:r>
          </w:p>
        </w:tc>
      </w:tr>
      <w:tr w:rsidR="00936C17" w:rsidRPr="00B66EBD" w:rsidTr="00917470">
        <w:tc>
          <w:tcPr>
            <w:tcW w:w="1923" w:type="dxa"/>
          </w:tcPr>
          <w:p w:rsidR="00936C17" w:rsidRPr="00B66EBD" w:rsidRDefault="00997804" w:rsidP="00917470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FileTimeLen</w:t>
            </w:r>
            <w:proofErr w:type="spellEnd"/>
          </w:p>
        </w:tc>
        <w:tc>
          <w:tcPr>
            <w:tcW w:w="1276" w:type="dxa"/>
          </w:tcPr>
          <w:p w:rsidR="00936C17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936C17" w:rsidRPr="00B66EBD" w:rsidRDefault="00936C17" w:rsidP="00917470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B66EBD">
              <w:rPr>
                <w:rFonts w:cs="Arial"/>
                <w:color w:val="333333"/>
              </w:rPr>
              <w:t>int</w:t>
            </w:r>
            <w:proofErr w:type="spellEnd"/>
          </w:p>
        </w:tc>
        <w:tc>
          <w:tcPr>
            <w:tcW w:w="5758" w:type="dxa"/>
          </w:tcPr>
          <w:p w:rsidR="00936C17" w:rsidRPr="00B66EBD" w:rsidRDefault="000C0612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文件时长，单位：秒</w:t>
            </w:r>
          </w:p>
        </w:tc>
      </w:tr>
    </w:tbl>
    <w:p w:rsidR="00936C17" w:rsidRDefault="00936C17" w:rsidP="00936C17">
      <w:pPr>
        <w:pStyle w:val="4"/>
      </w:pPr>
      <w:r>
        <w:lastRenderedPageBreak/>
        <w:t>返回结果</w:t>
      </w:r>
    </w:p>
    <w:p w:rsidR="00936C17" w:rsidRDefault="00936C17" w:rsidP="00936C17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D1041" w:rsidRDefault="003D1041" w:rsidP="003D1041">
      <w:pPr>
        <w:pStyle w:val="af5"/>
      </w:pPr>
      <w:r>
        <w:t>{</w:t>
      </w:r>
    </w:p>
    <w:p w:rsidR="003D1041" w:rsidRDefault="003D1041" w:rsidP="003D1041">
      <w:pPr>
        <w:pStyle w:val="af5"/>
      </w:pPr>
      <w:r>
        <w:tab/>
        <w:t>"Code": "200",</w:t>
      </w:r>
    </w:p>
    <w:p w:rsidR="003D1041" w:rsidRDefault="003D1041" w:rsidP="003D1041">
      <w:pPr>
        <w:pStyle w:val="af5"/>
      </w:pPr>
      <w:r>
        <w:tab/>
        <w:t>"Message": "SUCCESS",</w:t>
      </w:r>
    </w:p>
    <w:p w:rsidR="003D1041" w:rsidRDefault="003D1041" w:rsidP="003D1041">
      <w:pPr>
        <w:pStyle w:val="af5"/>
      </w:pPr>
      <w:r>
        <w:tab/>
        <w:t>"Data": {</w:t>
      </w:r>
    </w:p>
    <w:p w:rsidR="003D1041" w:rsidRDefault="003D1041" w:rsidP="003D1041">
      <w:pPr>
        <w:pStyle w:val="af5"/>
      </w:pPr>
      <w:r>
        <w:tab/>
      </w:r>
      <w:r>
        <w:tab/>
        <w:t>"</w:t>
      </w:r>
      <w:proofErr w:type="spellStart"/>
      <w:r>
        <w:t>FileHandle</w:t>
      </w:r>
      <w:proofErr w:type="spellEnd"/>
      <w:r>
        <w:t>": "46329898-489C-4E63-9BA1-C1DA5C5D0986"</w:t>
      </w:r>
    </w:p>
    <w:p w:rsidR="003D1041" w:rsidRDefault="003D1041" w:rsidP="003D1041">
      <w:pPr>
        <w:pStyle w:val="af5"/>
      </w:pPr>
      <w:r>
        <w:tab/>
        <w:t>}</w:t>
      </w:r>
    </w:p>
    <w:p w:rsidR="003D1041" w:rsidRDefault="003D1041" w:rsidP="003D1041">
      <w:pPr>
        <w:pStyle w:val="af5"/>
      </w:pPr>
      <w:r>
        <w:t>}</w:t>
      </w:r>
    </w:p>
    <w:p w:rsidR="00936C17" w:rsidRDefault="00936C17" w:rsidP="00936C17">
      <w:pPr>
        <w:ind w:left="0"/>
      </w:pPr>
    </w:p>
    <w:p w:rsidR="00936C17" w:rsidRDefault="00936C17" w:rsidP="00936C17">
      <w:pPr>
        <w:pStyle w:val="4"/>
      </w:pPr>
      <w: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0C0612" w:rsidTr="00917470">
        <w:trPr>
          <w:cnfStyle w:val="100000000000"/>
          <w:tblHeader/>
        </w:trPr>
        <w:tc>
          <w:tcPr>
            <w:tcW w:w="1923" w:type="dxa"/>
            <w:hideMark/>
          </w:tcPr>
          <w:p w:rsidR="000C0612" w:rsidRPr="005C66F8" w:rsidRDefault="000C0612" w:rsidP="000C0612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0C0612" w:rsidRDefault="00971118" w:rsidP="000C0612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0C0612" w:rsidRPr="005C66F8" w:rsidRDefault="000C0612" w:rsidP="000C0612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0C0612" w:rsidRPr="005C66F8" w:rsidRDefault="000C0612" w:rsidP="000C0612">
            <w:pPr>
              <w:pStyle w:val="TableHeading"/>
            </w:pPr>
            <w:r w:rsidRPr="005C66F8">
              <w:t>字段说明</w:t>
            </w:r>
          </w:p>
        </w:tc>
      </w:tr>
      <w:tr w:rsidR="000C0612" w:rsidTr="00917470">
        <w:tc>
          <w:tcPr>
            <w:tcW w:w="1923" w:type="dxa"/>
          </w:tcPr>
          <w:p w:rsidR="000C0612" w:rsidRPr="005C66F8" w:rsidRDefault="000C0612" w:rsidP="000C0612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0C0612" w:rsidRDefault="00971118" w:rsidP="000C0612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0C0612" w:rsidRPr="005C66F8" w:rsidRDefault="00E46A73" w:rsidP="000C0612">
            <w:pPr>
              <w:pStyle w:val="TableText"/>
            </w:pPr>
            <w:r>
              <w:rPr>
                <w:color w:val="333333"/>
              </w:rPr>
              <w:t>S</w:t>
            </w:r>
            <w:r w:rsidR="000C0612">
              <w:rPr>
                <w:color w:val="333333"/>
              </w:rPr>
              <w:t>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0C0612" w:rsidRPr="005C66F8" w:rsidRDefault="000C0612" w:rsidP="00217DA9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 w:rsidR="00217DA9">
              <w:rPr>
                <w:rFonts w:cs="Arial"/>
                <w:color w:val="333333"/>
              </w:rPr>
              <w:t>400</w:t>
            </w:r>
            <w:r w:rsidR="00217DA9"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0C0612" w:rsidTr="00917470">
        <w:tc>
          <w:tcPr>
            <w:tcW w:w="1923" w:type="dxa"/>
          </w:tcPr>
          <w:p w:rsidR="000C0612" w:rsidRPr="005C66F8" w:rsidRDefault="000C0612" w:rsidP="000C0612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0C0612" w:rsidRDefault="00971118" w:rsidP="000C0612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0C0612" w:rsidRPr="00EB440F" w:rsidRDefault="0025287D" w:rsidP="000C061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</w:t>
            </w:r>
            <w:r w:rsidR="000C0612">
              <w:rPr>
                <w:color w:val="333333"/>
                <w:kern w:val="0"/>
                <w:szCs w:val="18"/>
              </w:rPr>
              <w:t>tring</w:t>
            </w:r>
            <w:r w:rsidR="00E46A73">
              <w:rPr>
                <w:color w:val="333333"/>
                <w:kern w:val="0"/>
                <w:szCs w:val="18"/>
              </w:rPr>
              <w:t>(</w:t>
            </w:r>
            <w:r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0C0612" w:rsidRPr="005C66F8" w:rsidRDefault="000C0612" w:rsidP="000C0612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25287D" w:rsidTr="00917470">
        <w:tc>
          <w:tcPr>
            <w:tcW w:w="1923" w:type="dxa"/>
          </w:tcPr>
          <w:p w:rsidR="0025287D" w:rsidRDefault="0025287D" w:rsidP="0025287D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25287D" w:rsidRPr="000C0612" w:rsidRDefault="00971118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R</w:t>
            </w:r>
          </w:p>
        </w:tc>
        <w:tc>
          <w:tcPr>
            <w:tcW w:w="1276" w:type="dxa"/>
          </w:tcPr>
          <w:p w:rsidR="0025287D" w:rsidRPr="000C0612" w:rsidRDefault="0025287D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0C0612">
              <w:rPr>
                <w:color w:val="333333"/>
              </w:rPr>
              <w:t>S</w:t>
            </w:r>
            <w:r w:rsidRPr="000C0612">
              <w:rPr>
                <w:color w:val="333333"/>
                <w:kern w:val="0"/>
                <w:szCs w:val="18"/>
              </w:rPr>
              <w:t>tring</w:t>
            </w:r>
            <w:r w:rsidR="00E46A73">
              <w:rPr>
                <w:color w:val="333333"/>
              </w:rPr>
              <w:t>(</w:t>
            </w:r>
            <w:r>
              <w:rPr>
                <w:color w:val="333333"/>
              </w:rPr>
              <w:t>64)</w:t>
            </w:r>
          </w:p>
        </w:tc>
        <w:tc>
          <w:tcPr>
            <w:tcW w:w="5758" w:type="dxa"/>
          </w:tcPr>
          <w:p w:rsidR="0025287D" w:rsidRPr="000C0612" w:rsidRDefault="0025287D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0C0612">
              <w:rPr>
                <w:rFonts w:hint="eastAsia"/>
                <w:color w:val="333333"/>
                <w:kern w:val="0"/>
                <w:szCs w:val="18"/>
              </w:rPr>
              <w:t>文件句柄</w:t>
            </w:r>
          </w:p>
        </w:tc>
      </w:tr>
    </w:tbl>
    <w:p w:rsidR="0086677F" w:rsidRDefault="0086677F" w:rsidP="00BE6105">
      <w:pPr>
        <w:pStyle w:val="3"/>
      </w:pPr>
      <w:bookmarkStart w:id="43" w:name="_Toc14889942"/>
      <w:r>
        <w:rPr>
          <w:rFonts w:hint="eastAsia"/>
        </w:rPr>
        <w:t>上传视频文件分片</w:t>
      </w:r>
      <w:bookmarkEnd w:id="43"/>
    </w:p>
    <w:p w:rsidR="0086677F" w:rsidRDefault="0086677F" w:rsidP="0086677F">
      <w:pPr>
        <w:pStyle w:val="4"/>
      </w:pPr>
      <w:r>
        <w:rPr>
          <w:rFonts w:hint="eastAsia"/>
        </w:rPr>
        <w:t>描述</w:t>
      </w:r>
    </w:p>
    <w:p w:rsidR="00063AB0" w:rsidRDefault="00EA0D04" w:rsidP="0086677F">
      <w:pPr>
        <w:ind w:firstLine="216"/>
      </w:pPr>
      <w:r>
        <w:t>上传视频文件分片</w:t>
      </w:r>
    </w:p>
    <w:p w:rsidR="0086677F" w:rsidRPr="00E653E9" w:rsidRDefault="00063AB0" w:rsidP="0086677F">
      <w:pPr>
        <w:ind w:firstLine="216"/>
      </w:pPr>
      <w:r w:rsidRPr="00A630A0">
        <w:rPr>
          <w:noProof/>
          <w:color w:val="000000"/>
        </w:rPr>
        <w:drawing>
          <wp:inline distT="0" distB="0" distL="0" distR="0">
            <wp:extent cx="257175" cy="257175"/>
            <wp:effectExtent l="19050" t="0" r="9525" b="0"/>
            <wp:docPr id="6" name="图片 1" descr="\\10.220.3.114\共享文件夹\运作资料部\01-资料开发平台\01-随机资料模板\01-宇视资料模板（word2007）\01-随机资料模板\Note图标\资料图标-注意0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220.3.114\共享文件夹\运作资料部\01-资料开发平台\01-随机资料模板\01-宇视资料模板（word2007）\01-随机资料模板\Note图标\资料图标-注意02.wm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AB0">
        <w:rPr>
          <w:rFonts w:hint="eastAsia"/>
        </w:rPr>
        <w:t>分片大小建议按照</w:t>
      </w:r>
      <w:r w:rsidRPr="00063AB0">
        <w:rPr>
          <w:rFonts w:hint="eastAsia"/>
        </w:rPr>
        <w:t>64MB</w:t>
      </w:r>
      <w:r w:rsidRPr="00063AB0">
        <w:rPr>
          <w:rFonts w:hint="eastAsia"/>
        </w:rPr>
        <w:t>（</w:t>
      </w:r>
      <w:r w:rsidRPr="00063AB0">
        <w:rPr>
          <w:rFonts w:hint="eastAsia"/>
        </w:rPr>
        <w:t>64*1024*1024byte</w:t>
      </w:r>
      <w:r w:rsidRPr="00063AB0">
        <w:rPr>
          <w:rFonts w:hint="eastAsia"/>
        </w:rPr>
        <w:t>）整数</w:t>
      </w:r>
      <w:proofErr w:type="gramStart"/>
      <w:r w:rsidRPr="00063AB0">
        <w:rPr>
          <w:rFonts w:hint="eastAsia"/>
        </w:rPr>
        <w:t>倍</w:t>
      </w:r>
      <w:proofErr w:type="gramEnd"/>
      <w:r w:rsidRPr="00063AB0">
        <w:rPr>
          <w:rFonts w:hint="eastAsia"/>
        </w:rPr>
        <w:t>分片，不足</w:t>
      </w:r>
      <w:r w:rsidRPr="00063AB0">
        <w:rPr>
          <w:rFonts w:hint="eastAsia"/>
        </w:rPr>
        <w:t>64MB</w:t>
      </w:r>
      <w:r w:rsidRPr="00063AB0">
        <w:rPr>
          <w:rFonts w:hint="eastAsia"/>
        </w:rPr>
        <w:t>的文件整个上传。</w:t>
      </w:r>
    </w:p>
    <w:p w:rsidR="0086677F" w:rsidRDefault="0086677F" w:rsidP="0086677F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86677F" w:rsidTr="00917470">
        <w:trPr>
          <w:cnfStyle w:val="100000000000"/>
          <w:tblHeader/>
        </w:trPr>
        <w:tc>
          <w:tcPr>
            <w:tcW w:w="1923" w:type="dxa"/>
            <w:hideMark/>
          </w:tcPr>
          <w:p w:rsidR="0086677F" w:rsidRPr="00297E27" w:rsidRDefault="0086677F" w:rsidP="00917470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86677F" w:rsidRPr="00297E27" w:rsidRDefault="0086677F" w:rsidP="00917470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86677F" w:rsidTr="00917470">
        <w:tc>
          <w:tcPr>
            <w:tcW w:w="1923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POST</w:t>
            </w:r>
          </w:p>
        </w:tc>
      </w:tr>
      <w:tr w:rsidR="0086677F" w:rsidTr="00917470">
        <w:tc>
          <w:tcPr>
            <w:tcW w:w="1923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JSON</w:t>
            </w:r>
          </w:p>
        </w:tc>
      </w:tr>
      <w:tr w:rsidR="0086677F" w:rsidTr="00917470">
        <w:tc>
          <w:tcPr>
            <w:tcW w:w="1923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86677F" w:rsidRPr="009D3AF3" w:rsidRDefault="006D3D82" w:rsidP="00C443B6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</w:t>
            </w:r>
            <w:r w:rsidR="00B613EB">
              <w:rPr>
                <w:rFonts w:eastAsiaTheme="minorEastAsia" w:cs="Arial"/>
              </w:rPr>
              <w:t>VM</w:t>
            </w:r>
            <w:r w:rsidR="0086677F">
              <w:rPr>
                <w:rFonts w:eastAsiaTheme="minorEastAsia" w:cs="Arial"/>
              </w:rPr>
              <w:t>/UploadFile</w:t>
            </w:r>
            <w:r w:rsidR="00C443B6">
              <w:rPr>
                <w:rFonts w:eastAsiaTheme="minorEastAsia" w:cs="Arial"/>
              </w:rPr>
              <w:t>Slice</w:t>
            </w:r>
          </w:p>
        </w:tc>
      </w:tr>
      <w:tr w:rsidR="0086677F" w:rsidTr="00917470">
        <w:tc>
          <w:tcPr>
            <w:tcW w:w="1923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86677F" w:rsidRPr="009D3AF3" w:rsidRDefault="0086677F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86677F" w:rsidRDefault="0086677F" w:rsidP="0086677F"/>
    <w:p w:rsidR="0086677F" w:rsidRPr="00CC0053" w:rsidRDefault="0086677F" w:rsidP="0086677F">
      <w:pPr>
        <w:pStyle w:val="4"/>
      </w:pPr>
      <w:r>
        <w:rPr>
          <w:rFonts w:hint="eastAsia"/>
        </w:rPr>
        <w:t>请求示例</w:t>
      </w:r>
    </w:p>
    <w:p w:rsidR="0086677F" w:rsidRDefault="0086677F" w:rsidP="0086677F">
      <w:pPr>
        <w:rPr>
          <w:rFonts w:ascii="Consolas" w:hAnsi="Consolas" w:cs="Consolas"/>
          <w:color w:val="C00000"/>
          <w:kern w:val="0"/>
          <w:szCs w:val="21"/>
        </w:rPr>
      </w:pP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6677F" w:rsidRDefault="0086677F" w:rsidP="0086677F">
      <w:pPr>
        <w:pStyle w:val="af5"/>
      </w:pPr>
      <w:r>
        <w:t>{</w:t>
      </w:r>
    </w:p>
    <w:p w:rsidR="0086677F" w:rsidRDefault="0086677F" w:rsidP="0086677F">
      <w:pPr>
        <w:pStyle w:val="af5"/>
      </w:pPr>
      <w:r>
        <w:t xml:space="preserve">    </w:t>
      </w:r>
      <w:proofErr w:type="gramStart"/>
      <w:r>
        <w:t>"</w:t>
      </w:r>
      <w:r w:rsidR="00F27AF5" w:rsidRPr="00F27AF5">
        <w:t xml:space="preserve"> </w:t>
      </w:r>
      <w:proofErr w:type="spellStart"/>
      <w:r w:rsidR="00F27AF5">
        <w:t>FileHandle</w:t>
      </w:r>
      <w:proofErr w:type="spellEnd"/>
      <w:proofErr w:type="gramEnd"/>
      <w:r w:rsidR="00F27AF5">
        <w:t xml:space="preserve"> </w:t>
      </w:r>
      <w:r>
        <w:t>": "</w:t>
      </w:r>
      <w:r w:rsidR="00F27AF5" w:rsidRPr="000C0612">
        <w:t>46329898-489C-4E63-9BA1-C1DA5C5D0986</w:t>
      </w:r>
      <w:r>
        <w:t>",</w:t>
      </w:r>
    </w:p>
    <w:p w:rsidR="0086677F" w:rsidRDefault="0086677F" w:rsidP="0086677F">
      <w:pPr>
        <w:pStyle w:val="af5"/>
      </w:pPr>
      <w:r>
        <w:t xml:space="preserve">    </w:t>
      </w:r>
      <w:proofErr w:type="gramStart"/>
      <w:r>
        <w:t>"</w:t>
      </w:r>
      <w:r w:rsidR="00F27AF5" w:rsidRPr="00F27AF5">
        <w:t xml:space="preserve"> </w:t>
      </w:r>
      <w:proofErr w:type="spellStart"/>
      <w:r w:rsidR="00F27AF5">
        <w:t>SliceNo</w:t>
      </w:r>
      <w:proofErr w:type="spellEnd"/>
      <w:proofErr w:type="gramEnd"/>
      <w:r w:rsidR="00F27AF5">
        <w:t xml:space="preserve"> </w:t>
      </w:r>
      <w:r>
        <w:t xml:space="preserve">": </w:t>
      </w:r>
      <w:r w:rsidR="00263C36">
        <w:t>2</w:t>
      </w:r>
      <w:r>
        <w:t>,</w:t>
      </w:r>
    </w:p>
    <w:p w:rsidR="0086677F" w:rsidRDefault="0086677F" w:rsidP="0086677F">
      <w:pPr>
        <w:pStyle w:val="af5"/>
      </w:pPr>
      <w:r>
        <w:lastRenderedPageBreak/>
        <w:t xml:space="preserve">    </w:t>
      </w:r>
      <w:proofErr w:type="gramStart"/>
      <w:r>
        <w:t>"</w:t>
      </w:r>
      <w:r w:rsidR="00F27AF5" w:rsidRPr="00F27AF5">
        <w:t xml:space="preserve"> </w:t>
      </w:r>
      <w:proofErr w:type="spellStart"/>
      <w:r w:rsidR="00F27AF5">
        <w:t>SliceStartPos</w:t>
      </w:r>
      <w:proofErr w:type="spellEnd"/>
      <w:proofErr w:type="gramEnd"/>
      <w:r w:rsidR="00F27AF5">
        <w:t xml:space="preserve"> </w:t>
      </w:r>
      <w:r>
        <w:t xml:space="preserve">": </w:t>
      </w:r>
      <w:r w:rsidR="00EF5B87">
        <w:t>67108</w:t>
      </w:r>
      <w:r w:rsidR="00EF5B87" w:rsidRPr="00EF5B87">
        <w:t>864</w:t>
      </w:r>
      <w:r>
        <w:t>,</w:t>
      </w:r>
    </w:p>
    <w:p w:rsidR="000C2B4A" w:rsidRDefault="000C2B4A" w:rsidP="000C2B4A">
      <w:pPr>
        <w:pStyle w:val="af5"/>
        <w:ind w:firstLine="345"/>
      </w:pPr>
      <w:proofErr w:type="gramStart"/>
      <w:r>
        <w:t>"</w:t>
      </w:r>
      <w:r w:rsidRPr="00F27AF5">
        <w:t xml:space="preserve"> </w:t>
      </w:r>
      <w:proofErr w:type="spellStart"/>
      <w:r>
        <w:t>SliceEndPos</w:t>
      </w:r>
      <w:proofErr w:type="spellEnd"/>
      <w:proofErr w:type="gramEnd"/>
      <w:r>
        <w:t xml:space="preserve"> ": 134</w:t>
      </w:r>
      <w:r w:rsidRPr="00EF5B87">
        <w:t>217728</w:t>
      </w:r>
      <w:r>
        <w:t>,</w:t>
      </w:r>
    </w:p>
    <w:p w:rsidR="000C2B4A" w:rsidRPr="000C2B4A" w:rsidRDefault="000C2B4A" w:rsidP="000C2B4A">
      <w:pPr>
        <w:pStyle w:val="af5"/>
        <w:ind w:firstLine="345"/>
      </w:pPr>
      <w:proofErr w:type="gramStart"/>
      <w:r>
        <w:t>"</w:t>
      </w:r>
      <w:r w:rsidRPr="00F27AF5">
        <w:t xml:space="preserve"> </w:t>
      </w:r>
      <w:proofErr w:type="spellStart"/>
      <w:r>
        <w:t>SliceData</w:t>
      </w:r>
      <w:proofErr w:type="spellEnd"/>
      <w:proofErr w:type="gramEnd"/>
      <w:r>
        <w:t xml:space="preserve"> ": "4"</w:t>
      </w:r>
    </w:p>
    <w:p w:rsidR="0086677F" w:rsidRDefault="0086677F" w:rsidP="0086677F">
      <w:pPr>
        <w:pStyle w:val="af5"/>
        <w:rPr>
          <w:color w:val="C00000"/>
        </w:rPr>
      </w:pPr>
      <w:r>
        <w:t>}</w:t>
      </w:r>
    </w:p>
    <w:p w:rsidR="0086677F" w:rsidRPr="007C6FA2" w:rsidRDefault="0086677F" w:rsidP="0086677F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C00000"/>
          <w:kern w:val="0"/>
          <w:szCs w:val="21"/>
        </w:rPr>
      </w:pPr>
    </w:p>
    <w:p w:rsidR="0086677F" w:rsidRPr="00B92E22" w:rsidRDefault="0086677F" w:rsidP="0086677F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559"/>
        <w:gridCol w:w="5475"/>
      </w:tblGrid>
      <w:tr w:rsidR="0086677F" w:rsidTr="000C2B4A">
        <w:trPr>
          <w:cnfStyle w:val="100000000000"/>
          <w:tblHeader/>
        </w:trPr>
        <w:tc>
          <w:tcPr>
            <w:tcW w:w="1923" w:type="dxa"/>
            <w:hideMark/>
          </w:tcPr>
          <w:p w:rsidR="0086677F" w:rsidRPr="005C66F8" w:rsidRDefault="0086677F" w:rsidP="00917470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86677F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</w:tcPr>
          <w:p w:rsidR="0086677F" w:rsidRPr="005C66F8" w:rsidRDefault="0086677F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475" w:type="dxa"/>
            <w:hideMark/>
          </w:tcPr>
          <w:p w:rsidR="0086677F" w:rsidRPr="005C66F8" w:rsidRDefault="0086677F" w:rsidP="00917470">
            <w:pPr>
              <w:pStyle w:val="TableHeading"/>
            </w:pPr>
            <w:r w:rsidRPr="005C66F8">
              <w:t>字段说明</w:t>
            </w:r>
          </w:p>
        </w:tc>
      </w:tr>
      <w:tr w:rsidR="009E7D6D" w:rsidRPr="00B66EBD" w:rsidTr="000C2B4A">
        <w:tc>
          <w:tcPr>
            <w:tcW w:w="1923" w:type="dxa"/>
          </w:tcPr>
          <w:p w:rsidR="009E7D6D" w:rsidRPr="00B66EBD" w:rsidRDefault="009E7D6D" w:rsidP="009E7D6D">
            <w:pPr>
              <w:pStyle w:val="TableText"/>
              <w:rPr>
                <w:rFonts w:cs="Arial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9E7D6D" w:rsidRDefault="00971118" w:rsidP="009E7D6D">
            <w:pPr>
              <w:pStyle w:val="TableText"/>
            </w:pPr>
            <w:r>
              <w:rPr>
                <w:rFonts w:hint="eastAsia"/>
                <w:color w:val="333333"/>
              </w:rPr>
              <w:t>R</w:t>
            </w:r>
          </w:p>
        </w:tc>
        <w:tc>
          <w:tcPr>
            <w:tcW w:w="1559" w:type="dxa"/>
          </w:tcPr>
          <w:p w:rsidR="009E7D6D" w:rsidRPr="00B66EBD" w:rsidRDefault="0025287D" w:rsidP="0025287D">
            <w:pPr>
              <w:pStyle w:val="TableText"/>
              <w:rPr>
                <w:rFonts w:cs="Arial"/>
              </w:rPr>
            </w:pPr>
            <w:r w:rsidRPr="000C0612">
              <w:rPr>
                <w:color w:val="333333"/>
              </w:rPr>
              <w:t>S</w:t>
            </w:r>
            <w:r w:rsidR="009E7D6D" w:rsidRPr="000C0612">
              <w:rPr>
                <w:color w:val="333333"/>
              </w:rPr>
              <w:t>tring</w:t>
            </w:r>
            <w:r w:rsidR="00E46A73">
              <w:rPr>
                <w:color w:val="333333"/>
              </w:rPr>
              <w:t>(</w:t>
            </w:r>
            <w:r>
              <w:rPr>
                <w:color w:val="333333"/>
              </w:rPr>
              <w:t>64)</w:t>
            </w:r>
          </w:p>
        </w:tc>
        <w:tc>
          <w:tcPr>
            <w:tcW w:w="5475" w:type="dxa"/>
          </w:tcPr>
          <w:p w:rsidR="00C96245" w:rsidRPr="00C96245" w:rsidRDefault="009E7D6D" w:rsidP="00C96245">
            <w:pPr>
              <w:pStyle w:val="TableText"/>
              <w:rPr>
                <w:color w:val="333333"/>
              </w:rPr>
            </w:pPr>
            <w:r w:rsidRPr="000C0612">
              <w:rPr>
                <w:rFonts w:hint="eastAsia"/>
                <w:color w:val="333333"/>
              </w:rPr>
              <w:t>文件句柄</w:t>
            </w:r>
          </w:p>
        </w:tc>
      </w:tr>
      <w:tr w:rsidR="0086677F" w:rsidRPr="00B66EBD" w:rsidTr="000C2B4A">
        <w:tc>
          <w:tcPr>
            <w:tcW w:w="1923" w:type="dxa"/>
          </w:tcPr>
          <w:p w:rsidR="0086677F" w:rsidRPr="00B66EBD" w:rsidRDefault="009E7D6D" w:rsidP="00917470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SliceNo</w:t>
            </w:r>
            <w:proofErr w:type="spellEnd"/>
          </w:p>
        </w:tc>
        <w:tc>
          <w:tcPr>
            <w:tcW w:w="1276" w:type="dxa"/>
          </w:tcPr>
          <w:p w:rsidR="0086677F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</w:tcPr>
          <w:p w:rsidR="0086677F" w:rsidRPr="00B66EBD" w:rsidRDefault="0086677F" w:rsidP="00917470">
            <w:pPr>
              <w:pStyle w:val="TableText"/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Int</w:t>
            </w:r>
            <w:proofErr w:type="spellEnd"/>
          </w:p>
        </w:tc>
        <w:tc>
          <w:tcPr>
            <w:tcW w:w="5475" w:type="dxa"/>
          </w:tcPr>
          <w:p w:rsidR="0086677F" w:rsidRPr="00B66EBD" w:rsidRDefault="00C96245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分片号</w:t>
            </w:r>
            <w:r w:rsidR="00EF5B87">
              <w:rPr>
                <w:rFonts w:cs="Arial"/>
                <w:color w:val="333333"/>
              </w:rPr>
              <w:t>，从</w:t>
            </w:r>
            <w:r w:rsidR="00EF5B87">
              <w:rPr>
                <w:rFonts w:cs="Arial" w:hint="eastAsia"/>
                <w:color w:val="333333"/>
              </w:rPr>
              <w:t>1</w:t>
            </w:r>
            <w:r w:rsidR="00EF5B87">
              <w:rPr>
                <w:rFonts w:cs="Arial" w:hint="eastAsia"/>
                <w:color w:val="333333"/>
              </w:rPr>
              <w:t>开始</w:t>
            </w:r>
          </w:p>
        </w:tc>
      </w:tr>
      <w:tr w:rsidR="0086677F" w:rsidRPr="00B66EBD" w:rsidTr="000C2B4A">
        <w:tc>
          <w:tcPr>
            <w:tcW w:w="1923" w:type="dxa"/>
          </w:tcPr>
          <w:p w:rsidR="0086677F" w:rsidRPr="00B66EBD" w:rsidRDefault="0086677F" w:rsidP="00917470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Slice</w:t>
            </w:r>
            <w:r w:rsidR="00C96245">
              <w:t>StartPos</w:t>
            </w:r>
            <w:proofErr w:type="spellEnd"/>
          </w:p>
        </w:tc>
        <w:tc>
          <w:tcPr>
            <w:tcW w:w="1276" w:type="dxa"/>
          </w:tcPr>
          <w:p w:rsidR="0086677F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</w:tcPr>
          <w:p w:rsidR="0086677F" w:rsidRPr="00B66EBD" w:rsidRDefault="0086677F" w:rsidP="00917470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B66EBD">
              <w:rPr>
                <w:rFonts w:cs="Arial"/>
                <w:color w:val="333333"/>
              </w:rPr>
              <w:t>int</w:t>
            </w:r>
            <w:proofErr w:type="spellEnd"/>
          </w:p>
        </w:tc>
        <w:tc>
          <w:tcPr>
            <w:tcW w:w="5475" w:type="dxa"/>
          </w:tcPr>
          <w:p w:rsidR="0086677F" w:rsidRPr="00B66EBD" w:rsidRDefault="00C96245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分片</w:t>
            </w:r>
            <w:r>
              <w:rPr>
                <w:rFonts w:cs="Arial" w:hint="eastAsia"/>
                <w:color w:val="333333"/>
              </w:rPr>
              <w:t>开始</w:t>
            </w:r>
            <w:r>
              <w:rPr>
                <w:rFonts w:cs="Arial"/>
                <w:color w:val="333333"/>
              </w:rPr>
              <w:t>相对文件起始偏移</w:t>
            </w:r>
            <w:r w:rsidR="00AA0AFD">
              <w:rPr>
                <w:rFonts w:cs="Arial"/>
                <w:color w:val="333333"/>
              </w:rPr>
              <w:t>，单位字节</w:t>
            </w:r>
          </w:p>
        </w:tc>
      </w:tr>
      <w:tr w:rsidR="0086677F" w:rsidRPr="00B66EBD" w:rsidTr="000C2B4A">
        <w:tc>
          <w:tcPr>
            <w:tcW w:w="1923" w:type="dxa"/>
          </w:tcPr>
          <w:p w:rsidR="0086677F" w:rsidRPr="00B66EBD" w:rsidRDefault="00C96245" w:rsidP="00917470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SliceEndPos</w:t>
            </w:r>
            <w:proofErr w:type="spellEnd"/>
          </w:p>
        </w:tc>
        <w:tc>
          <w:tcPr>
            <w:tcW w:w="1276" w:type="dxa"/>
          </w:tcPr>
          <w:p w:rsidR="0086677F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</w:tcPr>
          <w:p w:rsidR="0086677F" w:rsidRPr="00B66EBD" w:rsidRDefault="0086677F" w:rsidP="00917470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B66EBD">
              <w:rPr>
                <w:rFonts w:cs="Arial"/>
                <w:color w:val="333333"/>
              </w:rPr>
              <w:t>int</w:t>
            </w:r>
            <w:proofErr w:type="spellEnd"/>
          </w:p>
        </w:tc>
        <w:tc>
          <w:tcPr>
            <w:tcW w:w="5475" w:type="dxa"/>
          </w:tcPr>
          <w:p w:rsidR="0086677F" w:rsidRPr="00B66EBD" w:rsidRDefault="00AA0AFD" w:rsidP="00AA0AFD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分片结束相对文件起始偏移，单位字节</w:t>
            </w:r>
          </w:p>
        </w:tc>
      </w:tr>
      <w:tr w:rsidR="000C2B4A" w:rsidRPr="00B66EBD" w:rsidTr="000C2B4A">
        <w:tc>
          <w:tcPr>
            <w:tcW w:w="1923" w:type="dxa"/>
          </w:tcPr>
          <w:p w:rsidR="000C2B4A" w:rsidRDefault="000C2B4A" w:rsidP="00917470">
            <w:pPr>
              <w:pStyle w:val="TableText"/>
            </w:pPr>
            <w:proofErr w:type="spellStart"/>
            <w:r>
              <w:t>SliceData</w:t>
            </w:r>
            <w:proofErr w:type="spellEnd"/>
          </w:p>
        </w:tc>
        <w:tc>
          <w:tcPr>
            <w:tcW w:w="1276" w:type="dxa"/>
          </w:tcPr>
          <w:p w:rsidR="000C2B4A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</w:tcPr>
          <w:p w:rsidR="000C2B4A" w:rsidRPr="00B66EBD" w:rsidRDefault="000C2B4A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String</w:t>
            </w:r>
          </w:p>
        </w:tc>
        <w:tc>
          <w:tcPr>
            <w:tcW w:w="5475" w:type="dxa"/>
          </w:tcPr>
          <w:p w:rsidR="000C2B4A" w:rsidRDefault="000C2B4A" w:rsidP="00AA0AFD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分片数据，数据采用</w:t>
            </w:r>
            <w:r>
              <w:rPr>
                <w:rFonts w:cs="Arial"/>
                <w:color w:val="333333"/>
              </w:rPr>
              <w:t>Base64</w:t>
            </w:r>
            <w:r>
              <w:rPr>
                <w:rFonts w:cs="Arial"/>
                <w:color w:val="333333"/>
              </w:rPr>
              <w:t>编码</w:t>
            </w:r>
          </w:p>
        </w:tc>
      </w:tr>
    </w:tbl>
    <w:p w:rsidR="0086677F" w:rsidRDefault="0086677F" w:rsidP="0086677F">
      <w:pPr>
        <w:pStyle w:val="4"/>
      </w:pPr>
      <w:r>
        <w:t>返回结果</w:t>
      </w:r>
    </w:p>
    <w:p w:rsidR="0086677F" w:rsidRDefault="0086677F" w:rsidP="0086677F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6677F" w:rsidRDefault="0086677F" w:rsidP="0086677F">
      <w:pPr>
        <w:pStyle w:val="af5"/>
      </w:pPr>
      <w:r>
        <w:t>{</w:t>
      </w:r>
    </w:p>
    <w:p w:rsidR="00EE28DD" w:rsidRDefault="00EE28DD" w:rsidP="00EE28DD">
      <w:pPr>
        <w:pStyle w:val="af5"/>
      </w:pPr>
      <w:r>
        <w:t xml:space="preserve">    "Code": "200",</w:t>
      </w:r>
    </w:p>
    <w:p w:rsidR="00EE28DD" w:rsidRDefault="00EE28DD" w:rsidP="00EE28DD">
      <w:pPr>
        <w:pStyle w:val="af5"/>
      </w:pPr>
      <w:r>
        <w:t xml:space="preserve">    "Message": "SUCCESS",</w:t>
      </w:r>
    </w:p>
    <w:p w:rsidR="0086677F" w:rsidRDefault="0086677F" w:rsidP="0086677F">
      <w:pPr>
        <w:pStyle w:val="af5"/>
      </w:pPr>
      <w:r>
        <w:t>}</w:t>
      </w:r>
    </w:p>
    <w:p w:rsidR="0086677F" w:rsidRDefault="0086677F" w:rsidP="0086677F">
      <w:pPr>
        <w:ind w:left="0"/>
      </w:pPr>
    </w:p>
    <w:p w:rsidR="0086677F" w:rsidRDefault="0086677F" w:rsidP="0086677F">
      <w:pPr>
        <w:pStyle w:val="4"/>
      </w:pPr>
      <w: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86677F" w:rsidTr="00917470">
        <w:trPr>
          <w:cnfStyle w:val="100000000000"/>
          <w:tblHeader/>
        </w:trPr>
        <w:tc>
          <w:tcPr>
            <w:tcW w:w="1923" w:type="dxa"/>
            <w:hideMark/>
          </w:tcPr>
          <w:p w:rsidR="0086677F" w:rsidRPr="005C66F8" w:rsidRDefault="0086677F" w:rsidP="00917470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86677F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86677F" w:rsidRPr="005C66F8" w:rsidRDefault="0086677F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86677F" w:rsidRPr="005C66F8" w:rsidRDefault="0086677F" w:rsidP="00917470">
            <w:pPr>
              <w:pStyle w:val="TableHeading"/>
            </w:pPr>
            <w:r w:rsidRPr="005C66F8">
              <w:t>字段说明</w:t>
            </w:r>
          </w:p>
        </w:tc>
      </w:tr>
      <w:tr w:rsidR="0086677F" w:rsidTr="00917470">
        <w:tc>
          <w:tcPr>
            <w:tcW w:w="1923" w:type="dxa"/>
          </w:tcPr>
          <w:p w:rsidR="0086677F" w:rsidRPr="005C66F8" w:rsidRDefault="0086677F" w:rsidP="00917470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86677F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86677F" w:rsidRPr="005C66F8" w:rsidRDefault="00E46A73" w:rsidP="00917470">
            <w:pPr>
              <w:pStyle w:val="TableText"/>
            </w:pPr>
            <w:r>
              <w:rPr>
                <w:color w:val="333333"/>
              </w:rPr>
              <w:t>S</w:t>
            </w:r>
            <w:r w:rsidR="0086677F">
              <w:rPr>
                <w:color w:val="333333"/>
              </w:rPr>
              <w:t>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86677F" w:rsidRPr="005C66F8" w:rsidRDefault="0086677F" w:rsidP="00917470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400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403</w:t>
            </w:r>
            <w:r w:rsidR="00063AB0">
              <w:rPr>
                <w:rFonts w:cs="Arial"/>
                <w:color w:val="333333"/>
              </w:rPr>
              <w:t>/404/501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25287D" w:rsidTr="00917470">
        <w:tc>
          <w:tcPr>
            <w:tcW w:w="1923" w:type="dxa"/>
          </w:tcPr>
          <w:p w:rsidR="0025287D" w:rsidRPr="005C66F8" w:rsidRDefault="0025287D" w:rsidP="0025287D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Pr="00EB440F" w:rsidRDefault="00E46A73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String(</w:t>
            </w:r>
            <w:r w:rsidR="0025287D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25287D" w:rsidRPr="005C66F8" w:rsidRDefault="0025287D" w:rsidP="0025287D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E95C24" w:rsidRDefault="0019076B" w:rsidP="00BE6105">
      <w:pPr>
        <w:pStyle w:val="3"/>
      </w:pPr>
      <w:bookmarkStart w:id="44" w:name="_Toc14889943"/>
      <w:r>
        <w:rPr>
          <w:rFonts w:hint="eastAsia"/>
        </w:rPr>
        <w:t>完成视频文件上传</w:t>
      </w:r>
      <w:bookmarkEnd w:id="44"/>
    </w:p>
    <w:p w:rsidR="00E95C24" w:rsidRDefault="00E95C24" w:rsidP="00E95C24">
      <w:pPr>
        <w:pStyle w:val="4"/>
      </w:pPr>
      <w:r>
        <w:rPr>
          <w:rFonts w:hint="eastAsia"/>
        </w:rPr>
        <w:t>描述</w:t>
      </w:r>
    </w:p>
    <w:p w:rsidR="00E95C24" w:rsidRDefault="0046521A" w:rsidP="00E95C24">
      <w:pPr>
        <w:ind w:firstLine="216"/>
      </w:pPr>
      <w:r>
        <w:t>完成视频文件上传</w:t>
      </w:r>
    </w:p>
    <w:p w:rsidR="00E95C24" w:rsidRDefault="00E95C24" w:rsidP="00E95C24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E95C24" w:rsidTr="00917470">
        <w:trPr>
          <w:cnfStyle w:val="100000000000"/>
          <w:tblHeader/>
        </w:trPr>
        <w:tc>
          <w:tcPr>
            <w:tcW w:w="1923" w:type="dxa"/>
            <w:hideMark/>
          </w:tcPr>
          <w:p w:rsidR="00E95C24" w:rsidRPr="00297E27" w:rsidRDefault="00E95C24" w:rsidP="00917470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E95C24" w:rsidRPr="00297E27" w:rsidRDefault="00E95C24" w:rsidP="00917470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E95C24" w:rsidTr="00917470">
        <w:tc>
          <w:tcPr>
            <w:tcW w:w="1923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POST</w:t>
            </w:r>
          </w:p>
        </w:tc>
      </w:tr>
      <w:tr w:rsidR="00E95C24" w:rsidTr="00917470">
        <w:tc>
          <w:tcPr>
            <w:tcW w:w="1923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JSON</w:t>
            </w:r>
          </w:p>
        </w:tc>
      </w:tr>
      <w:tr w:rsidR="00E95C24" w:rsidTr="00917470">
        <w:tc>
          <w:tcPr>
            <w:tcW w:w="1923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lastRenderedPageBreak/>
              <w:t>URL</w:t>
            </w:r>
          </w:p>
        </w:tc>
        <w:tc>
          <w:tcPr>
            <w:tcW w:w="7034" w:type="dxa"/>
          </w:tcPr>
          <w:p w:rsidR="00E95C24" w:rsidRPr="009D3AF3" w:rsidRDefault="006D3D82" w:rsidP="00917470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</w:t>
            </w:r>
            <w:r w:rsidR="00B613EB">
              <w:rPr>
                <w:rFonts w:eastAsiaTheme="minorEastAsia" w:cs="Arial"/>
              </w:rPr>
              <w:t>VM</w:t>
            </w:r>
            <w:r w:rsidR="00E95C24">
              <w:rPr>
                <w:rFonts w:eastAsiaTheme="minorEastAsia" w:cs="Arial"/>
              </w:rPr>
              <w:t>/</w:t>
            </w:r>
            <w:r w:rsidR="0046521A">
              <w:rPr>
                <w:rFonts w:eastAsiaTheme="minorEastAsia" w:cs="Arial"/>
              </w:rPr>
              <w:t>Complete</w:t>
            </w:r>
            <w:r w:rsidR="00E95C24">
              <w:rPr>
                <w:rFonts w:eastAsiaTheme="minorEastAsia" w:cs="Arial"/>
              </w:rPr>
              <w:t>FileSlice</w:t>
            </w:r>
          </w:p>
        </w:tc>
      </w:tr>
      <w:tr w:rsidR="00E95C24" w:rsidTr="00917470">
        <w:tc>
          <w:tcPr>
            <w:tcW w:w="1923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E95C24" w:rsidRPr="009D3AF3" w:rsidRDefault="00E95C24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E95C24" w:rsidRDefault="00E95C24" w:rsidP="00E95C24"/>
    <w:p w:rsidR="00E95C24" w:rsidRPr="00CC0053" w:rsidRDefault="00E95C24" w:rsidP="00E95C24">
      <w:pPr>
        <w:pStyle w:val="4"/>
      </w:pPr>
      <w:r>
        <w:rPr>
          <w:rFonts w:hint="eastAsia"/>
        </w:rPr>
        <w:t>请求示例</w:t>
      </w:r>
    </w:p>
    <w:p w:rsidR="00E95C24" w:rsidRDefault="00E95C24" w:rsidP="00E95C24">
      <w:pPr>
        <w:rPr>
          <w:rFonts w:ascii="Consolas" w:hAnsi="Consolas" w:cs="Consolas"/>
          <w:color w:val="C00000"/>
          <w:kern w:val="0"/>
          <w:szCs w:val="21"/>
        </w:rPr>
      </w:pP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95C24" w:rsidRDefault="00E95C24" w:rsidP="00E95C24">
      <w:pPr>
        <w:pStyle w:val="af5"/>
      </w:pPr>
      <w:r>
        <w:t>{</w:t>
      </w:r>
    </w:p>
    <w:p w:rsidR="000A565C" w:rsidRDefault="00E95C24" w:rsidP="000A565C">
      <w:pPr>
        <w:pStyle w:val="af5"/>
        <w:ind w:firstLine="345"/>
      </w:pPr>
      <w:proofErr w:type="gramStart"/>
      <w:r>
        <w:t>"</w:t>
      </w:r>
      <w:r w:rsidRPr="00F27AF5">
        <w:t xml:space="preserve"> </w:t>
      </w:r>
      <w:proofErr w:type="spellStart"/>
      <w:r>
        <w:t>FileHandle</w:t>
      </w:r>
      <w:proofErr w:type="spellEnd"/>
      <w:proofErr w:type="gramEnd"/>
      <w:r>
        <w:t xml:space="preserve"> ": "</w:t>
      </w:r>
      <w:r w:rsidRPr="000C0612">
        <w:t>46329898-489C-4E63-9BA1-C1DA5C5D0986</w:t>
      </w:r>
      <w:r w:rsidR="000A565C">
        <w:t>"</w:t>
      </w:r>
    </w:p>
    <w:p w:rsidR="00E95C24" w:rsidRPr="000A565C" w:rsidRDefault="00E95C24" w:rsidP="000A565C">
      <w:pPr>
        <w:pStyle w:val="af5"/>
      </w:pPr>
      <w:r>
        <w:t>}</w:t>
      </w:r>
    </w:p>
    <w:p w:rsidR="00E95C24" w:rsidRPr="007C6FA2" w:rsidRDefault="00E95C24" w:rsidP="00E95C24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C00000"/>
          <w:kern w:val="0"/>
          <w:szCs w:val="21"/>
        </w:rPr>
      </w:pPr>
    </w:p>
    <w:p w:rsidR="00E95C24" w:rsidRPr="00B92E22" w:rsidRDefault="00E95C24" w:rsidP="00E95C24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559"/>
        <w:gridCol w:w="5475"/>
      </w:tblGrid>
      <w:tr w:rsidR="00E95C24" w:rsidTr="00917470">
        <w:trPr>
          <w:cnfStyle w:val="100000000000"/>
          <w:tblHeader/>
        </w:trPr>
        <w:tc>
          <w:tcPr>
            <w:tcW w:w="1923" w:type="dxa"/>
            <w:hideMark/>
          </w:tcPr>
          <w:p w:rsidR="00E95C24" w:rsidRPr="005C66F8" w:rsidRDefault="00E95C24" w:rsidP="00917470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E95C24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</w:tcPr>
          <w:p w:rsidR="00E95C24" w:rsidRPr="005C66F8" w:rsidRDefault="00E95C24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475" w:type="dxa"/>
            <w:hideMark/>
          </w:tcPr>
          <w:p w:rsidR="00E95C24" w:rsidRPr="005C66F8" w:rsidRDefault="00E95C24" w:rsidP="00917470">
            <w:pPr>
              <w:pStyle w:val="TableHeading"/>
            </w:pPr>
            <w:r w:rsidRPr="005C66F8">
              <w:t>字段说明</w:t>
            </w:r>
          </w:p>
        </w:tc>
      </w:tr>
      <w:tr w:rsidR="0025287D" w:rsidRPr="00B66EBD" w:rsidTr="00917470">
        <w:tc>
          <w:tcPr>
            <w:tcW w:w="1923" w:type="dxa"/>
          </w:tcPr>
          <w:p w:rsidR="0025287D" w:rsidRPr="00B66EBD" w:rsidRDefault="0025287D" w:rsidP="0025287D">
            <w:pPr>
              <w:pStyle w:val="TableText"/>
              <w:rPr>
                <w:rFonts w:cs="Arial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  <w:color w:val="333333"/>
              </w:rPr>
              <w:t>R</w:t>
            </w:r>
          </w:p>
        </w:tc>
        <w:tc>
          <w:tcPr>
            <w:tcW w:w="1559" w:type="dxa"/>
          </w:tcPr>
          <w:p w:rsidR="0025287D" w:rsidRPr="00B66EBD" w:rsidRDefault="0025287D" w:rsidP="0025287D">
            <w:pPr>
              <w:pStyle w:val="TableText"/>
              <w:rPr>
                <w:rFonts w:cs="Arial"/>
              </w:rPr>
            </w:pPr>
            <w:r w:rsidRPr="000C0612">
              <w:rPr>
                <w:color w:val="333333"/>
              </w:rPr>
              <w:t>String</w:t>
            </w:r>
            <w:r w:rsidR="00EC14D8">
              <w:rPr>
                <w:color w:val="333333"/>
              </w:rPr>
              <w:t>(</w:t>
            </w:r>
            <w:r>
              <w:rPr>
                <w:color w:val="333333"/>
              </w:rPr>
              <w:t>64)</w:t>
            </w:r>
          </w:p>
        </w:tc>
        <w:tc>
          <w:tcPr>
            <w:tcW w:w="5475" w:type="dxa"/>
          </w:tcPr>
          <w:p w:rsidR="0025287D" w:rsidRPr="00C96245" w:rsidRDefault="0025287D" w:rsidP="0025287D">
            <w:pPr>
              <w:pStyle w:val="TableText"/>
              <w:rPr>
                <w:color w:val="333333"/>
              </w:rPr>
            </w:pPr>
            <w:r w:rsidRPr="000C0612">
              <w:rPr>
                <w:rFonts w:hint="eastAsia"/>
                <w:color w:val="333333"/>
              </w:rPr>
              <w:t>文件句柄</w:t>
            </w:r>
          </w:p>
        </w:tc>
      </w:tr>
    </w:tbl>
    <w:p w:rsidR="00E95C24" w:rsidRDefault="00E95C24" w:rsidP="00E95C24">
      <w:pPr>
        <w:pStyle w:val="4"/>
      </w:pPr>
      <w:r>
        <w:t>返回结果</w:t>
      </w:r>
    </w:p>
    <w:p w:rsidR="00E95C24" w:rsidRDefault="00E95C24" w:rsidP="00E95C24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95C24" w:rsidRDefault="00E95C24" w:rsidP="00E95C24">
      <w:pPr>
        <w:pStyle w:val="af5"/>
      </w:pPr>
      <w:r>
        <w:t>{</w:t>
      </w:r>
    </w:p>
    <w:p w:rsidR="00E95C24" w:rsidRDefault="00E95C24" w:rsidP="00E95C24">
      <w:pPr>
        <w:pStyle w:val="af5"/>
      </w:pPr>
      <w:r>
        <w:t xml:space="preserve">    "Code": "200",</w:t>
      </w:r>
    </w:p>
    <w:p w:rsidR="00E95C24" w:rsidRDefault="00E95C24" w:rsidP="00E95C24">
      <w:pPr>
        <w:pStyle w:val="af5"/>
      </w:pPr>
      <w:r>
        <w:t xml:space="preserve">    "Message": "SUCCESS",</w:t>
      </w:r>
    </w:p>
    <w:p w:rsidR="00E95C24" w:rsidRDefault="00E95C24" w:rsidP="00E95C24">
      <w:pPr>
        <w:pStyle w:val="af5"/>
      </w:pPr>
      <w:r>
        <w:t>}</w:t>
      </w:r>
    </w:p>
    <w:p w:rsidR="00E95C24" w:rsidRDefault="00E95C24" w:rsidP="00E95C24">
      <w:pPr>
        <w:ind w:left="0"/>
      </w:pPr>
    </w:p>
    <w:p w:rsidR="00E95C24" w:rsidRDefault="00E95C24" w:rsidP="00E95C24">
      <w:pPr>
        <w:pStyle w:val="4"/>
      </w:pPr>
      <w: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E95C24" w:rsidTr="00917470">
        <w:trPr>
          <w:cnfStyle w:val="100000000000"/>
          <w:tblHeader/>
        </w:trPr>
        <w:tc>
          <w:tcPr>
            <w:tcW w:w="1923" w:type="dxa"/>
            <w:hideMark/>
          </w:tcPr>
          <w:p w:rsidR="00E95C24" w:rsidRPr="005C66F8" w:rsidRDefault="00E95C24" w:rsidP="00917470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E95C24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E95C24" w:rsidRPr="005C66F8" w:rsidRDefault="00E95C24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E95C24" w:rsidRPr="005C66F8" w:rsidRDefault="00E95C24" w:rsidP="00917470">
            <w:pPr>
              <w:pStyle w:val="TableHeading"/>
            </w:pPr>
            <w:r w:rsidRPr="005C66F8">
              <w:t>字段说明</w:t>
            </w:r>
          </w:p>
        </w:tc>
      </w:tr>
      <w:tr w:rsidR="00E95C24" w:rsidTr="00917470">
        <w:tc>
          <w:tcPr>
            <w:tcW w:w="1923" w:type="dxa"/>
          </w:tcPr>
          <w:p w:rsidR="00E95C24" w:rsidRPr="005C66F8" w:rsidRDefault="00E95C24" w:rsidP="00917470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E95C24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E95C24" w:rsidRPr="005C66F8" w:rsidRDefault="00CE4078" w:rsidP="00917470">
            <w:pPr>
              <w:pStyle w:val="TableText"/>
            </w:pPr>
            <w:r>
              <w:rPr>
                <w:color w:val="333333"/>
              </w:rPr>
              <w:t>S</w:t>
            </w:r>
            <w:r w:rsidR="00E95C24">
              <w:rPr>
                <w:color w:val="333333"/>
              </w:rPr>
              <w:t>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E95C24" w:rsidRPr="005C66F8" w:rsidRDefault="00E95C24" w:rsidP="00917470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400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403</w:t>
            </w:r>
            <w:r w:rsidR="002E148B">
              <w:rPr>
                <w:rFonts w:cs="Arial"/>
                <w:color w:val="333333"/>
              </w:rPr>
              <w:t>/404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25287D" w:rsidTr="00917470">
        <w:tc>
          <w:tcPr>
            <w:tcW w:w="1923" w:type="dxa"/>
          </w:tcPr>
          <w:p w:rsidR="0025287D" w:rsidRPr="005C66F8" w:rsidRDefault="0025287D" w:rsidP="0025287D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Pr="00EB440F" w:rsidRDefault="00CE4078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String(</w:t>
            </w:r>
            <w:r w:rsidR="0025287D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25287D" w:rsidRPr="005C66F8" w:rsidRDefault="0025287D" w:rsidP="0025287D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837675" w:rsidRDefault="00605D3A" w:rsidP="00BE6105">
      <w:pPr>
        <w:pStyle w:val="3"/>
      </w:pPr>
      <w:bookmarkStart w:id="45" w:name="_Toc14889944"/>
      <w:r>
        <w:rPr>
          <w:rFonts w:hint="eastAsia"/>
        </w:rPr>
        <w:t>取消</w:t>
      </w:r>
      <w:r w:rsidR="00837675">
        <w:rPr>
          <w:rFonts w:hint="eastAsia"/>
        </w:rPr>
        <w:t>视频文件上传</w:t>
      </w:r>
      <w:bookmarkEnd w:id="45"/>
    </w:p>
    <w:p w:rsidR="00837675" w:rsidRDefault="00837675" w:rsidP="00837675">
      <w:pPr>
        <w:pStyle w:val="4"/>
      </w:pPr>
      <w:r>
        <w:rPr>
          <w:rFonts w:hint="eastAsia"/>
        </w:rPr>
        <w:t>描述</w:t>
      </w:r>
    </w:p>
    <w:p w:rsidR="00837675" w:rsidRDefault="00605D3A" w:rsidP="00837675">
      <w:pPr>
        <w:ind w:firstLine="216"/>
      </w:pPr>
      <w:r>
        <w:t>取消</w:t>
      </w:r>
      <w:r w:rsidR="00837675">
        <w:t>视频文件上传</w:t>
      </w:r>
    </w:p>
    <w:p w:rsidR="00837675" w:rsidRDefault="00837675" w:rsidP="00837675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837675" w:rsidTr="00917470">
        <w:trPr>
          <w:cnfStyle w:val="100000000000"/>
          <w:tblHeader/>
        </w:trPr>
        <w:tc>
          <w:tcPr>
            <w:tcW w:w="1923" w:type="dxa"/>
            <w:hideMark/>
          </w:tcPr>
          <w:p w:rsidR="00837675" w:rsidRPr="00297E27" w:rsidRDefault="00837675" w:rsidP="00917470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837675" w:rsidRPr="00297E27" w:rsidRDefault="00837675" w:rsidP="00917470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837675" w:rsidTr="00917470">
        <w:tc>
          <w:tcPr>
            <w:tcW w:w="1923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POST</w:t>
            </w:r>
          </w:p>
        </w:tc>
      </w:tr>
      <w:tr w:rsidR="00837675" w:rsidTr="00917470">
        <w:tc>
          <w:tcPr>
            <w:tcW w:w="1923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JSON</w:t>
            </w:r>
          </w:p>
        </w:tc>
      </w:tr>
      <w:tr w:rsidR="00837675" w:rsidTr="00917470">
        <w:tc>
          <w:tcPr>
            <w:tcW w:w="1923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lastRenderedPageBreak/>
              <w:t>URL</w:t>
            </w:r>
          </w:p>
        </w:tc>
        <w:tc>
          <w:tcPr>
            <w:tcW w:w="7034" w:type="dxa"/>
          </w:tcPr>
          <w:p w:rsidR="00837675" w:rsidRPr="009D3AF3" w:rsidRDefault="006D3D82" w:rsidP="00917470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</w:t>
            </w:r>
            <w:r w:rsidR="00B613EB">
              <w:rPr>
                <w:rFonts w:eastAsiaTheme="minorEastAsia" w:cs="Arial"/>
              </w:rPr>
              <w:t>VM</w:t>
            </w:r>
            <w:r w:rsidR="00837675">
              <w:rPr>
                <w:rFonts w:eastAsiaTheme="minorEastAsia" w:cs="Arial"/>
              </w:rPr>
              <w:t>/</w:t>
            </w:r>
            <w:r w:rsidR="0089138A">
              <w:rPr>
                <w:rFonts w:eastAsiaTheme="minorEastAsia" w:cs="Arial"/>
              </w:rPr>
              <w:t>Cancel</w:t>
            </w:r>
            <w:r w:rsidR="00837675">
              <w:rPr>
                <w:rFonts w:eastAsiaTheme="minorEastAsia" w:cs="Arial"/>
              </w:rPr>
              <w:t>FileSlice</w:t>
            </w:r>
          </w:p>
        </w:tc>
      </w:tr>
      <w:tr w:rsidR="00837675" w:rsidTr="00917470">
        <w:tc>
          <w:tcPr>
            <w:tcW w:w="1923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837675" w:rsidRPr="009D3AF3" w:rsidRDefault="00837675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837675" w:rsidRDefault="00837675" w:rsidP="00837675"/>
    <w:p w:rsidR="00837675" w:rsidRPr="00CC0053" w:rsidRDefault="00837675" w:rsidP="00837675">
      <w:pPr>
        <w:pStyle w:val="4"/>
      </w:pPr>
      <w:r>
        <w:rPr>
          <w:rFonts w:hint="eastAsia"/>
        </w:rPr>
        <w:t>请求示例</w:t>
      </w:r>
    </w:p>
    <w:p w:rsidR="00837675" w:rsidRDefault="00837675" w:rsidP="00837675">
      <w:pPr>
        <w:rPr>
          <w:rFonts w:ascii="Consolas" w:hAnsi="Consolas" w:cs="Consolas"/>
          <w:color w:val="C00000"/>
          <w:kern w:val="0"/>
          <w:szCs w:val="21"/>
        </w:rPr>
      </w:pP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37675" w:rsidRDefault="00837675" w:rsidP="00837675">
      <w:pPr>
        <w:pStyle w:val="af5"/>
      </w:pPr>
      <w:r>
        <w:t>{</w:t>
      </w:r>
    </w:p>
    <w:p w:rsidR="00837675" w:rsidRDefault="00837675" w:rsidP="00837675">
      <w:pPr>
        <w:pStyle w:val="af5"/>
        <w:ind w:firstLine="345"/>
      </w:pPr>
      <w:proofErr w:type="gramStart"/>
      <w:r>
        <w:t>"</w:t>
      </w:r>
      <w:r w:rsidRPr="00F27AF5">
        <w:t xml:space="preserve"> </w:t>
      </w:r>
      <w:proofErr w:type="spellStart"/>
      <w:r>
        <w:t>FileHandle</w:t>
      </w:r>
      <w:proofErr w:type="spellEnd"/>
      <w:proofErr w:type="gramEnd"/>
      <w:r>
        <w:t xml:space="preserve"> ": "</w:t>
      </w:r>
      <w:r w:rsidRPr="000C0612">
        <w:t>46329898-489C-4E63-9BA1-C1DA5C5D0986</w:t>
      </w:r>
      <w:r>
        <w:t>"</w:t>
      </w:r>
    </w:p>
    <w:p w:rsidR="00837675" w:rsidRPr="000A565C" w:rsidRDefault="00837675" w:rsidP="00837675">
      <w:pPr>
        <w:pStyle w:val="af5"/>
      </w:pPr>
      <w:r>
        <w:t>}</w:t>
      </w:r>
    </w:p>
    <w:p w:rsidR="00837675" w:rsidRPr="007C6FA2" w:rsidRDefault="00837675" w:rsidP="00837675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C00000"/>
          <w:kern w:val="0"/>
          <w:szCs w:val="21"/>
        </w:rPr>
      </w:pPr>
    </w:p>
    <w:p w:rsidR="00837675" w:rsidRPr="00B92E22" w:rsidRDefault="00837675" w:rsidP="00837675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559"/>
        <w:gridCol w:w="5475"/>
      </w:tblGrid>
      <w:tr w:rsidR="00837675" w:rsidTr="00917470">
        <w:trPr>
          <w:cnfStyle w:val="100000000000"/>
          <w:tblHeader/>
        </w:trPr>
        <w:tc>
          <w:tcPr>
            <w:tcW w:w="1923" w:type="dxa"/>
            <w:hideMark/>
          </w:tcPr>
          <w:p w:rsidR="00837675" w:rsidRPr="005C66F8" w:rsidRDefault="00837675" w:rsidP="00917470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837675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</w:tcPr>
          <w:p w:rsidR="00837675" w:rsidRPr="005C66F8" w:rsidRDefault="00837675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475" w:type="dxa"/>
            <w:hideMark/>
          </w:tcPr>
          <w:p w:rsidR="00837675" w:rsidRPr="005C66F8" w:rsidRDefault="00837675" w:rsidP="00917470">
            <w:pPr>
              <w:pStyle w:val="TableHeading"/>
            </w:pPr>
            <w:r w:rsidRPr="005C66F8">
              <w:t>字段说明</w:t>
            </w:r>
          </w:p>
        </w:tc>
      </w:tr>
      <w:tr w:rsidR="0025287D" w:rsidRPr="00B66EBD" w:rsidTr="00917470">
        <w:tc>
          <w:tcPr>
            <w:tcW w:w="1923" w:type="dxa"/>
          </w:tcPr>
          <w:p w:rsidR="0025287D" w:rsidRPr="00B66EBD" w:rsidRDefault="0025287D" w:rsidP="0025287D">
            <w:pPr>
              <w:pStyle w:val="TableText"/>
              <w:rPr>
                <w:rFonts w:cs="Arial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  <w:color w:val="333333"/>
              </w:rPr>
              <w:t>R</w:t>
            </w:r>
          </w:p>
        </w:tc>
        <w:tc>
          <w:tcPr>
            <w:tcW w:w="1559" w:type="dxa"/>
          </w:tcPr>
          <w:p w:rsidR="0025287D" w:rsidRPr="00B66EBD" w:rsidRDefault="0025287D" w:rsidP="0025287D">
            <w:pPr>
              <w:pStyle w:val="TableText"/>
              <w:rPr>
                <w:rFonts w:cs="Arial"/>
              </w:rPr>
            </w:pPr>
            <w:r w:rsidRPr="000C0612">
              <w:rPr>
                <w:color w:val="333333"/>
              </w:rPr>
              <w:t>String</w:t>
            </w:r>
            <w:r w:rsidR="00C55190">
              <w:rPr>
                <w:color w:val="333333"/>
              </w:rPr>
              <w:t>(</w:t>
            </w:r>
            <w:r>
              <w:rPr>
                <w:color w:val="333333"/>
              </w:rPr>
              <w:t>64)</w:t>
            </w:r>
          </w:p>
        </w:tc>
        <w:tc>
          <w:tcPr>
            <w:tcW w:w="5475" w:type="dxa"/>
          </w:tcPr>
          <w:p w:rsidR="0025287D" w:rsidRPr="00C96245" w:rsidRDefault="0025287D" w:rsidP="0025287D">
            <w:pPr>
              <w:pStyle w:val="TableText"/>
              <w:rPr>
                <w:color w:val="333333"/>
              </w:rPr>
            </w:pPr>
            <w:r w:rsidRPr="000C0612">
              <w:rPr>
                <w:rFonts w:hint="eastAsia"/>
                <w:color w:val="333333"/>
              </w:rPr>
              <w:t>文件句柄</w:t>
            </w:r>
          </w:p>
        </w:tc>
      </w:tr>
    </w:tbl>
    <w:p w:rsidR="00837675" w:rsidRDefault="00837675" w:rsidP="00837675">
      <w:pPr>
        <w:pStyle w:val="4"/>
      </w:pPr>
      <w:r>
        <w:t>返回结果</w:t>
      </w:r>
    </w:p>
    <w:p w:rsidR="00837675" w:rsidRDefault="00837675" w:rsidP="00837675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37675" w:rsidRDefault="00837675" w:rsidP="00837675">
      <w:pPr>
        <w:pStyle w:val="af5"/>
      </w:pPr>
      <w:r>
        <w:t>{</w:t>
      </w:r>
    </w:p>
    <w:p w:rsidR="00837675" w:rsidRDefault="00837675" w:rsidP="00837675">
      <w:pPr>
        <w:pStyle w:val="af5"/>
      </w:pPr>
      <w:r>
        <w:t xml:space="preserve">    "Code": "200",</w:t>
      </w:r>
    </w:p>
    <w:p w:rsidR="00837675" w:rsidRDefault="00837675" w:rsidP="00837675">
      <w:pPr>
        <w:pStyle w:val="af5"/>
      </w:pPr>
      <w:r>
        <w:t xml:space="preserve">    "Message": "SUCCESS",</w:t>
      </w:r>
    </w:p>
    <w:p w:rsidR="00837675" w:rsidRDefault="00837675" w:rsidP="00837675">
      <w:pPr>
        <w:pStyle w:val="af5"/>
      </w:pPr>
      <w:r>
        <w:t>}</w:t>
      </w:r>
    </w:p>
    <w:p w:rsidR="00837675" w:rsidRDefault="00837675" w:rsidP="00837675">
      <w:pPr>
        <w:ind w:left="0"/>
      </w:pPr>
    </w:p>
    <w:p w:rsidR="00837675" w:rsidRDefault="00837675" w:rsidP="00837675">
      <w:pPr>
        <w:pStyle w:val="4"/>
      </w:pPr>
      <w: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837675" w:rsidTr="00917470">
        <w:trPr>
          <w:cnfStyle w:val="100000000000"/>
          <w:tblHeader/>
        </w:trPr>
        <w:tc>
          <w:tcPr>
            <w:tcW w:w="1923" w:type="dxa"/>
            <w:hideMark/>
          </w:tcPr>
          <w:p w:rsidR="00837675" w:rsidRPr="005C66F8" w:rsidRDefault="00837675" w:rsidP="00917470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837675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837675" w:rsidRPr="005C66F8" w:rsidRDefault="00837675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837675" w:rsidRPr="005C66F8" w:rsidRDefault="00837675" w:rsidP="00917470">
            <w:pPr>
              <w:pStyle w:val="TableHeading"/>
            </w:pPr>
            <w:r w:rsidRPr="005C66F8">
              <w:t>字段说明</w:t>
            </w:r>
          </w:p>
        </w:tc>
      </w:tr>
      <w:tr w:rsidR="00837675" w:rsidTr="00917470">
        <w:tc>
          <w:tcPr>
            <w:tcW w:w="1923" w:type="dxa"/>
          </w:tcPr>
          <w:p w:rsidR="00837675" w:rsidRPr="005C66F8" w:rsidRDefault="00837675" w:rsidP="00917470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837675" w:rsidRDefault="00971118" w:rsidP="00917470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837675" w:rsidRPr="005C66F8" w:rsidRDefault="00D273A2" w:rsidP="00917470">
            <w:pPr>
              <w:pStyle w:val="TableText"/>
            </w:pPr>
            <w:r>
              <w:rPr>
                <w:color w:val="333333"/>
              </w:rPr>
              <w:t>S</w:t>
            </w:r>
            <w:r w:rsidR="00837675">
              <w:rPr>
                <w:color w:val="333333"/>
              </w:rPr>
              <w:t>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837675" w:rsidRPr="005C66F8" w:rsidRDefault="00837675" w:rsidP="00917470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400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403/404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25287D" w:rsidTr="00917470">
        <w:tc>
          <w:tcPr>
            <w:tcW w:w="1923" w:type="dxa"/>
          </w:tcPr>
          <w:p w:rsidR="0025287D" w:rsidRPr="005C66F8" w:rsidRDefault="0025287D" w:rsidP="0025287D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Pr="00EB440F" w:rsidRDefault="00D273A2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String(</w:t>
            </w:r>
            <w:r w:rsidR="0025287D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25287D" w:rsidRPr="005C66F8" w:rsidRDefault="0025287D" w:rsidP="0025287D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AB041F" w:rsidRDefault="003D68A9" w:rsidP="00BE6105">
      <w:pPr>
        <w:pStyle w:val="3"/>
      </w:pPr>
      <w:bookmarkStart w:id="46" w:name="_Toc14889945"/>
      <w:r>
        <w:rPr>
          <w:rFonts w:hint="eastAsia"/>
        </w:rPr>
        <w:t>查询</w:t>
      </w:r>
      <w:r w:rsidR="00AB041F">
        <w:rPr>
          <w:rFonts w:hint="eastAsia"/>
        </w:rPr>
        <w:t>视频文件上传</w:t>
      </w:r>
      <w:r w:rsidR="006F0EEA">
        <w:rPr>
          <w:rFonts w:hint="eastAsia"/>
        </w:rPr>
        <w:t>状态</w:t>
      </w:r>
      <w:bookmarkEnd w:id="46"/>
    </w:p>
    <w:p w:rsidR="00AB041F" w:rsidRDefault="00AB041F" w:rsidP="00AB041F">
      <w:pPr>
        <w:pStyle w:val="4"/>
      </w:pPr>
      <w:r>
        <w:rPr>
          <w:rFonts w:hint="eastAsia"/>
        </w:rPr>
        <w:t>描述</w:t>
      </w:r>
    </w:p>
    <w:p w:rsidR="00AB041F" w:rsidRDefault="006F0EEA" w:rsidP="00AB041F">
      <w:pPr>
        <w:ind w:firstLine="216"/>
      </w:pPr>
      <w:r>
        <w:t>查询视频文件上传状态，用于展示上传进度，断点续传等</w:t>
      </w:r>
    </w:p>
    <w:p w:rsidR="00AB041F" w:rsidRDefault="00AB041F" w:rsidP="00AB041F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AB041F" w:rsidTr="00917470">
        <w:trPr>
          <w:cnfStyle w:val="100000000000"/>
          <w:tblHeader/>
        </w:trPr>
        <w:tc>
          <w:tcPr>
            <w:tcW w:w="1923" w:type="dxa"/>
            <w:hideMark/>
          </w:tcPr>
          <w:p w:rsidR="00AB041F" w:rsidRPr="00297E27" w:rsidRDefault="00AB041F" w:rsidP="00917470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AB041F" w:rsidRPr="00297E27" w:rsidRDefault="00AB041F" w:rsidP="00917470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AB041F" w:rsidTr="00917470">
        <w:tc>
          <w:tcPr>
            <w:tcW w:w="1923" w:type="dxa"/>
          </w:tcPr>
          <w:p w:rsidR="00AB041F" w:rsidRPr="009D3AF3" w:rsidRDefault="00AB041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AB041F" w:rsidRPr="009D3AF3" w:rsidRDefault="00CD4B1D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GET</w:t>
            </w:r>
          </w:p>
        </w:tc>
      </w:tr>
      <w:tr w:rsidR="00AB041F" w:rsidTr="00917470">
        <w:tc>
          <w:tcPr>
            <w:tcW w:w="1923" w:type="dxa"/>
          </w:tcPr>
          <w:p w:rsidR="00AB041F" w:rsidRPr="009D3AF3" w:rsidRDefault="00AB041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AB041F" w:rsidRPr="009D3AF3" w:rsidRDefault="00CD4B1D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路径参数</w:t>
            </w:r>
          </w:p>
        </w:tc>
      </w:tr>
      <w:tr w:rsidR="00AB041F" w:rsidTr="00917470">
        <w:tc>
          <w:tcPr>
            <w:tcW w:w="1923" w:type="dxa"/>
          </w:tcPr>
          <w:p w:rsidR="00AB041F" w:rsidRPr="009D3AF3" w:rsidRDefault="00AB041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lastRenderedPageBreak/>
              <w:t>URL</w:t>
            </w:r>
          </w:p>
        </w:tc>
        <w:tc>
          <w:tcPr>
            <w:tcW w:w="7034" w:type="dxa"/>
          </w:tcPr>
          <w:p w:rsidR="00AB041F" w:rsidRPr="009D3AF3" w:rsidRDefault="006D3D82" w:rsidP="009F1478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>
              <w:rPr>
                <w:rFonts w:eastAsiaTheme="minorEastAsia" w:cs="Arial"/>
              </w:rPr>
              <w:t>/</w:t>
            </w:r>
            <w:r w:rsidR="009F1478">
              <w:rPr>
                <w:rFonts w:eastAsiaTheme="minorEastAsia" w:cs="Arial"/>
              </w:rPr>
              <w:t>GetUpload</w:t>
            </w:r>
            <w:r w:rsidR="00AB041F">
              <w:rPr>
                <w:rFonts w:eastAsiaTheme="minorEastAsia" w:cs="Arial"/>
              </w:rPr>
              <w:t>File</w:t>
            </w:r>
            <w:r w:rsidR="009F1478">
              <w:rPr>
                <w:rFonts w:eastAsiaTheme="minorEastAsia" w:cs="Arial"/>
              </w:rPr>
              <w:t>Status</w:t>
            </w:r>
          </w:p>
        </w:tc>
      </w:tr>
      <w:tr w:rsidR="00AB041F" w:rsidTr="00917470">
        <w:tc>
          <w:tcPr>
            <w:tcW w:w="1923" w:type="dxa"/>
          </w:tcPr>
          <w:p w:rsidR="00AB041F" w:rsidRPr="009D3AF3" w:rsidRDefault="00AB041F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AB041F" w:rsidRPr="009D3AF3" w:rsidRDefault="00AB041F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AB041F" w:rsidRDefault="00AB041F" w:rsidP="00AB041F"/>
    <w:p w:rsidR="00311F44" w:rsidRDefault="00311F44" w:rsidP="00C1048A">
      <w:pPr>
        <w:pStyle w:val="4"/>
        <w:numPr>
          <w:ilvl w:val="3"/>
          <w:numId w:val="7"/>
        </w:numPr>
      </w:pPr>
      <w:r>
        <w:t>请求示例</w:t>
      </w:r>
    </w:p>
    <w:p w:rsidR="00AB041F" w:rsidRPr="007C6FA2" w:rsidRDefault="00311F44" w:rsidP="00311F44">
      <w:pPr>
        <w:pStyle w:val="af5"/>
        <w:rPr>
          <w:rFonts w:ascii="Consolas" w:hAnsi="Consolas" w:cs="Consolas"/>
          <w:color w:val="C00000"/>
          <w:szCs w:val="21"/>
        </w:rPr>
      </w:pPr>
      <w:r w:rsidRPr="0046058A">
        <w:t>http://</w:t>
      </w:r>
      <w:r w:rsidR="000A2D90">
        <w:rPr>
          <w:rFonts w:eastAsiaTheme="minorEastAsia" w:cs="Arial"/>
        </w:rPr>
        <w:t>server-addr:8088</w:t>
      </w:r>
      <w:r w:rsidR="00814989">
        <w:rPr>
          <w:rFonts w:eastAsiaTheme="minorEastAsia" w:cs="Arial"/>
        </w:rPr>
        <w:t>/VM</w:t>
      </w:r>
      <w:r w:rsidR="00BC216A">
        <w:rPr>
          <w:rFonts w:eastAsiaTheme="minorEastAsia" w:cs="Arial"/>
        </w:rPr>
        <w:t>/</w:t>
      </w:r>
      <w:r>
        <w:rPr>
          <w:rFonts w:eastAsiaTheme="minorEastAsia" w:cs="Arial"/>
        </w:rPr>
        <w:t>GetUploadFileStatus?</w:t>
      </w:r>
      <w:r>
        <w:t>FileHandle=</w:t>
      </w:r>
      <w:r w:rsidRPr="000C0612">
        <w:t>46329898-489C-4E63-9BA1-C1DA5C5D0986</w:t>
      </w:r>
    </w:p>
    <w:p w:rsidR="00AB041F" w:rsidRPr="00B92E22" w:rsidRDefault="00AB041F" w:rsidP="00AB041F">
      <w:pPr>
        <w:pStyle w:val="4"/>
      </w:pPr>
      <w:r w:rsidRPr="00F37CFD">
        <w:rPr>
          <w:rFonts w:hint="eastAsia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559"/>
        <w:gridCol w:w="5475"/>
      </w:tblGrid>
      <w:tr w:rsidR="00AB041F" w:rsidTr="00917470">
        <w:trPr>
          <w:cnfStyle w:val="100000000000"/>
          <w:tblHeader/>
        </w:trPr>
        <w:tc>
          <w:tcPr>
            <w:tcW w:w="1923" w:type="dxa"/>
            <w:hideMark/>
          </w:tcPr>
          <w:p w:rsidR="00AB041F" w:rsidRPr="005C66F8" w:rsidRDefault="00AB041F" w:rsidP="00917470">
            <w:pPr>
              <w:pStyle w:val="TableHeading"/>
            </w:pPr>
            <w:proofErr w:type="gramStart"/>
            <w:r>
              <w:rPr>
                <w:rFonts w:hint="eastAsia"/>
              </w:rPr>
              <w:t>请求</w:t>
            </w:r>
            <w:r w:rsidRPr="005C66F8">
              <w:t>值</w:t>
            </w:r>
            <w:proofErr w:type="gramEnd"/>
            <w:r w:rsidRPr="005C66F8">
              <w:t>字段</w:t>
            </w:r>
          </w:p>
        </w:tc>
        <w:tc>
          <w:tcPr>
            <w:tcW w:w="1276" w:type="dxa"/>
            <w:vAlign w:val="top"/>
          </w:tcPr>
          <w:p w:rsidR="00AB041F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</w:tcPr>
          <w:p w:rsidR="00AB041F" w:rsidRPr="005C66F8" w:rsidRDefault="00AB041F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475" w:type="dxa"/>
            <w:hideMark/>
          </w:tcPr>
          <w:p w:rsidR="00AB041F" w:rsidRPr="005C66F8" w:rsidRDefault="00AB041F" w:rsidP="00917470">
            <w:pPr>
              <w:pStyle w:val="TableHeading"/>
            </w:pPr>
            <w:r w:rsidRPr="005C66F8">
              <w:t>字段说明</w:t>
            </w:r>
          </w:p>
        </w:tc>
      </w:tr>
      <w:tr w:rsidR="0025287D" w:rsidRPr="00B66EBD" w:rsidTr="00917470">
        <w:tc>
          <w:tcPr>
            <w:tcW w:w="1923" w:type="dxa"/>
          </w:tcPr>
          <w:p w:rsidR="0025287D" w:rsidRPr="00B66EBD" w:rsidRDefault="0025287D" w:rsidP="0025287D">
            <w:pPr>
              <w:pStyle w:val="TableText"/>
              <w:rPr>
                <w:rFonts w:cs="Arial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25287D" w:rsidRDefault="00971118" w:rsidP="0025287D">
            <w:pPr>
              <w:pStyle w:val="TableText"/>
            </w:pPr>
            <w:r>
              <w:rPr>
                <w:rFonts w:hint="eastAsia"/>
                <w:color w:val="333333"/>
              </w:rPr>
              <w:t>R</w:t>
            </w:r>
          </w:p>
        </w:tc>
        <w:tc>
          <w:tcPr>
            <w:tcW w:w="1559" w:type="dxa"/>
          </w:tcPr>
          <w:p w:rsidR="0025287D" w:rsidRPr="00B66EBD" w:rsidRDefault="0025287D" w:rsidP="0025287D">
            <w:pPr>
              <w:pStyle w:val="TableText"/>
              <w:rPr>
                <w:rFonts w:cs="Arial"/>
              </w:rPr>
            </w:pPr>
            <w:r w:rsidRPr="000C0612">
              <w:rPr>
                <w:color w:val="333333"/>
              </w:rPr>
              <w:t>String</w:t>
            </w:r>
            <w:r w:rsidR="001334DF">
              <w:rPr>
                <w:color w:val="333333"/>
              </w:rPr>
              <w:t>(</w:t>
            </w:r>
            <w:r>
              <w:rPr>
                <w:color w:val="333333"/>
              </w:rPr>
              <w:t>64)</w:t>
            </w:r>
          </w:p>
        </w:tc>
        <w:tc>
          <w:tcPr>
            <w:tcW w:w="5475" w:type="dxa"/>
          </w:tcPr>
          <w:p w:rsidR="0025287D" w:rsidRPr="00C96245" w:rsidRDefault="0025287D" w:rsidP="0025287D">
            <w:pPr>
              <w:pStyle w:val="TableText"/>
              <w:rPr>
                <w:color w:val="333333"/>
              </w:rPr>
            </w:pPr>
            <w:r w:rsidRPr="000C0612">
              <w:rPr>
                <w:rFonts w:hint="eastAsia"/>
                <w:color w:val="333333"/>
              </w:rPr>
              <w:t>文件句柄</w:t>
            </w:r>
          </w:p>
        </w:tc>
      </w:tr>
    </w:tbl>
    <w:p w:rsidR="00AB041F" w:rsidRDefault="00AB041F" w:rsidP="00AB041F">
      <w:pPr>
        <w:pStyle w:val="4"/>
      </w:pPr>
      <w:r>
        <w:t>返回结果</w:t>
      </w:r>
    </w:p>
    <w:p w:rsidR="00AB041F" w:rsidRDefault="00AB041F" w:rsidP="00AB041F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AC2A8F" w:rsidRDefault="00AB041F" w:rsidP="00AC2A8F">
      <w:pPr>
        <w:pStyle w:val="af5"/>
      </w:pPr>
      <w:r>
        <w:t>{</w:t>
      </w:r>
    </w:p>
    <w:p w:rsidR="00AC2A8F" w:rsidRDefault="00AC2A8F" w:rsidP="00AC2A8F">
      <w:pPr>
        <w:pStyle w:val="af5"/>
      </w:pPr>
      <w:r>
        <w:tab/>
        <w:t>"Code": "200",</w:t>
      </w:r>
    </w:p>
    <w:p w:rsidR="00AC2A8F" w:rsidRDefault="00AC2A8F" w:rsidP="00AC2A8F">
      <w:pPr>
        <w:pStyle w:val="af5"/>
      </w:pPr>
      <w:r>
        <w:tab/>
        <w:t>"Message": "SUCCESS",</w:t>
      </w:r>
    </w:p>
    <w:p w:rsidR="00AC2A8F" w:rsidRDefault="00AC2A8F" w:rsidP="00AC2A8F">
      <w:pPr>
        <w:pStyle w:val="af5"/>
      </w:pPr>
      <w:r>
        <w:tab/>
        <w:t>"</w:t>
      </w:r>
      <w:proofErr w:type="spellStart"/>
      <w:r>
        <w:t>FileHandle</w:t>
      </w:r>
      <w:proofErr w:type="spellEnd"/>
      <w:r>
        <w:t>": "46329898-489C-4E63-9BA1-C1DA5C5D0986",</w:t>
      </w:r>
    </w:p>
    <w:p w:rsidR="00AC2A8F" w:rsidRDefault="00AC2A8F" w:rsidP="00AC2A8F">
      <w:pPr>
        <w:pStyle w:val="af5"/>
      </w:pPr>
      <w:r>
        <w:tab/>
        <w:t>"Data": [{</w:t>
      </w:r>
    </w:p>
    <w:p w:rsidR="00AC2A8F" w:rsidRDefault="00AC2A8F" w:rsidP="00AC2A8F">
      <w:pPr>
        <w:pStyle w:val="af5"/>
      </w:pPr>
      <w:r>
        <w:tab/>
      </w:r>
      <w:r>
        <w:tab/>
        <w:t>"</w:t>
      </w:r>
      <w:proofErr w:type="spellStart"/>
      <w:r>
        <w:t>SliceNo</w:t>
      </w:r>
      <w:proofErr w:type="spellEnd"/>
      <w:r>
        <w:t>": 1,</w:t>
      </w:r>
    </w:p>
    <w:p w:rsidR="00AC2A8F" w:rsidRDefault="00AC2A8F" w:rsidP="00AC2A8F">
      <w:pPr>
        <w:pStyle w:val="af5"/>
      </w:pPr>
      <w:r>
        <w:tab/>
      </w:r>
      <w:r>
        <w:tab/>
        <w:t>"</w:t>
      </w:r>
      <w:proofErr w:type="spellStart"/>
      <w:r>
        <w:t>SliceUploadStatus</w:t>
      </w:r>
      <w:proofErr w:type="spellEnd"/>
      <w:r>
        <w:t>": 1</w:t>
      </w:r>
    </w:p>
    <w:p w:rsidR="00AC2A8F" w:rsidRDefault="00AC2A8F" w:rsidP="00AC2A8F">
      <w:pPr>
        <w:pStyle w:val="af5"/>
      </w:pPr>
      <w:r>
        <w:tab/>
        <w:t>}, {</w:t>
      </w:r>
    </w:p>
    <w:p w:rsidR="00AC2A8F" w:rsidRDefault="00AC2A8F" w:rsidP="00AC2A8F">
      <w:pPr>
        <w:pStyle w:val="af5"/>
      </w:pPr>
      <w:r>
        <w:tab/>
      </w:r>
      <w:r>
        <w:tab/>
        <w:t>"</w:t>
      </w:r>
      <w:proofErr w:type="spellStart"/>
      <w:r>
        <w:t>SliceNo</w:t>
      </w:r>
      <w:proofErr w:type="spellEnd"/>
      <w:r>
        <w:t>": 2,</w:t>
      </w:r>
    </w:p>
    <w:p w:rsidR="00AC2A8F" w:rsidRDefault="00AC2A8F" w:rsidP="00AC2A8F">
      <w:pPr>
        <w:pStyle w:val="af5"/>
      </w:pPr>
      <w:r>
        <w:tab/>
      </w:r>
      <w:r>
        <w:tab/>
        <w:t>"</w:t>
      </w:r>
      <w:proofErr w:type="spellStart"/>
      <w:r>
        <w:t>SliceUploadStatus</w:t>
      </w:r>
      <w:proofErr w:type="spellEnd"/>
      <w:r>
        <w:t>": 0</w:t>
      </w:r>
    </w:p>
    <w:p w:rsidR="00AC2A8F" w:rsidRDefault="00AC2A8F" w:rsidP="00AC2A8F">
      <w:pPr>
        <w:pStyle w:val="af5"/>
      </w:pPr>
      <w:r>
        <w:tab/>
        <w:t>}]</w:t>
      </w:r>
    </w:p>
    <w:p w:rsidR="00AB041F" w:rsidRDefault="00AC2A8F" w:rsidP="00AC2A8F">
      <w:pPr>
        <w:pStyle w:val="af5"/>
      </w:pPr>
      <w:r>
        <w:t>}</w:t>
      </w:r>
    </w:p>
    <w:p w:rsidR="00AB041F" w:rsidRDefault="00AB041F" w:rsidP="00AB041F">
      <w:pPr>
        <w:ind w:left="0"/>
      </w:pPr>
    </w:p>
    <w:p w:rsidR="00AB041F" w:rsidRDefault="00AB041F" w:rsidP="00AB041F">
      <w:pPr>
        <w:pStyle w:val="4"/>
      </w:pPr>
      <w: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AB041F" w:rsidTr="00917470">
        <w:trPr>
          <w:cnfStyle w:val="100000000000"/>
          <w:tblHeader/>
        </w:trPr>
        <w:tc>
          <w:tcPr>
            <w:tcW w:w="1923" w:type="dxa"/>
            <w:hideMark/>
          </w:tcPr>
          <w:p w:rsidR="00AB041F" w:rsidRPr="005C66F8" w:rsidRDefault="00AB041F" w:rsidP="00917470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AB041F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AB041F" w:rsidRPr="005C66F8" w:rsidRDefault="00AB041F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AB041F" w:rsidRPr="005C66F8" w:rsidRDefault="00AB041F" w:rsidP="00917470">
            <w:pPr>
              <w:pStyle w:val="TableHeading"/>
            </w:pPr>
            <w:r w:rsidRPr="005C66F8">
              <w:t>字段说明</w:t>
            </w:r>
          </w:p>
        </w:tc>
      </w:tr>
      <w:tr w:rsidR="00AB041F" w:rsidTr="00917470">
        <w:tc>
          <w:tcPr>
            <w:tcW w:w="1923" w:type="dxa"/>
          </w:tcPr>
          <w:p w:rsidR="00AB041F" w:rsidRPr="00AC2A8F" w:rsidRDefault="00AB041F" w:rsidP="00917470">
            <w:pPr>
              <w:pStyle w:val="TableText"/>
              <w:rPr>
                <w:rFonts w:cs="Arial"/>
                <w:bCs/>
                <w:color w:val="333333"/>
              </w:rPr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AB041F" w:rsidRPr="00AC2A8F" w:rsidRDefault="00971118" w:rsidP="00917470">
            <w:pPr>
              <w:pStyle w:val="TableText"/>
              <w:rPr>
                <w:rFonts w:cs="Arial"/>
                <w:bCs/>
                <w:color w:val="333333"/>
              </w:rPr>
            </w:pPr>
            <w:r>
              <w:rPr>
                <w:rFonts w:cs="Arial" w:hint="eastAsia"/>
                <w:bCs/>
                <w:color w:val="333333"/>
              </w:rPr>
              <w:t>R</w:t>
            </w:r>
          </w:p>
        </w:tc>
        <w:tc>
          <w:tcPr>
            <w:tcW w:w="1276" w:type="dxa"/>
          </w:tcPr>
          <w:p w:rsidR="00AB041F" w:rsidRPr="00AC2A8F" w:rsidRDefault="001C24C5" w:rsidP="00917470">
            <w:pPr>
              <w:pStyle w:val="TableText"/>
              <w:rPr>
                <w:rFonts w:cs="Arial"/>
                <w:bCs/>
                <w:color w:val="333333"/>
              </w:rPr>
            </w:pPr>
            <w:r w:rsidRPr="00AC2A8F">
              <w:rPr>
                <w:rFonts w:cs="Arial"/>
                <w:bCs/>
                <w:color w:val="333333"/>
              </w:rPr>
              <w:t>S</w:t>
            </w:r>
            <w:r w:rsidR="00AB041F" w:rsidRPr="00AC2A8F">
              <w:rPr>
                <w:rFonts w:cs="Arial"/>
                <w:bCs/>
                <w:color w:val="333333"/>
              </w:rPr>
              <w:t>tring</w:t>
            </w:r>
            <w:r>
              <w:rPr>
                <w:rFonts w:cs="Arial" w:hint="eastAsia"/>
                <w:bCs/>
                <w:color w:val="333333"/>
              </w:rPr>
              <w:t>(4)</w:t>
            </w:r>
          </w:p>
        </w:tc>
        <w:tc>
          <w:tcPr>
            <w:tcW w:w="5758" w:type="dxa"/>
          </w:tcPr>
          <w:p w:rsidR="00AB041F" w:rsidRPr="00AC2A8F" w:rsidRDefault="00AB041F" w:rsidP="00917470">
            <w:pPr>
              <w:pStyle w:val="TableText"/>
              <w:rPr>
                <w:rFonts w:cs="Arial"/>
                <w:bCs/>
                <w:color w:val="333333"/>
              </w:rPr>
            </w:pPr>
            <w:r w:rsidRPr="00AC2A8F">
              <w:rPr>
                <w:rFonts w:cs="Arial" w:hint="eastAsia"/>
                <w:bCs/>
                <w:color w:val="333333"/>
              </w:rPr>
              <w:t>返回码（可选返回值为</w:t>
            </w:r>
            <w:r w:rsidRPr="00AC2A8F">
              <w:rPr>
                <w:rFonts w:cs="Arial" w:hint="eastAsia"/>
                <w:bCs/>
                <w:color w:val="333333"/>
              </w:rPr>
              <w:t>200/</w:t>
            </w:r>
            <w:r w:rsidRPr="00AC2A8F">
              <w:rPr>
                <w:rFonts w:cs="Arial"/>
                <w:bCs/>
                <w:color w:val="333333"/>
              </w:rPr>
              <w:t>400</w:t>
            </w:r>
            <w:r w:rsidRPr="00AC2A8F">
              <w:rPr>
                <w:rFonts w:cs="Arial" w:hint="eastAsia"/>
                <w:bCs/>
                <w:color w:val="333333"/>
              </w:rPr>
              <w:t>/</w:t>
            </w:r>
            <w:r w:rsidRPr="00AC2A8F">
              <w:rPr>
                <w:rFonts w:cs="Arial"/>
                <w:bCs/>
                <w:color w:val="333333"/>
              </w:rPr>
              <w:t>403/404</w:t>
            </w:r>
            <w:r w:rsidRPr="00AC2A8F">
              <w:rPr>
                <w:rFonts w:cs="Arial"/>
                <w:bCs/>
                <w:color w:val="333333"/>
              </w:rPr>
              <w:t>，详</w:t>
            </w:r>
            <w:r w:rsidRPr="00AC2A8F">
              <w:rPr>
                <w:rFonts w:cs="Arial" w:hint="eastAsia"/>
                <w:bCs/>
                <w:color w:val="333333"/>
              </w:rPr>
              <w:t>见码表</w:t>
            </w:r>
            <w:r w:rsidRPr="00AC2A8F">
              <w:rPr>
                <w:rFonts w:cs="Arial" w:hint="eastAsia"/>
                <w:bCs/>
                <w:color w:val="333333"/>
              </w:rPr>
              <w:t>3.1</w:t>
            </w:r>
            <w:r w:rsidRPr="00AC2A8F">
              <w:rPr>
                <w:rFonts w:cs="Arial" w:hint="eastAsia"/>
                <w:bCs/>
                <w:color w:val="333333"/>
              </w:rPr>
              <w:t>）</w:t>
            </w:r>
          </w:p>
        </w:tc>
      </w:tr>
      <w:tr w:rsidR="00AB041F" w:rsidTr="00917470">
        <w:tc>
          <w:tcPr>
            <w:tcW w:w="1923" w:type="dxa"/>
          </w:tcPr>
          <w:p w:rsidR="00AB041F" w:rsidRPr="00AC2A8F" w:rsidRDefault="00AB041F" w:rsidP="00917470">
            <w:pPr>
              <w:pStyle w:val="TableText"/>
              <w:rPr>
                <w:rFonts w:cs="Arial"/>
                <w:bCs/>
                <w:color w:val="333333"/>
              </w:rPr>
            </w:pPr>
            <w:r w:rsidRPr="00AC2A8F">
              <w:rPr>
                <w:rFonts w:cs="Arial"/>
                <w:bCs/>
                <w:color w:val="333333"/>
              </w:rPr>
              <w:t>Message</w:t>
            </w:r>
          </w:p>
        </w:tc>
        <w:tc>
          <w:tcPr>
            <w:tcW w:w="1276" w:type="dxa"/>
          </w:tcPr>
          <w:p w:rsidR="00AB041F" w:rsidRPr="00AC2A8F" w:rsidRDefault="00971118" w:rsidP="00917470">
            <w:pPr>
              <w:pStyle w:val="TableText"/>
              <w:rPr>
                <w:rFonts w:cs="Arial"/>
                <w:bCs/>
                <w:color w:val="333333"/>
              </w:rPr>
            </w:pPr>
            <w:r>
              <w:rPr>
                <w:rFonts w:cs="Arial" w:hint="eastAsia"/>
                <w:bCs/>
                <w:color w:val="333333"/>
              </w:rPr>
              <w:t>R</w:t>
            </w:r>
          </w:p>
        </w:tc>
        <w:tc>
          <w:tcPr>
            <w:tcW w:w="1276" w:type="dxa"/>
          </w:tcPr>
          <w:p w:rsidR="00AB041F" w:rsidRPr="00AC2A8F" w:rsidRDefault="0025287D" w:rsidP="00917470">
            <w:pPr>
              <w:spacing w:line="300" w:lineRule="atLeast"/>
              <w:ind w:left="0"/>
              <w:jc w:val="left"/>
              <w:rPr>
                <w:bCs/>
                <w:color w:val="333333"/>
                <w:kern w:val="0"/>
                <w:szCs w:val="18"/>
              </w:rPr>
            </w:pPr>
            <w:r w:rsidRPr="00AC2A8F">
              <w:rPr>
                <w:bCs/>
                <w:color w:val="333333"/>
                <w:kern w:val="0"/>
                <w:szCs w:val="18"/>
              </w:rPr>
              <w:t>S</w:t>
            </w:r>
            <w:r w:rsidR="00AB041F" w:rsidRPr="00AC2A8F">
              <w:rPr>
                <w:bCs/>
                <w:color w:val="333333"/>
                <w:kern w:val="0"/>
                <w:szCs w:val="18"/>
              </w:rPr>
              <w:t>tring</w:t>
            </w:r>
            <w:r w:rsidR="001C24C5">
              <w:rPr>
                <w:bCs/>
                <w:color w:val="333333"/>
                <w:kern w:val="0"/>
                <w:szCs w:val="18"/>
              </w:rPr>
              <w:t>(</w:t>
            </w:r>
            <w:r>
              <w:rPr>
                <w:bCs/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AB041F" w:rsidRPr="00AC2A8F" w:rsidRDefault="00AB041F" w:rsidP="00917470">
            <w:pPr>
              <w:pStyle w:val="TableText"/>
              <w:rPr>
                <w:rFonts w:cs="Arial"/>
                <w:bCs/>
                <w:color w:val="333333"/>
              </w:rPr>
            </w:pPr>
            <w:r w:rsidRPr="00AC2A8F">
              <w:rPr>
                <w:rFonts w:cs="Arial" w:hint="eastAsia"/>
                <w:bCs/>
                <w:color w:val="333333"/>
              </w:rPr>
              <w:t>返回信息，</w:t>
            </w:r>
            <w:r w:rsidRPr="00AC2A8F">
              <w:rPr>
                <w:rFonts w:cs="Arial"/>
                <w:bCs/>
                <w:color w:val="333333"/>
              </w:rPr>
              <w:t>"SUCCESS"</w:t>
            </w:r>
            <w:r w:rsidRPr="00AC2A8F">
              <w:rPr>
                <w:rFonts w:cs="Arial" w:hint="eastAsia"/>
                <w:bCs/>
                <w:color w:val="333333"/>
              </w:rPr>
              <w:t>为正常，其它错误码均带有详细的错误信息</w:t>
            </w:r>
          </w:p>
        </w:tc>
      </w:tr>
      <w:tr w:rsidR="0025287D" w:rsidTr="00917470">
        <w:tc>
          <w:tcPr>
            <w:tcW w:w="1923" w:type="dxa"/>
          </w:tcPr>
          <w:p w:rsidR="0025287D" w:rsidRPr="00AC2A8F" w:rsidRDefault="0025287D" w:rsidP="0025287D">
            <w:pPr>
              <w:pStyle w:val="TableText"/>
              <w:rPr>
                <w:rFonts w:cs="Arial"/>
                <w:bCs/>
                <w:color w:val="333333"/>
              </w:rPr>
            </w:pPr>
            <w:proofErr w:type="spellStart"/>
            <w:r>
              <w:t>FileHandle</w:t>
            </w:r>
            <w:proofErr w:type="spellEnd"/>
          </w:p>
        </w:tc>
        <w:tc>
          <w:tcPr>
            <w:tcW w:w="1276" w:type="dxa"/>
          </w:tcPr>
          <w:p w:rsidR="0025287D" w:rsidRPr="00AC2A8F" w:rsidRDefault="00971118" w:rsidP="0025287D">
            <w:pPr>
              <w:pStyle w:val="TableText"/>
              <w:rPr>
                <w:rFonts w:cs="Arial"/>
                <w:bCs/>
                <w:color w:val="333333"/>
              </w:rPr>
            </w:pPr>
            <w:r>
              <w:rPr>
                <w:rFonts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5287D" w:rsidRPr="00AC2A8F" w:rsidRDefault="0025287D" w:rsidP="0025287D">
            <w:pPr>
              <w:spacing w:line="300" w:lineRule="atLeast"/>
              <w:ind w:left="0"/>
              <w:jc w:val="left"/>
              <w:rPr>
                <w:bCs/>
                <w:color w:val="333333"/>
                <w:kern w:val="0"/>
                <w:szCs w:val="18"/>
              </w:rPr>
            </w:pPr>
            <w:r w:rsidRPr="000C0612">
              <w:rPr>
                <w:color w:val="333333"/>
              </w:rPr>
              <w:t>S</w:t>
            </w:r>
            <w:r w:rsidRPr="000C0612">
              <w:rPr>
                <w:color w:val="333333"/>
                <w:kern w:val="0"/>
                <w:szCs w:val="18"/>
              </w:rPr>
              <w:t>tring</w:t>
            </w:r>
            <w:r w:rsidR="001C24C5">
              <w:rPr>
                <w:color w:val="333333"/>
              </w:rPr>
              <w:t>(</w:t>
            </w:r>
            <w:r>
              <w:rPr>
                <w:color w:val="333333"/>
              </w:rPr>
              <w:t>64)</w:t>
            </w:r>
          </w:p>
        </w:tc>
        <w:tc>
          <w:tcPr>
            <w:tcW w:w="5758" w:type="dxa"/>
          </w:tcPr>
          <w:p w:rsidR="0025287D" w:rsidRPr="00AC2A8F" w:rsidRDefault="0025287D" w:rsidP="0025287D">
            <w:pPr>
              <w:pStyle w:val="TableText"/>
              <w:rPr>
                <w:rFonts w:cs="Arial"/>
                <w:bCs/>
                <w:color w:val="333333"/>
              </w:rPr>
            </w:pPr>
            <w:r w:rsidRPr="000C0612">
              <w:rPr>
                <w:rFonts w:hint="eastAsia"/>
                <w:color w:val="333333"/>
              </w:rPr>
              <w:t>文件句柄</w:t>
            </w:r>
          </w:p>
        </w:tc>
      </w:tr>
      <w:tr w:rsidR="0025287D" w:rsidTr="00917470">
        <w:tc>
          <w:tcPr>
            <w:tcW w:w="1923" w:type="dxa"/>
          </w:tcPr>
          <w:p w:rsidR="0025287D" w:rsidRDefault="0025287D" w:rsidP="0025287D">
            <w:pPr>
              <w:pStyle w:val="TableText"/>
            </w:pPr>
            <w:proofErr w:type="spellStart"/>
            <w:r>
              <w:t>SliceNo</w:t>
            </w:r>
            <w:proofErr w:type="spellEnd"/>
          </w:p>
        </w:tc>
        <w:tc>
          <w:tcPr>
            <w:tcW w:w="1276" w:type="dxa"/>
          </w:tcPr>
          <w:p w:rsidR="0025287D" w:rsidRPr="000C0612" w:rsidRDefault="00971118" w:rsidP="0025287D">
            <w:pPr>
              <w:pStyle w:val="TableText"/>
              <w:rPr>
                <w:color w:val="333333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Pr="000C0612" w:rsidRDefault="0025287D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</w:rPr>
              <w:t>Int</w:t>
            </w:r>
            <w:proofErr w:type="spellEnd"/>
          </w:p>
        </w:tc>
        <w:tc>
          <w:tcPr>
            <w:tcW w:w="5758" w:type="dxa"/>
          </w:tcPr>
          <w:p w:rsidR="0025287D" w:rsidRPr="000C0612" w:rsidRDefault="0025287D" w:rsidP="0025287D">
            <w:pPr>
              <w:pStyle w:val="TableText"/>
              <w:rPr>
                <w:color w:val="333333"/>
              </w:rPr>
            </w:pPr>
            <w:r>
              <w:rPr>
                <w:rFonts w:cs="Arial"/>
                <w:color w:val="333333"/>
              </w:rPr>
              <w:t>分片号，从</w:t>
            </w:r>
            <w:r>
              <w:rPr>
                <w:rFonts w:cs="Arial" w:hint="eastAsia"/>
                <w:color w:val="333333"/>
              </w:rPr>
              <w:t>1</w:t>
            </w:r>
            <w:r>
              <w:rPr>
                <w:rFonts w:cs="Arial" w:hint="eastAsia"/>
                <w:color w:val="333333"/>
              </w:rPr>
              <w:t>开始</w:t>
            </w:r>
          </w:p>
        </w:tc>
      </w:tr>
      <w:tr w:rsidR="0025287D" w:rsidTr="00917470">
        <w:tc>
          <w:tcPr>
            <w:tcW w:w="1923" w:type="dxa"/>
          </w:tcPr>
          <w:p w:rsidR="0025287D" w:rsidRDefault="0025287D" w:rsidP="0025287D">
            <w:pPr>
              <w:pStyle w:val="TableText"/>
            </w:pPr>
            <w:proofErr w:type="spellStart"/>
            <w:r>
              <w:t>SliceUploadStatus</w:t>
            </w:r>
            <w:proofErr w:type="spellEnd"/>
          </w:p>
        </w:tc>
        <w:tc>
          <w:tcPr>
            <w:tcW w:w="1276" w:type="dxa"/>
          </w:tcPr>
          <w:p w:rsidR="0025287D" w:rsidRPr="000C0612" w:rsidRDefault="00971118" w:rsidP="0025287D">
            <w:pPr>
              <w:pStyle w:val="TableText"/>
              <w:rPr>
                <w:color w:val="333333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25287D" w:rsidRPr="000C0612" w:rsidRDefault="0025287D" w:rsidP="0025287D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</w:rPr>
              <w:t>Int</w:t>
            </w:r>
            <w:proofErr w:type="spellEnd"/>
          </w:p>
        </w:tc>
        <w:tc>
          <w:tcPr>
            <w:tcW w:w="5758" w:type="dxa"/>
          </w:tcPr>
          <w:p w:rsidR="0025287D" w:rsidRPr="000C0612" w:rsidRDefault="0025287D" w:rsidP="0025287D">
            <w:pPr>
              <w:pStyle w:val="TableTex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分片状态，</w:t>
            </w:r>
            <w:r>
              <w:rPr>
                <w:rFonts w:hint="eastAsia"/>
                <w:color w:val="333333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color w:val="333333"/>
              </w:rPr>
              <w:t>未完成</w:t>
            </w:r>
            <w:r>
              <w:rPr>
                <w:rFonts w:hint="eastAsia"/>
                <w:color w:val="333333"/>
              </w:rPr>
              <w:t>;1:</w:t>
            </w:r>
            <w:r>
              <w:rPr>
                <w:rFonts w:hint="eastAsia"/>
                <w:color w:val="333333"/>
              </w:rPr>
              <w:t>已完成</w:t>
            </w:r>
          </w:p>
        </w:tc>
      </w:tr>
    </w:tbl>
    <w:p w:rsidR="00837675" w:rsidRDefault="00837675" w:rsidP="00837675">
      <w:pPr>
        <w:spacing w:before="0" w:after="0"/>
        <w:ind w:left="0"/>
        <w:jc w:val="left"/>
      </w:pPr>
    </w:p>
    <w:p w:rsidR="006D6C9F" w:rsidRDefault="006D6C9F" w:rsidP="00837675">
      <w:pPr>
        <w:spacing w:before="0" w:after="0"/>
        <w:ind w:left="0"/>
        <w:jc w:val="left"/>
      </w:pPr>
    </w:p>
    <w:p w:rsidR="006D6C9F" w:rsidRDefault="006D6C9F" w:rsidP="00837675">
      <w:pPr>
        <w:spacing w:before="0" w:after="0"/>
        <w:ind w:left="0"/>
        <w:jc w:val="left"/>
      </w:pPr>
    </w:p>
    <w:p w:rsidR="006D6C9F" w:rsidRPr="00AB041F" w:rsidRDefault="006D6C9F" w:rsidP="00837675">
      <w:pPr>
        <w:spacing w:before="0" w:after="0"/>
        <w:ind w:left="0"/>
        <w:jc w:val="left"/>
      </w:pPr>
    </w:p>
    <w:p w:rsidR="00837675" w:rsidRPr="00E95C24" w:rsidRDefault="00837675" w:rsidP="00837675">
      <w:pPr>
        <w:spacing w:before="0" w:after="0"/>
        <w:ind w:left="0"/>
        <w:jc w:val="left"/>
      </w:pPr>
    </w:p>
    <w:p w:rsidR="00C47B90" w:rsidRDefault="00C47B90" w:rsidP="00C47B90">
      <w:pPr>
        <w:pStyle w:val="2"/>
      </w:pPr>
      <w:bookmarkStart w:id="47" w:name="_Toc14889946"/>
      <w:r>
        <w:rPr>
          <w:rFonts w:hint="eastAsia"/>
        </w:rPr>
        <w:t>计算引擎接口</w:t>
      </w:r>
      <w:bookmarkEnd w:id="47"/>
    </w:p>
    <w:p w:rsidR="00532446" w:rsidRDefault="00EC02A9" w:rsidP="00BE6105">
      <w:pPr>
        <w:pStyle w:val="3"/>
      </w:pPr>
      <w:bookmarkStart w:id="48" w:name="_Toc14889947"/>
      <w:r w:rsidRPr="00EC02A9">
        <w:rPr>
          <w:rFonts w:hint="eastAsia"/>
        </w:rPr>
        <w:t>查询摄像机列表</w:t>
      </w:r>
      <w:bookmarkEnd w:id="48"/>
    </w:p>
    <w:p w:rsidR="00532446" w:rsidRDefault="00532446" w:rsidP="00532446">
      <w:pPr>
        <w:pStyle w:val="4"/>
      </w:pPr>
      <w:r>
        <w:rPr>
          <w:rFonts w:hint="eastAsia"/>
        </w:rPr>
        <w:t>描述</w:t>
      </w:r>
    </w:p>
    <w:p w:rsidR="00532446" w:rsidRPr="00E653E9" w:rsidRDefault="008A7BD4" w:rsidP="00532446">
      <w:pPr>
        <w:ind w:firstLine="216"/>
      </w:pPr>
      <w:r>
        <w:rPr>
          <w:rFonts w:hint="eastAsia"/>
        </w:rPr>
        <w:t>查询摄像机的列表</w:t>
      </w:r>
    </w:p>
    <w:p w:rsidR="00532446" w:rsidRDefault="00532446" w:rsidP="00532446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532446" w:rsidTr="00241043">
        <w:trPr>
          <w:cnfStyle w:val="100000000000"/>
          <w:tblHeader/>
        </w:trPr>
        <w:tc>
          <w:tcPr>
            <w:tcW w:w="1923" w:type="dxa"/>
            <w:hideMark/>
          </w:tcPr>
          <w:p w:rsidR="00532446" w:rsidRPr="00297E27" w:rsidRDefault="00532446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532446" w:rsidRPr="00297E27" w:rsidRDefault="00532446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532446" w:rsidTr="00241043">
        <w:tc>
          <w:tcPr>
            <w:tcW w:w="1923" w:type="dxa"/>
          </w:tcPr>
          <w:p w:rsidR="00532446" w:rsidRPr="009D3AF3" w:rsidRDefault="00532446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532446" w:rsidRPr="009D3AF3" w:rsidRDefault="00795998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GET</w:t>
            </w:r>
          </w:p>
        </w:tc>
      </w:tr>
      <w:tr w:rsidR="00532446" w:rsidTr="00241043">
        <w:tc>
          <w:tcPr>
            <w:tcW w:w="1923" w:type="dxa"/>
          </w:tcPr>
          <w:p w:rsidR="00532446" w:rsidRPr="009D3AF3" w:rsidRDefault="00532446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532446" w:rsidRPr="009D3AF3" w:rsidRDefault="002B59CF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 w:rsidRPr="002B59CF">
              <w:rPr>
                <w:rFonts w:eastAsiaTheme="minorEastAsia" w:cs="Arial"/>
              </w:rPr>
              <w:t>PageSize</w:t>
            </w:r>
            <w:proofErr w:type="spellEnd"/>
            <w:r>
              <w:rPr>
                <w:rFonts w:eastAsiaTheme="minorEastAsia" w:cs="Arial" w:hint="eastAsia"/>
              </w:rPr>
              <w:t>,</w:t>
            </w:r>
            <w:r w:rsidR="00AD26ED">
              <w:rPr>
                <w:rFonts w:hint="eastAsia"/>
              </w:rPr>
              <w:t xml:space="preserve"> </w:t>
            </w:r>
            <w:proofErr w:type="spellStart"/>
            <w:r w:rsidR="00AD26ED">
              <w:rPr>
                <w:rFonts w:hint="eastAsia"/>
              </w:rPr>
              <w:t>PageNum</w:t>
            </w:r>
            <w:proofErr w:type="spellEnd"/>
          </w:p>
        </w:tc>
      </w:tr>
      <w:tr w:rsidR="00532446" w:rsidTr="00241043">
        <w:tc>
          <w:tcPr>
            <w:tcW w:w="1923" w:type="dxa"/>
          </w:tcPr>
          <w:p w:rsidR="00532446" w:rsidRPr="009D3AF3" w:rsidRDefault="00532446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532446" w:rsidRPr="009D3AF3" w:rsidRDefault="0012429B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12429B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="002F2C8F">
              <w:rPr>
                <w:rFonts w:eastAsiaTheme="minorEastAsia" w:cs="Arial"/>
              </w:rPr>
              <w:t>Describe</w:t>
            </w:r>
            <w:r w:rsidRPr="0012429B">
              <w:rPr>
                <w:rFonts w:eastAsiaTheme="minorEastAsia" w:cs="Arial"/>
              </w:rPr>
              <w:t>Devices</w:t>
            </w:r>
          </w:p>
        </w:tc>
      </w:tr>
      <w:tr w:rsidR="00532446" w:rsidTr="00241043">
        <w:tc>
          <w:tcPr>
            <w:tcW w:w="1923" w:type="dxa"/>
          </w:tcPr>
          <w:p w:rsidR="00532446" w:rsidRPr="009D3AF3" w:rsidRDefault="00532446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532446" w:rsidRPr="009D3AF3" w:rsidRDefault="00532446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532446" w:rsidRDefault="00532446" w:rsidP="00532446"/>
    <w:p w:rsidR="00532446" w:rsidRDefault="00532446" w:rsidP="00532446">
      <w:pPr>
        <w:pStyle w:val="4"/>
      </w:pPr>
      <w:r>
        <w:t>请求示例</w:t>
      </w:r>
    </w:p>
    <w:p w:rsidR="007D01AA" w:rsidRDefault="007D01AA" w:rsidP="007D01AA">
      <w:pPr>
        <w:pStyle w:val="af5"/>
      </w:pPr>
      <w:r w:rsidRPr="0012429B">
        <w:rPr>
          <w:rFonts w:eastAsiaTheme="minorEastAsia" w:cs="Arial"/>
        </w:rPr>
        <w:t>http://</w:t>
      </w:r>
      <w:r w:rsidR="000A2D90">
        <w:rPr>
          <w:rFonts w:eastAsiaTheme="minorEastAsia" w:cs="Arial"/>
        </w:rPr>
        <w:t>server-addr:8088</w:t>
      </w:r>
      <w:r w:rsidR="00814989">
        <w:rPr>
          <w:rFonts w:eastAsiaTheme="minorEastAsia" w:cs="Arial"/>
        </w:rPr>
        <w:t>/VM</w:t>
      </w:r>
      <w:r w:rsidR="00BC216A">
        <w:rPr>
          <w:rFonts w:eastAsiaTheme="minorEastAsia" w:cs="Arial"/>
        </w:rPr>
        <w:t>/</w:t>
      </w:r>
      <w:r w:rsidRPr="0012429B">
        <w:rPr>
          <w:rFonts w:eastAsiaTheme="minorEastAsia" w:cs="Arial"/>
        </w:rPr>
        <w:t>GetDevices</w:t>
      </w:r>
      <w:r>
        <w:rPr>
          <w:rFonts w:eastAsiaTheme="minorEastAsia" w:cs="Arial" w:hint="eastAsia"/>
        </w:rPr>
        <w:t>?</w:t>
      </w:r>
      <w:r w:rsidRPr="002B59CF">
        <w:rPr>
          <w:rFonts w:eastAsiaTheme="minorEastAsia" w:cs="Arial"/>
        </w:rPr>
        <w:t>PageSize</w:t>
      </w:r>
      <w:r>
        <w:rPr>
          <w:rFonts w:hint="eastAsia"/>
        </w:rPr>
        <w:t>=20&amp;</w:t>
      </w:r>
      <w:r w:rsidR="00006579">
        <w:rPr>
          <w:rFonts w:eastAsiaTheme="minorEastAsia" w:cs="Arial" w:hint="eastAsia"/>
        </w:rPr>
        <w:t>PageNum</w:t>
      </w:r>
      <w:r>
        <w:rPr>
          <w:rFonts w:hint="eastAsia"/>
        </w:rPr>
        <w:t>=10</w:t>
      </w:r>
    </w:p>
    <w:p w:rsidR="00532446" w:rsidRDefault="00532446" w:rsidP="00532446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532446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532446" w:rsidRPr="005C66F8" w:rsidRDefault="00532446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532446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532446" w:rsidRPr="005C66F8" w:rsidRDefault="00532446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532446" w:rsidRPr="005C66F8" w:rsidRDefault="00532446" w:rsidP="00241043">
            <w:pPr>
              <w:pStyle w:val="TableHeading"/>
            </w:pPr>
            <w:r w:rsidRPr="005C66F8">
              <w:t>字段说明</w:t>
            </w:r>
          </w:p>
        </w:tc>
      </w:tr>
      <w:tr w:rsidR="00532446" w:rsidRPr="005C66F8" w:rsidTr="00241043">
        <w:tc>
          <w:tcPr>
            <w:tcW w:w="1923" w:type="dxa"/>
          </w:tcPr>
          <w:p w:rsidR="00532446" w:rsidRPr="00031265" w:rsidRDefault="00090173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031265">
              <w:rPr>
                <w:rFonts w:cs="Arial"/>
                <w:color w:val="333333"/>
              </w:rPr>
              <w:t>PageSize</w:t>
            </w:r>
            <w:proofErr w:type="spellEnd"/>
          </w:p>
        </w:tc>
        <w:tc>
          <w:tcPr>
            <w:tcW w:w="1276" w:type="dxa"/>
          </w:tcPr>
          <w:p w:rsidR="00532446" w:rsidRPr="00031265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532446" w:rsidRPr="00031265" w:rsidRDefault="00090173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031265">
              <w:rPr>
                <w:rFonts w:cs="Arial"/>
                <w:color w:val="333333"/>
              </w:rPr>
              <w:t>I</w:t>
            </w:r>
            <w:r w:rsidRPr="00031265">
              <w:rPr>
                <w:rFonts w:cs="Arial" w:hint="eastAsia"/>
                <w:color w:val="333333"/>
              </w:rPr>
              <w:t>nt</w:t>
            </w:r>
            <w:proofErr w:type="spellEnd"/>
          </w:p>
        </w:tc>
        <w:tc>
          <w:tcPr>
            <w:tcW w:w="5758" w:type="dxa"/>
          </w:tcPr>
          <w:p w:rsidR="00532446" w:rsidRPr="00031265" w:rsidRDefault="00090173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分</w:t>
            </w:r>
            <w:proofErr w:type="gramStart"/>
            <w:r>
              <w:rPr>
                <w:rFonts w:cs="Arial" w:hint="eastAsia"/>
                <w:color w:val="333333"/>
              </w:rPr>
              <w:t>页大小</w:t>
            </w:r>
            <w:proofErr w:type="gramEnd"/>
          </w:p>
        </w:tc>
      </w:tr>
      <w:tr w:rsidR="00532446" w:rsidRPr="005C66F8" w:rsidTr="00241043">
        <w:tc>
          <w:tcPr>
            <w:tcW w:w="1923" w:type="dxa"/>
          </w:tcPr>
          <w:p w:rsidR="00532446" w:rsidRPr="00031265" w:rsidRDefault="00006579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>
              <w:rPr>
                <w:rFonts w:eastAsiaTheme="minorEastAsia" w:cs="Arial" w:hint="eastAsia"/>
              </w:rPr>
              <w:t>PageNum</w:t>
            </w:r>
            <w:proofErr w:type="spellEnd"/>
          </w:p>
        </w:tc>
        <w:tc>
          <w:tcPr>
            <w:tcW w:w="1276" w:type="dxa"/>
          </w:tcPr>
          <w:p w:rsidR="00532446" w:rsidRPr="00031265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532446" w:rsidRPr="00EB440F" w:rsidRDefault="00090173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  <w:kern w:val="0"/>
                <w:szCs w:val="18"/>
              </w:rPr>
              <w:t>I</w:t>
            </w:r>
            <w:r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532446" w:rsidRPr="00031265" w:rsidRDefault="00907889" w:rsidP="003F7D38">
            <w:pPr>
              <w:pStyle w:val="TableText"/>
              <w:rPr>
                <w:rFonts w:cs="Arial"/>
                <w:color w:val="333333"/>
              </w:rPr>
            </w:pPr>
            <w:r w:rsidRPr="00031265">
              <w:rPr>
                <w:rFonts w:cs="Arial" w:hint="eastAsia"/>
                <w:color w:val="333333"/>
              </w:rPr>
              <w:t>第一条</w:t>
            </w:r>
            <w:r w:rsidR="00090173" w:rsidRPr="00031265">
              <w:rPr>
                <w:rFonts w:cs="Arial" w:hint="eastAsia"/>
                <w:color w:val="333333"/>
              </w:rPr>
              <w:t>返回数据对于查询结果的偏移量</w:t>
            </w:r>
          </w:p>
        </w:tc>
      </w:tr>
    </w:tbl>
    <w:p w:rsidR="00532446" w:rsidRPr="00697FD7" w:rsidRDefault="00532446" w:rsidP="00532446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532446" w:rsidRDefault="00532446" w:rsidP="00532446">
      <w:pPr>
        <w:pStyle w:val="4"/>
      </w:pPr>
      <w:r>
        <w:t>返回结果</w:t>
      </w:r>
    </w:p>
    <w:p w:rsidR="00532446" w:rsidRDefault="00532446" w:rsidP="00532446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532446" w:rsidRDefault="00532446" w:rsidP="00532446">
      <w:pPr>
        <w:pStyle w:val="af5"/>
      </w:pPr>
      <w:r>
        <w:t>{</w:t>
      </w:r>
    </w:p>
    <w:p w:rsidR="00532446" w:rsidRDefault="00532446" w:rsidP="00532446">
      <w:pPr>
        <w:pStyle w:val="af5"/>
      </w:pPr>
      <w:r>
        <w:t xml:space="preserve">    "Code":"200",</w:t>
      </w:r>
    </w:p>
    <w:p w:rsidR="00532446" w:rsidRDefault="00532446" w:rsidP="00532446">
      <w:pPr>
        <w:pStyle w:val="af5"/>
        <w:ind w:firstLine="345"/>
      </w:pPr>
      <w:r>
        <w:t>"Message":"SUCCESS",</w:t>
      </w:r>
    </w:p>
    <w:p w:rsidR="00D600F0" w:rsidRPr="00917470" w:rsidRDefault="00D600F0" w:rsidP="00D600F0">
      <w:pPr>
        <w:pStyle w:val="af5"/>
        <w:ind w:firstLine="345"/>
      </w:pPr>
      <w:r>
        <w:t>"</w:t>
      </w:r>
      <w:r w:rsidRPr="002B59CF">
        <w:rPr>
          <w:rFonts w:eastAsiaTheme="minorEastAsia" w:cs="Arial"/>
        </w:rPr>
        <w:t>PageSize</w:t>
      </w:r>
      <w:r>
        <w:t>"</w:t>
      </w:r>
      <w:r w:rsidRPr="00917470">
        <w:rPr>
          <w:rFonts w:hint="eastAsia"/>
        </w:rPr>
        <w:t>:</w:t>
      </w:r>
      <w:r>
        <w:rPr>
          <w:rFonts w:hint="eastAsia"/>
        </w:rPr>
        <w:t>20,</w:t>
      </w:r>
    </w:p>
    <w:p w:rsidR="00A059A9" w:rsidRPr="00AD26ED" w:rsidRDefault="00A059A9" w:rsidP="00A059A9">
      <w:pPr>
        <w:pStyle w:val="af5"/>
        <w:ind w:firstLine="345"/>
        <w:rPr>
          <w:rFonts w:eastAsiaTheme="minorEastAsia" w:cs="Arial"/>
        </w:rPr>
      </w:pPr>
      <w:r>
        <w:t>"</w:t>
      </w:r>
      <w:r w:rsidR="00AD26ED" w:rsidRPr="00AD26ED">
        <w:rPr>
          <w:rFonts w:eastAsiaTheme="minorEastAsia" w:cs="Arial" w:hint="eastAsia"/>
        </w:rPr>
        <w:t>PageNum</w:t>
      </w:r>
      <w:r w:rsidRPr="00AD26ED">
        <w:rPr>
          <w:rFonts w:eastAsiaTheme="minorEastAsia" w:cs="Arial"/>
        </w:rPr>
        <w:t>"</w:t>
      </w:r>
      <w:r w:rsidRPr="00AD26ED">
        <w:rPr>
          <w:rFonts w:eastAsiaTheme="minorEastAsia" w:cs="Arial" w:hint="eastAsia"/>
        </w:rPr>
        <w:t>:10,</w:t>
      </w:r>
    </w:p>
    <w:p w:rsidR="00A059A9" w:rsidRPr="00AD26ED" w:rsidRDefault="00A059A9" w:rsidP="00532446">
      <w:pPr>
        <w:pStyle w:val="af5"/>
        <w:ind w:firstLine="345"/>
        <w:rPr>
          <w:rFonts w:eastAsiaTheme="minorEastAsia" w:cs="Arial"/>
        </w:rPr>
      </w:pPr>
      <w:r w:rsidRPr="00AD26ED">
        <w:rPr>
          <w:rFonts w:eastAsiaTheme="minorEastAsia" w:cs="Arial"/>
        </w:rPr>
        <w:t>"</w:t>
      </w:r>
      <w:r w:rsidR="000A5456" w:rsidRPr="00AD26ED">
        <w:rPr>
          <w:rFonts w:eastAsiaTheme="minorEastAsia" w:cs="Arial" w:hint="eastAsia"/>
        </w:rPr>
        <w:t>Tota</w:t>
      </w:r>
      <w:r w:rsidRPr="00AD26ED">
        <w:rPr>
          <w:rFonts w:eastAsiaTheme="minorEastAsia" w:cs="Arial" w:hint="eastAsia"/>
        </w:rPr>
        <w:t>lCount</w:t>
      </w:r>
      <w:r w:rsidRPr="00AD26ED">
        <w:rPr>
          <w:rFonts w:eastAsiaTheme="minorEastAsia" w:cs="Arial"/>
        </w:rPr>
        <w:t>"</w:t>
      </w:r>
      <w:r w:rsidRPr="00AD26ED">
        <w:rPr>
          <w:rFonts w:eastAsiaTheme="minorEastAsia" w:cs="Arial" w:hint="eastAsia"/>
        </w:rPr>
        <w:t>:200,</w:t>
      </w:r>
      <w:r w:rsidRPr="00AD26ED">
        <w:rPr>
          <w:rFonts w:eastAsiaTheme="minorEastAsia" w:cs="Arial"/>
        </w:rPr>
        <w:t xml:space="preserve"> </w:t>
      </w:r>
    </w:p>
    <w:p w:rsidR="00876C14" w:rsidRPr="00AD26ED" w:rsidRDefault="00532446" w:rsidP="00532446">
      <w:pPr>
        <w:pStyle w:val="af5"/>
        <w:ind w:firstLine="345"/>
        <w:rPr>
          <w:rFonts w:eastAsiaTheme="minorEastAsia" w:cs="Arial"/>
        </w:rPr>
      </w:pPr>
      <w:r w:rsidRPr="00AD26ED">
        <w:rPr>
          <w:rFonts w:eastAsiaTheme="minorEastAsia" w:cs="Arial"/>
        </w:rPr>
        <w:t>"</w:t>
      </w:r>
      <w:r w:rsidR="00445A59" w:rsidRPr="00AD26ED">
        <w:rPr>
          <w:rFonts w:eastAsiaTheme="minorEastAsia" w:cs="Arial" w:hint="eastAsia"/>
        </w:rPr>
        <w:t>Data</w:t>
      </w:r>
      <w:r w:rsidRPr="00AD26ED">
        <w:rPr>
          <w:rFonts w:eastAsiaTheme="minorEastAsia" w:cs="Arial"/>
        </w:rPr>
        <w:t>"</w:t>
      </w:r>
      <w:r w:rsidRPr="00AD26ED">
        <w:rPr>
          <w:rFonts w:eastAsiaTheme="minorEastAsia" w:cs="Arial" w:hint="eastAsia"/>
        </w:rPr>
        <w:t>:[</w:t>
      </w:r>
      <w:r w:rsidR="00876C14" w:rsidRPr="00AD26ED">
        <w:rPr>
          <w:rFonts w:eastAsiaTheme="minorEastAsia" w:cs="Arial" w:hint="eastAsia"/>
        </w:rPr>
        <w:t>{</w:t>
      </w:r>
    </w:p>
    <w:p w:rsidR="00876C14" w:rsidRPr="00AD26ED" w:rsidRDefault="00876C14" w:rsidP="00532446">
      <w:pPr>
        <w:pStyle w:val="af5"/>
        <w:ind w:firstLine="345"/>
        <w:rPr>
          <w:rFonts w:eastAsiaTheme="minorEastAsia" w:cs="Arial"/>
        </w:rPr>
      </w:pPr>
      <w:r w:rsidRPr="00AD26ED">
        <w:rPr>
          <w:rFonts w:eastAsiaTheme="minorEastAsia" w:cs="Arial" w:hint="eastAsia"/>
        </w:rPr>
        <w:lastRenderedPageBreak/>
        <w:t xml:space="preserve">    </w:t>
      </w:r>
      <w:r w:rsidR="005B65C8" w:rsidRPr="00AD26ED">
        <w:rPr>
          <w:rFonts w:eastAsiaTheme="minorEastAsia" w:cs="Arial"/>
        </w:rPr>
        <w:t>"Device</w:t>
      </w:r>
      <w:r w:rsidR="001B3CFB" w:rsidRPr="00AD26ED">
        <w:rPr>
          <w:rFonts w:eastAsiaTheme="minorEastAsia" w:cs="Arial"/>
        </w:rPr>
        <w:t>Id</w:t>
      </w:r>
      <w:r w:rsidR="005B65C8" w:rsidRPr="00AD26ED">
        <w:rPr>
          <w:rFonts w:eastAsiaTheme="minorEastAsia" w:cs="Arial"/>
        </w:rPr>
        <w:t>"</w:t>
      </w:r>
      <w:r w:rsidR="005B65C8" w:rsidRPr="00AD26ED">
        <w:rPr>
          <w:rFonts w:eastAsiaTheme="minorEastAsia" w:cs="Arial" w:hint="eastAsia"/>
        </w:rPr>
        <w:t>:</w:t>
      </w:r>
      <w:r w:rsidR="005B65C8" w:rsidRPr="00AD26ED">
        <w:rPr>
          <w:rFonts w:eastAsiaTheme="minorEastAsia" w:cs="Arial"/>
        </w:rPr>
        <w:t>"</w:t>
      </w:r>
      <w:r w:rsidR="005B65C8" w:rsidRPr="00AD26ED">
        <w:rPr>
          <w:rFonts w:eastAsiaTheme="minorEastAsia" w:cs="Arial" w:hint="eastAsia"/>
        </w:rPr>
        <w:t>001</w:t>
      </w:r>
      <w:r w:rsidR="005B65C8" w:rsidRPr="00AD26ED">
        <w:rPr>
          <w:rFonts w:eastAsiaTheme="minorEastAsia" w:cs="Arial"/>
        </w:rPr>
        <w:t>"</w:t>
      </w:r>
      <w:r w:rsidR="005B65C8" w:rsidRPr="00AD26ED">
        <w:rPr>
          <w:rFonts w:eastAsiaTheme="minorEastAsia" w:cs="Arial" w:hint="eastAsia"/>
        </w:rPr>
        <w:t>,</w:t>
      </w:r>
    </w:p>
    <w:p w:rsidR="005B65C8" w:rsidRPr="00AD26ED" w:rsidRDefault="005B65C8" w:rsidP="00532446">
      <w:pPr>
        <w:pStyle w:val="af5"/>
        <w:ind w:firstLine="345"/>
        <w:rPr>
          <w:rFonts w:eastAsiaTheme="minorEastAsia" w:cs="Arial"/>
        </w:rPr>
      </w:pPr>
      <w:r w:rsidRPr="00AD26ED">
        <w:rPr>
          <w:rFonts w:eastAsiaTheme="minorEastAsia" w:cs="Arial" w:hint="eastAsia"/>
        </w:rPr>
        <w:t xml:space="preserve">    </w:t>
      </w:r>
      <w:r w:rsidRPr="00AD26ED">
        <w:rPr>
          <w:rFonts w:eastAsiaTheme="minorEastAsia" w:cs="Arial"/>
        </w:rPr>
        <w:t>"</w:t>
      </w:r>
      <w:r w:rsidR="00790912" w:rsidRPr="00AD26ED">
        <w:rPr>
          <w:rFonts w:eastAsiaTheme="minorEastAsia" w:cs="Arial" w:hint="eastAsia"/>
        </w:rPr>
        <w:t>DeviceStatus</w:t>
      </w:r>
      <w:r w:rsidRPr="00AD26ED">
        <w:rPr>
          <w:rFonts w:eastAsiaTheme="minorEastAsia" w:cs="Arial"/>
        </w:rPr>
        <w:t>"</w:t>
      </w:r>
      <w:r w:rsidRPr="00AD26ED">
        <w:rPr>
          <w:rFonts w:eastAsiaTheme="minorEastAsia" w:cs="Arial" w:hint="eastAsia"/>
        </w:rPr>
        <w:t>:</w:t>
      </w:r>
      <w:r w:rsidRPr="00AD26ED">
        <w:rPr>
          <w:rFonts w:eastAsiaTheme="minorEastAsia" w:cs="Arial"/>
        </w:rPr>
        <w:t>"</w:t>
      </w:r>
      <w:r w:rsidR="00E33D57" w:rsidRPr="00AD26ED">
        <w:rPr>
          <w:rFonts w:eastAsiaTheme="minorEastAsia" w:cs="Arial"/>
        </w:rPr>
        <w:t>1</w:t>
      </w:r>
      <w:r w:rsidRPr="00AD26ED">
        <w:rPr>
          <w:rFonts w:eastAsiaTheme="minorEastAsia" w:cs="Arial"/>
        </w:rPr>
        <w:t>"</w:t>
      </w:r>
    </w:p>
    <w:p w:rsidR="00532446" w:rsidRPr="00AD26ED" w:rsidRDefault="00876C14" w:rsidP="00532446">
      <w:pPr>
        <w:pStyle w:val="af5"/>
        <w:ind w:firstLine="345"/>
        <w:rPr>
          <w:rFonts w:eastAsiaTheme="minorEastAsia" w:cs="Arial"/>
        </w:rPr>
      </w:pPr>
      <w:r w:rsidRPr="00AD26ED">
        <w:rPr>
          <w:rFonts w:eastAsiaTheme="minorEastAsia" w:cs="Arial" w:hint="eastAsia"/>
        </w:rPr>
        <w:t>}</w:t>
      </w:r>
      <w:r w:rsidR="00532446" w:rsidRPr="00AD26ED">
        <w:rPr>
          <w:rFonts w:eastAsiaTheme="minorEastAsia" w:cs="Arial" w:hint="eastAsia"/>
        </w:rPr>
        <w:t>]</w:t>
      </w:r>
    </w:p>
    <w:p w:rsidR="00532446" w:rsidRPr="00AD26ED" w:rsidRDefault="00532446" w:rsidP="00AD26ED">
      <w:pPr>
        <w:pStyle w:val="af5"/>
        <w:rPr>
          <w:rFonts w:eastAsiaTheme="minorEastAsia" w:cs="Arial"/>
        </w:rPr>
      </w:pPr>
      <w:r w:rsidRPr="00AD26ED">
        <w:rPr>
          <w:rFonts w:eastAsiaTheme="minorEastAsia" w:cs="Arial"/>
        </w:rPr>
        <w:t>}</w:t>
      </w:r>
    </w:p>
    <w:p w:rsidR="00532446" w:rsidRDefault="00532446" w:rsidP="00532446">
      <w:pPr>
        <w:ind w:left="0"/>
      </w:pPr>
    </w:p>
    <w:p w:rsidR="00532446" w:rsidRPr="00697FD7" w:rsidRDefault="00532446" w:rsidP="00532446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532446" w:rsidTr="00241043">
        <w:trPr>
          <w:cnfStyle w:val="100000000000"/>
          <w:tblHeader/>
        </w:trPr>
        <w:tc>
          <w:tcPr>
            <w:tcW w:w="1923" w:type="dxa"/>
            <w:hideMark/>
          </w:tcPr>
          <w:p w:rsidR="00532446" w:rsidRPr="005C66F8" w:rsidRDefault="00532446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532446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532446" w:rsidRPr="005C66F8" w:rsidRDefault="00532446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532446" w:rsidRPr="005C66F8" w:rsidRDefault="00532446" w:rsidP="00241043">
            <w:pPr>
              <w:pStyle w:val="TableHeading"/>
            </w:pPr>
            <w:r w:rsidRPr="005C66F8">
              <w:t>字段说明</w:t>
            </w:r>
          </w:p>
        </w:tc>
      </w:tr>
      <w:tr w:rsidR="00532446" w:rsidTr="00241043">
        <w:tc>
          <w:tcPr>
            <w:tcW w:w="1923" w:type="dxa"/>
          </w:tcPr>
          <w:p w:rsidR="00532446" w:rsidRPr="00E46DE6" w:rsidRDefault="00532446" w:rsidP="00241043">
            <w:pPr>
              <w:pStyle w:val="TableText"/>
              <w:rPr>
                <w:rFonts w:cs="Arial"/>
                <w:color w:val="333333"/>
              </w:rPr>
            </w:pPr>
            <w:r w:rsidRPr="00E46DE6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532446" w:rsidRPr="00E46DE6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532446" w:rsidRPr="00E46DE6" w:rsidRDefault="00532446" w:rsidP="00241043">
            <w:pPr>
              <w:pStyle w:val="TableText"/>
              <w:rPr>
                <w:rFonts w:cs="Arial"/>
                <w:color w:val="333333"/>
              </w:rPr>
            </w:pPr>
            <w:r w:rsidRPr="00E46DE6">
              <w:rPr>
                <w:rFonts w:cs="Arial"/>
                <w:color w:val="333333"/>
              </w:rPr>
              <w:t>String</w:t>
            </w:r>
            <w:r w:rsidRPr="00E46DE6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532446" w:rsidRPr="00E46DE6" w:rsidRDefault="00532446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532446" w:rsidTr="00241043">
        <w:tc>
          <w:tcPr>
            <w:tcW w:w="1923" w:type="dxa"/>
          </w:tcPr>
          <w:p w:rsidR="00532446" w:rsidRPr="00E46DE6" w:rsidRDefault="00532446" w:rsidP="00241043">
            <w:pPr>
              <w:pStyle w:val="TableText"/>
              <w:rPr>
                <w:rFonts w:cs="Arial"/>
                <w:color w:val="333333"/>
              </w:rPr>
            </w:pPr>
            <w:r w:rsidRPr="00E46DE6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532446" w:rsidRPr="00E46DE6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532446" w:rsidRPr="00EB440F" w:rsidRDefault="008C266B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 w:rsidR="000D0248">
              <w:rPr>
                <w:color w:val="333333"/>
                <w:kern w:val="0"/>
                <w:szCs w:val="18"/>
              </w:rPr>
              <w:t>tring(</w:t>
            </w:r>
            <w:r w:rsidR="00532446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532446" w:rsidRPr="00E46DE6" w:rsidRDefault="00532446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E46DE6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2A4CAE" w:rsidTr="00241043">
        <w:tc>
          <w:tcPr>
            <w:tcW w:w="1923" w:type="dxa"/>
          </w:tcPr>
          <w:p w:rsidR="002A4CAE" w:rsidRPr="00031265" w:rsidRDefault="002A4CAE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031265">
              <w:rPr>
                <w:rFonts w:cs="Arial"/>
                <w:color w:val="333333"/>
              </w:rPr>
              <w:t>PageSize</w:t>
            </w:r>
            <w:proofErr w:type="spellEnd"/>
          </w:p>
        </w:tc>
        <w:tc>
          <w:tcPr>
            <w:tcW w:w="1276" w:type="dxa"/>
          </w:tcPr>
          <w:p w:rsidR="002A4CAE" w:rsidRPr="00031265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A4CAE" w:rsidRPr="00031265" w:rsidRDefault="002A4CAE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031265">
              <w:rPr>
                <w:rFonts w:cs="Arial"/>
                <w:color w:val="333333"/>
              </w:rPr>
              <w:t>I</w:t>
            </w:r>
            <w:r w:rsidRPr="00031265">
              <w:rPr>
                <w:rFonts w:cs="Arial" w:hint="eastAsia"/>
                <w:color w:val="333333"/>
              </w:rPr>
              <w:t>nt</w:t>
            </w:r>
            <w:proofErr w:type="spellEnd"/>
          </w:p>
        </w:tc>
        <w:tc>
          <w:tcPr>
            <w:tcW w:w="5758" w:type="dxa"/>
          </w:tcPr>
          <w:p w:rsidR="002A4CAE" w:rsidRPr="00031265" w:rsidRDefault="002A4CAE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分</w:t>
            </w:r>
            <w:proofErr w:type="gramStart"/>
            <w:r>
              <w:rPr>
                <w:rFonts w:cs="Arial" w:hint="eastAsia"/>
                <w:color w:val="333333"/>
              </w:rPr>
              <w:t>页大小</w:t>
            </w:r>
            <w:proofErr w:type="gramEnd"/>
          </w:p>
        </w:tc>
      </w:tr>
      <w:tr w:rsidR="002A4CAE" w:rsidTr="00241043">
        <w:tc>
          <w:tcPr>
            <w:tcW w:w="1923" w:type="dxa"/>
          </w:tcPr>
          <w:p w:rsidR="002A4CAE" w:rsidRPr="00031265" w:rsidRDefault="00AD26ED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AD26ED">
              <w:rPr>
                <w:rFonts w:cs="Arial" w:hint="eastAsia"/>
                <w:color w:val="333333"/>
              </w:rPr>
              <w:t>PageNum</w:t>
            </w:r>
            <w:proofErr w:type="spellEnd"/>
          </w:p>
        </w:tc>
        <w:tc>
          <w:tcPr>
            <w:tcW w:w="1276" w:type="dxa"/>
          </w:tcPr>
          <w:p w:rsidR="002A4CAE" w:rsidRPr="00031265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A4CAE" w:rsidRPr="00EB440F" w:rsidRDefault="002A4CAE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  <w:kern w:val="0"/>
                <w:szCs w:val="18"/>
              </w:rPr>
              <w:t>I</w:t>
            </w:r>
            <w:r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2A4CAE" w:rsidRPr="00031265" w:rsidRDefault="002A4CAE" w:rsidP="00241043">
            <w:pPr>
              <w:pStyle w:val="TableText"/>
              <w:rPr>
                <w:rFonts w:cs="Arial"/>
                <w:color w:val="333333"/>
              </w:rPr>
            </w:pPr>
            <w:r w:rsidRPr="00031265">
              <w:rPr>
                <w:rFonts w:cs="Arial" w:hint="eastAsia"/>
                <w:color w:val="333333"/>
              </w:rPr>
              <w:t>第一条返回数据对于查询结果的偏移量</w:t>
            </w:r>
          </w:p>
        </w:tc>
      </w:tr>
      <w:tr w:rsidR="006D48CC" w:rsidTr="00241043">
        <w:tc>
          <w:tcPr>
            <w:tcW w:w="1923" w:type="dxa"/>
          </w:tcPr>
          <w:p w:rsidR="006D48CC" w:rsidRPr="00E46DE6" w:rsidRDefault="000A5456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>
              <w:rPr>
                <w:rFonts w:cs="Arial" w:hint="eastAsia"/>
                <w:color w:val="333333"/>
              </w:rPr>
              <w:t>TotalCount</w:t>
            </w:r>
            <w:proofErr w:type="spellEnd"/>
          </w:p>
        </w:tc>
        <w:tc>
          <w:tcPr>
            <w:tcW w:w="1276" w:type="dxa"/>
          </w:tcPr>
          <w:p w:rsidR="006D48CC" w:rsidRPr="00E46DE6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6D48CC" w:rsidRDefault="006D48CC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  <w:kern w:val="0"/>
                <w:szCs w:val="18"/>
              </w:rPr>
              <w:t>I</w:t>
            </w:r>
            <w:r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6D48CC" w:rsidRDefault="006D48CC" w:rsidP="00666CD9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查询结果总数</w:t>
            </w:r>
          </w:p>
        </w:tc>
      </w:tr>
      <w:tr w:rsidR="002A4CAE" w:rsidTr="00241043">
        <w:tc>
          <w:tcPr>
            <w:tcW w:w="1923" w:type="dxa"/>
          </w:tcPr>
          <w:p w:rsidR="002A4CAE" w:rsidRPr="00E46DE6" w:rsidRDefault="00C5444C" w:rsidP="00241043">
            <w:pPr>
              <w:pStyle w:val="TableText"/>
              <w:rPr>
                <w:rFonts w:cs="Arial"/>
                <w:color w:val="333333"/>
              </w:rPr>
            </w:pPr>
            <w:r w:rsidRPr="00974E94">
              <w:rPr>
                <w:rFonts w:cs="Arial" w:hint="eastAsia"/>
                <w:color w:val="333333"/>
              </w:rPr>
              <w:t>Data</w:t>
            </w:r>
          </w:p>
        </w:tc>
        <w:tc>
          <w:tcPr>
            <w:tcW w:w="1276" w:type="dxa"/>
          </w:tcPr>
          <w:p w:rsidR="002A4CAE" w:rsidRPr="00E46DE6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A4CAE" w:rsidRDefault="002A4CAE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2A4CAE" w:rsidRDefault="002A4CAE" w:rsidP="00666CD9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摄像机信息列表，为</w:t>
            </w:r>
            <w:proofErr w:type="spellStart"/>
            <w:r w:rsidRPr="00E46DE6">
              <w:rPr>
                <w:rFonts w:cs="Arial" w:hint="eastAsia"/>
                <w:color w:val="333333"/>
              </w:rPr>
              <w:t>DeviceInfo</w:t>
            </w:r>
            <w:proofErr w:type="spellEnd"/>
            <w:r w:rsidRPr="00E46DE6">
              <w:rPr>
                <w:rFonts w:cs="Arial" w:hint="eastAsia"/>
                <w:color w:val="333333"/>
              </w:rPr>
              <w:t>的数组，</w:t>
            </w:r>
            <w:proofErr w:type="spellStart"/>
            <w:r w:rsidRPr="00E46DE6">
              <w:rPr>
                <w:rFonts w:cs="Arial" w:hint="eastAsia"/>
                <w:color w:val="333333"/>
              </w:rPr>
              <w:t>DeviceInfo</w:t>
            </w:r>
            <w:proofErr w:type="spellEnd"/>
            <w:r w:rsidRPr="00E46DE6">
              <w:rPr>
                <w:rFonts w:cs="Arial" w:hint="eastAsia"/>
                <w:color w:val="333333"/>
              </w:rPr>
              <w:t>定义见附录</w:t>
            </w:r>
            <w:r w:rsidRPr="00E46DE6">
              <w:rPr>
                <w:rFonts w:cs="Arial" w:hint="eastAsia"/>
                <w:color w:val="333333"/>
              </w:rPr>
              <w:t>3.5</w:t>
            </w:r>
          </w:p>
        </w:tc>
      </w:tr>
    </w:tbl>
    <w:p w:rsidR="00532446" w:rsidRPr="00EF420C" w:rsidRDefault="00532446" w:rsidP="00532446">
      <w:pPr>
        <w:spacing w:before="0" w:after="0"/>
        <w:ind w:left="0"/>
        <w:jc w:val="left"/>
      </w:pPr>
    </w:p>
    <w:p w:rsidR="00C47B90" w:rsidRDefault="00D05B43" w:rsidP="00BE6105">
      <w:pPr>
        <w:pStyle w:val="3"/>
      </w:pPr>
      <w:bookmarkStart w:id="49" w:name="_Toc14889948"/>
      <w:r>
        <w:rPr>
          <w:rFonts w:hint="eastAsia"/>
        </w:rPr>
        <w:t>批量创建视频流（</w:t>
      </w:r>
      <w:r w:rsidR="00360CC1" w:rsidRPr="00360CC1">
        <w:rPr>
          <w:rFonts w:hint="eastAsia"/>
        </w:rPr>
        <w:t>异步）</w:t>
      </w:r>
      <w:bookmarkEnd w:id="49"/>
    </w:p>
    <w:p w:rsidR="00C47B90" w:rsidRDefault="00C47B90" w:rsidP="00C47B90">
      <w:pPr>
        <w:pStyle w:val="4"/>
      </w:pPr>
      <w:r>
        <w:rPr>
          <w:rFonts w:hint="eastAsia"/>
        </w:rPr>
        <w:t>描述</w:t>
      </w:r>
    </w:p>
    <w:p w:rsidR="00C47B90" w:rsidRDefault="00360CC1" w:rsidP="00C47B90">
      <w:pPr>
        <w:ind w:firstLine="216"/>
      </w:pPr>
      <w:r>
        <w:rPr>
          <w:rFonts w:hint="eastAsia"/>
        </w:rPr>
        <w:t>批量从</w:t>
      </w:r>
      <w:r>
        <w:rPr>
          <w:rFonts w:hint="eastAsia"/>
        </w:rPr>
        <w:t>IPC</w:t>
      </w:r>
      <w:r>
        <w:rPr>
          <w:rFonts w:hint="eastAsia"/>
        </w:rPr>
        <w:t>引流至</w:t>
      </w:r>
      <w:r>
        <w:rPr>
          <w:rFonts w:hint="eastAsia"/>
        </w:rPr>
        <w:t>MS</w:t>
      </w:r>
      <w:r w:rsidR="00724CFC">
        <w:rPr>
          <w:rFonts w:hint="eastAsia"/>
        </w:rPr>
        <w:t>，假如重复</w:t>
      </w:r>
      <w:proofErr w:type="gramStart"/>
      <w:r w:rsidR="00724CFC">
        <w:rPr>
          <w:rFonts w:hint="eastAsia"/>
        </w:rPr>
        <w:t>引同样</w:t>
      </w:r>
      <w:proofErr w:type="gramEnd"/>
      <w:r w:rsidR="00724CFC">
        <w:rPr>
          <w:rFonts w:hint="eastAsia"/>
        </w:rPr>
        <w:t>参数的流，即同一个设备的相同分辨率的视频流，则不进行任何引流操作，直接返回成功。</w:t>
      </w:r>
      <w:r w:rsidR="00FC0D06">
        <w:rPr>
          <w:rFonts w:hint="eastAsia"/>
        </w:rPr>
        <w:t>结果通过</w:t>
      </w:r>
      <w:r w:rsidR="00FC0D06">
        <w:rPr>
          <w:rFonts w:hint="eastAsia"/>
        </w:rPr>
        <w:t>2.2.4</w:t>
      </w:r>
      <w:r w:rsidR="00FC0D06">
        <w:rPr>
          <w:rFonts w:hint="eastAsia"/>
        </w:rPr>
        <w:t>接口进行查询。</w:t>
      </w:r>
    </w:p>
    <w:p w:rsidR="00F3028E" w:rsidRPr="00E653E9" w:rsidRDefault="00F3028E" w:rsidP="00C47B90">
      <w:pPr>
        <w:ind w:firstLine="216"/>
      </w:pPr>
      <w:r>
        <w:rPr>
          <w:rFonts w:hint="eastAsia"/>
        </w:rPr>
        <w:t>注意：当设备状态不为“在线”时，无法成功创建对应设备的视频流</w:t>
      </w:r>
      <w:r w:rsidR="00222D24">
        <w:rPr>
          <w:rFonts w:hint="eastAsia"/>
        </w:rPr>
        <w:t>。</w:t>
      </w:r>
      <w:r w:rsidR="0011435B">
        <w:rPr>
          <w:rFonts w:hint="eastAsia"/>
        </w:rPr>
        <w:t>在创建视频</w:t>
      </w:r>
      <w:proofErr w:type="gramStart"/>
      <w:r w:rsidR="0011435B">
        <w:rPr>
          <w:rFonts w:hint="eastAsia"/>
        </w:rPr>
        <w:t>流成功</w:t>
      </w:r>
      <w:proofErr w:type="gramEnd"/>
      <w:r w:rsidR="0011435B">
        <w:rPr>
          <w:rFonts w:hint="eastAsia"/>
        </w:rPr>
        <w:t>后，由于网络或者设备故障等原因导致设备</w:t>
      </w:r>
      <w:proofErr w:type="gramStart"/>
      <w:r w:rsidR="0011435B">
        <w:rPr>
          <w:rFonts w:hint="eastAsia"/>
        </w:rPr>
        <w:t>不</w:t>
      </w:r>
      <w:proofErr w:type="gramEnd"/>
      <w:r w:rsidR="0011435B">
        <w:rPr>
          <w:rFonts w:hint="eastAsia"/>
        </w:rPr>
        <w:t>在线的，视频流</w:t>
      </w:r>
      <w:r w:rsidR="00FD50F3">
        <w:rPr>
          <w:rFonts w:hint="eastAsia"/>
        </w:rPr>
        <w:t>会断流；当设备重新上线时，视频流会自动恢复。</w:t>
      </w:r>
    </w:p>
    <w:p w:rsidR="00C47B90" w:rsidRDefault="00C47B90" w:rsidP="00C47B90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C47B90" w:rsidTr="00917470">
        <w:trPr>
          <w:cnfStyle w:val="100000000000"/>
          <w:tblHeader/>
        </w:trPr>
        <w:tc>
          <w:tcPr>
            <w:tcW w:w="1923" w:type="dxa"/>
            <w:hideMark/>
          </w:tcPr>
          <w:p w:rsidR="00C47B90" w:rsidRPr="00297E27" w:rsidRDefault="00C47B90" w:rsidP="00917470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C47B90" w:rsidRPr="00297E27" w:rsidRDefault="00C47B90" w:rsidP="00917470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C47B90" w:rsidTr="00917470">
        <w:tc>
          <w:tcPr>
            <w:tcW w:w="1923" w:type="dxa"/>
          </w:tcPr>
          <w:p w:rsidR="00C47B90" w:rsidRPr="009D3AF3" w:rsidRDefault="00C47B90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C47B90" w:rsidRPr="009D3AF3" w:rsidRDefault="00917470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C47B90" w:rsidTr="00917470">
        <w:tc>
          <w:tcPr>
            <w:tcW w:w="1923" w:type="dxa"/>
          </w:tcPr>
          <w:p w:rsidR="00C47B90" w:rsidRPr="009D3AF3" w:rsidRDefault="00C47B90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C47B90" w:rsidRPr="009D3AF3" w:rsidRDefault="00917470" w:rsidP="00917470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eastAsiaTheme="minorEastAsia" w:cs="Arial" w:hint="eastAsia"/>
              </w:rPr>
              <w:t>MediaRequestList</w:t>
            </w:r>
            <w:proofErr w:type="spellEnd"/>
          </w:p>
        </w:tc>
      </w:tr>
      <w:tr w:rsidR="00C47B90" w:rsidTr="00917470">
        <w:tc>
          <w:tcPr>
            <w:tcW w:w="1923" w:type="dxa"/>
          </w:tcPr>
          <w:p w:rsidR="00C47B90" w:rsidRPr="009D3AF3" w:rsidRDefault="00C47B90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C47B90" w:rsidRPr="009D3AF3" w:rsidRDefault="00917470" w:rsidP="00917470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917470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Pr="00917470">
              <w:rPr>
                <w:rFonts w:eastAsiaTheme="minorEastAsia" w:cs="Arial"/>
              </w:rPr>
              <w:t>Create</w:t>
            </w:r>
            <w:r w:rsidR="00281F6A">
              <w:rPr>
                <w:rFonts w:eastAsiaTheme="minorEastAsia" w:cs="Arial"/>
              </w:rPr>
              <w:t>Video</w:t>
            </w:r>
            <w:r w:rsidRPr="00917470">
              <w:rPr>
                <w:rFonts w:eastAsiaTheme="minorEastAsia" w:cs="Arial"/>
              </w:rPr>
              <w:t>Streams</w:t>
            </w:r>
          </w:p>
        </w:tc>
      </w:tr>
      <w:tr w:rsidR="00C47B90" w:rsidTr="00917470">
        <w:tc>
          <w:tcPr>
            <w:tcW w:w="1923" w:type="dxa"/>
          </w:tcPr>
          <w:p w:rsidR="00C47B90" w:rsidRPr="009D3AF3" w:rsidRDefault="00C47B90" w:rsidP="00917470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C47B90" w:rsidRPr="009D3AF3" w:rsidRDefault="00C47B90" w:rsidP="00917470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C47B90" w:rsidRDefault="00C47B90" w:rsidP="00C47B90"/>
    <w:p w:rsidR="00C47B90" w:rsidRDefault="00C47B90" w:rsidP="00C47B90">
      <w:pPr>
        <w:pStyle w:val="4"/>
      </w:pPr>
      <w:r>
        <w:t>请求示例</w:t>
      </w:r>
    </w:p>
    <w:p w:rsidR="00917470" w:rsidRDefault="00917470" w:rsidP="00917470">
      <w:pPr>
        <w:pStyle w:val="af5"/>
      </w:pPr>
      <w:r>
        <w:t>{</w:t>
      </w:r>
    </w:p>
    <w:p w:rsidR="00917470" w:rsidRPr="00917470" w:rsidRDefault="00917470" w:rsidP="00917470">
      <w:pPr>
        <w:pStyle w:val="af5"/>
        <w:ind w:firstLine="345"/>
      </w:pPr>
      <w:r>
        <w:t>"</w:t>
      </w:r>
      <w:proofErr w:type="spellStart"/>
      <w:r w:rsidR="00C74369" w:rsidRPr="00917470">
        <w:rPr>
          <w:rFonts w:hint="eastAsia"/>
        </w:rPr>
        <w:t>MediaRequestList</w:t>
      </w:r>
      <w:proofErr w:type="spellEnd"/>
      <w:r>
        <w:t>"</w:t>
      </w:r>
      <w:r w:rsidRPr="00917470">
        <w:rPr>
          <w:rFonts w:hint="eastAsia"/>
        </w:rPr>
        <w:t>:[{</w:t>
      </w:r>
    </w:p>
    <w:p w:rsidR="00917470" w:rsidRDefault="00917470" w:rsidP="00917470">
      <w:pPr>
        <w:pStyle w:val="af5"/>
        <w:ind w:firstLine="345"/>
      </w:pPr>
      <w:r w:rsidRPr="00917470">
        <w:rPr>
          <w:rFonts w:hint="eastAsia"/>
        </w:rPr>
        <w:t xml:space="preserve">    </w:t>
      </w:r>
      <w:r>
        <w:t>"</w:t>
      </w:r>
      <w:r w:rsidRPr="00917470">
        <w:rPr>
          <w:rFonts w:hint="eastAsia"/>
        </w:rPr>
        <w:t>Device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001</w:t>
      </w:r>
      <w:r>
        <w:t>"</w:t>
      </w:r>
      <w:r w:rsidR="00E12C84">
        <w:rPr>
          <w:rFonts w:hint="eastAsia"/>
        </w:rPr>
        <w:t>,</w:t>
      </w:r>
    </w:p>
    <w:p w:rsidR="00917470" w:rsidRPr="00917470" w:rsidRDefault="00917470" w:rsidP="00917470">
      <w:pPr>
        <w:pStyle w:val="af5"/>
        <w:ind w:firstLine="345"/>
      </w:pPr>
      <w:r>
        <w:rPr>
          <w:rFonts w:hint="eastAsia"/>
        </w:rPr>
        <w:lastRenderedPageBreak/>
        <w:t xml:space="preserve">    </w:t>
      </w:r>
      <w:r>
        <w:t>"</w:t>
      </w:r>
      <w:proofErr w:type="spellStart"/>
      <w:r w:rsidRPr="00917470">
        <w:rPr>
          <w:rFonts w:hint="eastAsia"/>
        </w:rPr>
        <w:t>StreamType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HD</w:t>
      </w:r>
      <w:r>
        <w:t>"</w:t>
      </w:r>
    </w:p>
    <w:p w:rsidR="00917470" w:rsidRDefault="00917470" w:rsidP="00917470">
      <w:pPr>
        <w:pStyle w:val="af5"/>
        <w:ind w:firstLine="345"/>
      </w:pPr>
      <w:r w:rsidRPr="00917470">
        <w:rPr>
          <w:rFonts w:hint="eastAsia"/>
        </w:rPr>
        <w:t>}]</w:t>
      </w:r>
    </w:p>
    <w:p w:rsidR="00917470" w:rsidRPr="00917470" w:rsidRDefault="00917470" w:rsidP="00917470">
      <w:pPr>
        <w:pStyle w:val="af5"/>
        <w:rPr>
          <w:color w:val="C00000"/>
        </w:rPr>
      </w:pPr>
      <w:r>
        <w:t>}</w:t>
      </w:r>
    </w:p>
    <w:p w:rsidR="00917470" w:rsidRDefault="00697FD7" w:rsidP="00697FD7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697FD7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697FD7" w:rsidRPr="005C66F8" w:rsidRDefault="00697FD7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697FD7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697FD7" w:rsidRPr="005C66F8" w:rsidRDefault="00697FD7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697FD7" w:rsidRPr="005C66F8" w:rsidRDefault="00697FD7" w:rsidP="00241043">
            <w:pPr>
              <w:pStyle w:val="TableHeading"/>
            </w:pPr>
            <w:r w:rsidRPr="005C66F8">
              <w:t>字段说明</w:t>
            </w:r>
          </w:p>
        </w:tc>
      </w:tr>
      <w:tr w:rsidR="00697FD7" w:rsidRPr="005C66F8" w:rsidTr="00241043">
        <w:tc>
          <w:tcPr>
            <w:tcW w:w="1923" w:type="dxa"/>
          </w:tcPr>
          <w:p w:rsidR="00697FD7" w:rsidRPr="005C66F8" w:rsidRDefault="00697FD7" w:rsidP="00241043">
            <w:pPr>
              <w:pStyle w:val="TableText"/>
            </w:pPr>
            <w:proofErr w:type="spellStart"/>
            <w:r w:rsidRPr="00917470">
              <w:rPr>
                <w:rFonts w:hint="eastAsia"/>
              </w:rPr>
              <w:t>Device</w:t>
            </w:r>
            <w:r w:rsidR="001B3CFB">
              <w:rPr>
                <w:rFonts w:hint="eastAsia"/>
              </w:rPr>
              <w:t>Id</w:t>
            </w:r>
            <w:proofErr w:type="spellEnd"/>
          </w:p>
        </w:tc>
        <w:tc>
          <w:tcPr>
            <w:tcW w:w="1276" w:type="dxa"/>
          </w:tcPr>
          <w:p w:rsidR="00697FD7" w:rsidRDefault="00971118" w:rsidP="00241043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697FD7" w:rsidRPr="005C66F8" w:rsidRDefault="00711EF1" w:rsidP="00241043">
            <w:pPr>
              <w:pStyle w:val="TableText"/>
            </w:pPr>
            <w:r w:rsidRPr="009858B7">
              <w:t>S</w:t>
            </w:r>
            <w:r w:rsidR="00697FD7" w:rsidRPr="009858B7">
              <w:t>tring</w:t>
            </w:r>
            <w:r w:rsidRPr="009858B7">
              <w:rPr>
                <w:rFonts w:hint="eastAsia"/>
              </w:rPr>
              <w:t>(48)</w:t>
            </w:r>
          </w:p>
        </w:tc>
        <w:tc>
          <w:tcPr>
            <w:tcW w:w="5758" w:type="dxa"/>
          </w:tcPr>
          <w:p w:rsidR="00697FD7" w:rsidRPr="005C66F8" w:rsidRDefault="00697FD7" w:rsidP="00241043">
            <w:pPr>
              <w:pStyle w:val="TableText"/>
            </w:pPr>
            <w:r w:rsidRPr="009858B7">
              <w:rPr>
                <w:rFonts w:hint="eastAsia"/>
              </w:rPr>
              <w:t>设备</w:t>
            </w:r>
            <w:r w:rsidR="001B3CFB">
              <w:rPr>
                <w:rFonts w:hint="eastAsia"/>
              </w:rPr>
              <w:t>Id</w:t>
            </w:r>
          </w:p>
        </w:tc>
      </w:tr>
      <w:tr w:rsidR="00697FD7" w:rsidRPr="005C66F8" w:rsidTr="00241043">
        <w:tc>
          <w:tcPr>
            <w:tcW w:w="1923" w:type="dxa"/>
          </w:tcPr>
          <w:p w:rsidR="00697FD7" w:rsidRPr="005C66F8" w:rsidRDefault="00697FD7" w:rsidP="00241043">
            <w:pPr>
              <w:pStyle w:val="TableText"/>
            </w:pPr>
            <w:proofErr w:type="spellStart"/>
            <w:r w:rsidRPr="00917470">
              <w:rPr>
                <w:rFonts w:hint="eastAsia"/>
              </w:rPr>
              <w:t>StreamType</w:t>
            </w:r>
            <w:proofErr w:type="spellEnd"/>
          </w:p>
        </w:tc>
        <w:tc>
          <w:tcPr>
            <w:tcW w:w="1276" w:type="dxa"/>
          </w:tcPr>
          <w:p w:rsidR="00697FD7" w:rsidRDefault="00971118" w:rsidP="00241043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:rsidR="00697FD7" w:rsidRPr="009858B7" w:rsidRDefault="00711EF1" w:rsidP="00711EF1">
            <w:pPr>
              <w:spacing w:line="300" w:lineRule="atLeast"/>
              <w:ind w:left="0"/>
              <w:jc w:val="left"/>
              <w:rPr>
                <w:rFonts w:cs="Arial Narrow"/>
                <w:kern w:val="0"/>
                <w:szCs w:val="18"/>
              </w:rPr>
            </w:pPr>
            <w:r w:rsidRPr="009858B7">
              <w:rPr>
                <w:rFonts w:cs="Arial Narrow" w:hint="eastAsia"/>
                <w:kern w:val="0"/>
                <w:szCs w:val="18"/>
              </w:rPr>
              <w:t>S</w:t>
            </w:r>
            <w:r w:rsidR="00697FD7" w:rsidRPr="009858B7">
              <w:rPr>
                <w:rFonts w:cs="Arial Narrow"/>
                <w:kern w:val="0"/>
                <w:szCs w:val="18"/>
              </w:rPr>
              <w:t>tring(</w:t>
            </w:r>
            <w:r w:rsidRPr="009858B7">
              <w:rPr>
                <w:rFonts w:cs="Arial Narrow" w:hint="eastAsia"/>
                <w:kern w:val="0"/>
                <w:szCs w:val="18"/>
              </w:rPr>
              <w:t>4</w:t>
            </w:r>
            <w:r w:rsidR="00697FD7" w:rsidRPr="009858B7">
              <w:rPr>
                <w:rFonts w:cs="Arial Narrow"/>
                <w:kern w:val="0"/>
                <w:szCs w:val="18"/>
              </w:rPr>
              <w:t>)</w:t>
            </w:r>
          </w:p>
        </w:tc>
        <w:tc>
          <w:tcPr>
            <w:tcW w:w="5758" w:type="dxa"/>
          </w:tcPr>
          <w:p w:rsidR="00697FD7" w:rsidRPr="005C66F8" w:rsidRDefault="00697FD7" w:rsidP="00241043">
            <w:pPr>
              <w:pStyle w:val="TableText"/>
            </w:pPr>
            <w:r>
              <w:rPr>
                <w:rFonts w:hint="eastAsia"/>
              </w:rPr>
              <w:t>流类型，</w:t>
            </w: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：高清；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：标清</w:t>
            </w:r>
            <w:r w:rsidR="00DF7FD6">
              <w:rPr>
                <w:rFonts w:hint="eastAsia"/>
              </w:rPr>
              <w:t>，默认为</w:t>
            </w:r>
            <w:r w:rsidR="00DF7FD6">
              <w:rPr>
                <w:rFonts w:hint="eastAsia"/>
              </w:rPr>
              <w:t>HD</w:t>
            </w:r>
          </w:p>
        </w:tc>
      </w:tr>
    </w:tbl>
    <w:p w:rsidR="00697FD7" w:rsidRPr="00697FD7" w:rsidRDefault="00697FD7" w:rsidP="00697FD7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C47B90" w:rsidRDefault="00C47B90" w:rsidP="00C47B90">
      <w:pPr>
        <w:pStyle w:val="4"/>
      </w:pPr>
      <w:r>
        <w:t>返回结果</w:t>
      </w:r>
    </w:p>
    <w:p w:rsidR="00C47B90" w:rsidRDefault="00C47B90" w:rsidP="00C47B90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C47B90" w:rsidRDefault="00C47B90" w:rsidP="00C47B90">
      <w:pPr>
        <w:pStyle w:val="af5"/>
      </w:pPr>
      <w:r>
        <w:t>{</w:t>
      </w:r>
    </w:p>
    <w:p w:rsidR="00C47B90" w:rsidRDefault="00C47B90" w:rsidP="00C47B90">
      <w:pPr>
        <w:pStyle w:val="af5"/>
      </w:pPr>
      <w:r>
        <w:t xml:space="preserve">    "Code</w:t>
      </w:r>
      <w:r w:rsidR="00917470">
        <w:t>":</w:t>
      </w:r>
      <w:r>
        <w:t>"200",</w:t>
      </w:r>
    </w:p>
    <w:p w:rsidR="00C47B90" w:rsidRDefault="00C47B90" w:rsidP="008A2938">
      <w:pPr>
        <w:pStyle w:val="af5"/>
        <w:ind w:firstLine="345"/>
      </w:pPr>
      <w:r>
        <w:t>"Message":"SUCCESS",</w:t>
      </w:r>
    </w:p>
    <w:p w:rsidR="00F6266F" w:rsidRDefault="00F6266F" w:rsidP="00F6266F">
      <w:pPr>
        <w:pStyle w:val="af5"/>
        <w:ind w:firstLine="345"/>
      </w:pPr>
      <w:r>
        <w:t>"</w:t>
      </w:r>
      <w:r w:rsidR="00A52661">
        <w:rPr>
          <w:rFonts w:hint="eastAsia"/>
        </w:rPr>
        <w:t>Data</w:t>
      </w:r>
      <w:r>
        <w:t>"</w:t>
      </w:r>
      <w:r>
        <w:rPr>
          <w:rFonts w:hint="eastAsia"/>
        </w:rPr>
        <w:t>:[{</w:t>
      </w:r>
    </w:p>
    <w:p w:rsidR="00F6266F" w:rsidRDefault="00F6266F" w:rsidP="00F6266F">
      <w:pPr>
        <w:pStyle w:val="af5"/>
        <w:ind w:firstLineChars="400" w:firstLine="680"/>
      </w:pPr>
      <w:r>
        <w:t>"</w:t>
      </w:r>
      <w:r>
        <w:rPr>
          <w:rFonts w:hint="eastAsia"/>
        </w:rPr>
        <w:t>Stream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xcfds01_01</w:t>
      </w:r>
      <w:r>
        <w:t>"</w:t>
      </w:r>
      <w:r>
        <w:rPr>
          <w:rFonts w:hint="eastAsia"/>
        </w:rPr>
        <w:t>,</w:t>
      </w:r>
    </w:p>
    <w:p w:rsidR="00F6266F" w:rsidRDefault="00F6266F" w:rsidP="00F6266F">
      <w:pPr>
        <w:pStyle w:val="af5"/>
        <w:ind w:firstLineChars="400" w:firstLine="680"/>
      </w:pPr>
      <w:r>
        <w:t>"</w:t>
      </w:r>
      <w:r>
        <w:rPr>
          <w:rFonts w:hint="eastAsia"/>
        </w:rPr>
        <w:t>Device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001</w:t>
      </w:r>
      <w:r>
        <w:t>"</w:t>
      </w:r>
      <w:r>
        <w:rPr>
          <w:rFonts w:hint="eastAsia"/>
        </w:rPr>
        <w:t>,</w:t>
      </w:r>
    </w:p>
    <w:p w:rsidR="00F6266F" w:rsidRDefault="00F6266F" w:rsidP="00F6266F">
      <w:pPr>
        <w:pStyle w:val="af5"/>
        <w:ind w:firstLineChars="400" w:firstLine="680"/>
      </w:pPr>
      <w:r>
        <w:t>"</w:t>
      </w:r>
      <w:proofErr w:type="spellStart"/>
      <w:r>
        <w:rPr>
          <w:rFonts w:hint="eastAsia"/>
        </w:rPr>
        <w:t>StreamType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HD</w:t>
      </w:r>
      <w:r>
        <w:t>"</w:t>
      </w:r>
    </w:p>
    <w:p w:rsidR="00F6266F" w:rsidRDefault="00F6266F" w:rsidP="00F6266F">
      <w:pPr>
        <w:pStyle w:val="af5"/>
        <w:ind w:firstLine="345"/>
      </w:pPr>
      <w:r>
        <w:rPr>
          <w:rFonts w:hint="eastAsia"/>
        </w:rPr>
        <w:t>}]</w:t>
      </w:r>
    </w:p>
    <w:p w:rsidR="00C47B90" w:rsidRDefault="00C47B90" w:rsidP="00C47B90">
      <w:pPr>
        <w:pStyle w:val="af5"/>
      </w:pPr>
      <w:r>
        <w:t>}</w:t>
      </w:r>
    </w:p>
    <w:p w:rsidR="00C47B90" w:rsidRDefault="00C47B90" w:rsidP="00C47B90">
      <w:pPr>
        <w:ind w:left="0"/>
      </w:pPr>
    </w:p>
    <w:p w:rsidR="00C47B90" w:rsidRPr="00697FD7" w:rsidRDefault="00C47B90" w:rsidP="00697FD7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C47B90" w:rsidTr="00917470">
        <w:trPr>
          <w:cnfStyle w:val="100000000000"/>
          <w:tblHeader/>
        </w:trPr>
        <w:tc>
          <w:tcPr>
            <w:tcW w:w="1923" w:type="dxa"/>
            <w:hideMark/>
          </w:tcPr>
          <w:p w:rsidR="00C47B90" w:rsidRPr="005C66F8" w:rsidRDefault="00C47B90" w:rsidP="00917470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C47B90" w:rsidRDefault="00971118" w:rsidP="00917470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C47B90" w:rsidRPr="005C66F8" w:rsidRDefault="00C47B90" w:rsidP="00917470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C47B90" w:rsidRPr="005C66F8" w:rsidRDefault="00C47B90" w:rsidP="00917470">
            <w:pPr>
              <w:pStyle w:val="TableHeading"/>
            </w:pPr>
            <w:r w:rsidRPr="005C66F8">
              <w:t>字段说明</w:t>
            </w:r>
          </w:p>
        </w:tc>
      </w:tr>
      <w:tr w:rsidR="00C47B90" w:rsidTr="00917470">
        <w:tc>
          <w:tcPr>
            <w:tcW w:w="1923" w:type="dxa"/>
          </w:tcPr>
          <w:p w:rsidR="00C47B90" w:rsidRPr="00320FA4" w:rsidRDefault="00C47B90" w:rsidP="00917470">
            <w:pPr>
              <w:pStyle w:val="TableText"/>
              <w:rPr>
                <w:rFonts w:cs="Arial"/>
                <w:color w:val="333333"/>
              </w:rPr>
            </w:pPr>
            <w:r w:rsidRPr="00320FA4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C47B90" w:rsidRPr="00320FA4" w:rsidRDefault="00971118" w:rsidP="00917470">
            <w:pPr>
              <w:pStyle w:val="TableText"/>
              <w:rPr>
                <w:rFonts w:cs="Arial"/>
                <w:color w:val="333333"/>
              </w:rPr>
            </w:pPr>
            <w:r w:rsidRPr="00320FA4"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47B90" w:rsidRPr="00320FA4" w:rsidRDefault="00711EF1" w:rsidP="00917470">
            <w:pPr>
              <w:pStyle w:val="TableText"/>
              <w:rPr>
                <w:rFonts w:cs="Arial"/>
                <w:color w:val="333333"/>
              </w:rPr>
            </w:pPr>
            <w:r w:rsidRPr="00320FA4">
              <w:rPr>
                <w:rFonts w:cs="Arial"/>
                <w:color w:val="333333"/>
              </w:rPr>
              <w:t>S</w:t>
            </w:r>
            <w:r w:rsidR="00C47B90" w:rsidRPr="00320FA4">
              <w:rPr>
                <w:rFonts w:cs="Arial"/>
                <w:color w:val="333333"/>
              </w:rPr>
              <w:t>tring</w:t>
            </w:r>
            <w:r w:rsidRPr="00320FA4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C47B90" w:rsidRPr="00320FA4" w:rsidRDefault="00C47B90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C47B90" w:rsidTr="00917470">
        <w:tc>
          <w:tcPr>
            <w:tcW w:w="1923" w:type="dxa"/>
          </w:tcPr>
          <w:p w:rsidR="00C47B90" w:rsidRPr="00320FA4" w:rsidRDefault="00C47B90" w:rsidP="00917470">
            <w:pPr>
              <w:pStyle w:val="TableText"/>
              <w:rPr>
                <w:rFonts w:cs="Arial"/>
                <w:color w:val="333333"/>
              </w:rPr>
            </w:pPr>
            <w:r w:rsidRPr="00320FA4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C47B90" w:rsidRPr="00320FA4" w:rsidRDefault="00971118" w:rsidP="00917470">
            <w:pPr>
              <w:pStyle w:val="TableText"/>
              <w:rPr>
                <w:rFonts w:cs="Arial"/>
                <w:color w:val="333333"/>
              </w:rPr>
            </w:pPr>
            <w:r w:rsidRPr="00320FA4"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47B90" w:rsidRPr="00EB440F" w:rsidRDefault="003A7955" w:rsidP="00917470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 w:rsidR="00572DC1">
              <w:rPr>
                <w:color w:val="333333"/>
                <w:kern w:val="0"/>
                <w:szCs w:val="18"/>
              </w:rPr>
              <w:t>tring(</w:t>
            </w:r>
            <w:r w:rsidR="00C47B90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C47B90" w:rsidRPr="00320FA4" w:rsidRDefault="00C47B90" w:rsidP="0091747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320FA4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F6266F" w:rsidTr="00917470">
        <w:tc>
          <w:tcPr>
            <w:tcW w:w="1923" w:type="dxa"/>
          </w:tcPr>
          <w:p w:rsidR="00F6266F" w:rsidRPr="00F85A82" w:rsidRDefault="00A52661" w:rsidP="006970E1">
            <w:pPr>
              <w:pStyle w:val="TableText"/>
              <w:rPr>
                <w:rFonts w:cs="Arial"/>
                <w:color w:val="333333"/>
              </w:rPr>
            </w:pPr>
            <w:r w:rsidRPr="00320FA4">
              <w:rPr>
                <w:rFonts w:cs="Arial" w:hint="eastAsia"/>
                <w:color w:val="333333"/>
              </w:rPr>
              <w:t>Data</w:t>
            </w:r>
          </w:p>
        </w:tc>
        <w:tc>
          <w:tcPr>
            <w:tcW w:w="1276" w:type="dxa"/>
          </w:tcPr>
          <w:p w:rsidR="00F6266F" w:rsidRPr="00F85A82" w:rsidRDefault="00971118" w:rsidP="006970E1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6266F" w:rsidRPr="00F85A82" w:rsidRDefault="00F6266F" w:rsidP="006970E1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F6266F" w:rsidRPr="00F85A82" w:rsidRDefault="00F6266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视频</w:t>
            </w:r>
            <w:proofErr w:type="gramStart"/>
            <w:r w:rsidRPr="00F85A82">
              <w:rPr>
                <w:rFonts w:cs="Arial" w:hint="eastAsia"/>
                <w:color w:val="333333"/>
              </w:rPr>
              <w:t>流信息</w:t>
            </w:r>
            <w:proofErr w:type="gramEnd"/>
            <w:r w:rsidRPr="00F85A82">
              <w:rPr>
                <w:rFonts w:cs="Arial" w:hint="eastAsia"/>
                <w:color w:val="333333"/>
              </w:rPr>
              <w:t>列表，为</w:t>
            </w:r>
            <w:proofErr w:type="spellStart"/>
            <w:r w:rsidRPr="00F85A82">
              <w:rPr>
                <w:rFonts w:cs="Arial" w:hint="eastAsia"/>
                <w:color w:val="333333"/>
              </w:rPr>
              <w:t>StreamInfo</w:t>
            </w:r>
            <w:proofErr w:type="spellEnd"/>
            <w:r w:rsidRPr="00F85A82">
              <w:rPr>
                <w:rFonts w:cs="Arial" w:hint="eastAsia"/>
                <w:color w:val="333333"/>
              </w:rPr>
              <w:t>对象的数组，</w:t>
            </w:r>
            <w:proofErr w:type="spellStart"/>
            <w:r w:rsidRPr="00F85A82">
              <w:rPr>
                <w:rFonts w:cs="Arial" w:hint="eastAsia"/>
                <w:color w:val="333333"/>
              </w:rPr>
              <w:t>StreamInfo</w:t>
            </w:r>
            <w:proofErr w:type="spellEnd"/>
            <w:r w:rsidRPr="00F85A82">
              <w:rPr>
                <w:rFonts w:cs="Arial" w:hint="eastAsia"/>
                <w:color w:val="333333"/>
              </w:rPr>
              <w:t>对象定义见附录</w:t>
            </w:r>
            <w:r w:rsidRPr="00F85A82">
              <w:rPr>
                <w:rFonts w:cs="Arial" w:hint="eastAsia"/>
                <w:color w:val="333333"/>
              </w:rPr>
              <w:t>3.2</w:t>
            </w:r>
          </w:p>
        </w:tc>
      </w:tr>
    </w:tbl>
    <w:p w:rsidR="00E95C24" w:rsidRPr="00EF420C" w:rsidRDefault="00E95C24" w:rsidP="00E95C24">
      <w:pPr>
        <w:spacing w:before="0" w:after="0"/>
        <w:ind w:left="0"/>
        <w:jc w:val="left"/>
      </w:pPr>
    </w:p>
    <w:p w:rsidR="00EF420C" w:rsidRDefault="00D05B43" w:rsidP="00BE6105">
      <w:pPr>
        <w:pStyle w:val="3"/>
      </w:pPr>
      <w:bookmarkStart w:id="50" w:name="_Toc14889949"/>
      <w:r>
        <w:rPr>
          <w:rFonts w:hint="eastAsia"/>
        </w:rPr>
        <w:t>批量删除视频流（</w:t>
      </w:r>
      <w:r w:rsidR="00EF420C" w:rsidRPr="00360CC1">
        <w:rPr>
          <w:rFonts w:hint="eastAsia"/>
        </w:rPr>
        <w:t>异步）</w:t>
      </w:r>
      <w:bookmarkEnd w:id="50"/>
    </w:p>
    <w:p w:rsidR="00EF420C" w:rsidRDefault="00EF420C" w:rsidP="00EF420C">
      <w:pPr>
        <w:pStyle w:val="4"/>
      </w:pPr>
      <w:r>
        <w:rPr>
          <w:rFonts w:hint="eastAsia"/>
        </w:rPr>
        <w:t>描述</w:t>
      </w:r>
    </w:p>
    <w:p w:rsidR="00EF420C" w:rsidRPr="00E653E9" w:rsidRDefault="00EF420C" w:rsidP="00EF420C">
      <w:pPr>
        <w:ind w:firstLine="216"/>
      </w:pPr>
      <w:r>
        <w:rPr>
          <w:rFonts w:hint="eastAsia"/>
        </w:rPr>
        <w:t>批量停止已</w:t>
      </w:r>
      <w:r w:rsidR="00AD78A2">
        <w:rPr>
          <w:rFonts w:hint="eastAsia"/>
        </w:rPr>
        <w:t>从</w:t>
      </w:r>
      <w:r>
        <w:rPr>
          <w:rFonts w:hint="eastAsia"/>
        </w:rPr>
        <w:t>IPC</w:t>
      </w:r>
      <w:r w:rsidR="00AD78A2">
        <w:rPr>
          <w:rFonts w:hint="eastAsia"/>
        </w:rPr>
        <w:t>引</w:t>
      </w:r>
      <w:r>
        <w:rPr>
          <w:rFonts w:hint="eastAsia"/>
        </w:rPr>
        <w:t>至</w:t>
      </w:r>
      <w:r>
        <w:rPr>
          <w:rFonts w:hint="eastAsia"/>
        </w:rPr>
        <w:t>MS</w:t>
      </w:r>
      <w:r w:rsidR="00AD78A2">
        <w:rPr>
          <w:rFonts w:hint="eastAsia"/>
        </w:rPr>
        <w:t>的视频流</w:t>
      </w:r>
      <w:r w:rsidR="00531027">
        <w:rPr>
          <w:rFonts w:hint="eastAsia"/>
        </w:rPr>
        <w:t>，当前停止流时该路流关联的</w:t>
      </w:r>
      <w:r w:rsidR="00531027">
        <w:rPr>
          <w:rFonts w:hint="eastAsia"/>
        </w:rPr>
        <w:t>Pipe</w:t>
      </w:r>
      <w:r w:rsidR="00531027">
        <w:rPr>
          <w:rFonts w:hint="eastAsia"/>
        </w:rPr>
        <w:t>都会被清空</w:t>
      </w:r>
      <w:r w:rsidR="004B7613">
        <w:rPr>
          <w:rFonts w:hint="eastAsia"/>
        </w:rPr>
        <w:t>。</w:t>
      </w:r>
    </w:p>
    <w:p w:rsidR="00EF420C" w:rsidRDefault="00EF420C" w:rsidP="00EF420C">
      <w:pPr>
        <w:pStyle w:val="4"/>
      </w:pPr>
      <w:r>
        <w:lastRenderedPageBreak/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EF420C" w:rsidTr="00241043">
        <w:trPr>
          <w:cnfStyle w:val="100000000000"/>
          <w:tblHeader/>
        </w:trPr>
        <w:tc>
          <w:tcPr>
            <w:tcW w:w="1923" w:type="dxa"/>
            <w:hideMark/>
          </w:tcPr>
          <w:p w:rsidR="00EF420C" w:rsidRPr="00297E27" w:rsidRDefault="00EF420C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EF420C" w:rsidRPr="00297E27" w:rsidRDefault="00EF420C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EF420C" w:rsidTr="00241043">
        <w:tc>
          <w:tcPr>
            <w:tcW w:w="1923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EF420C" w:rsidTr="00241043">
        <w:tc>
          <w:tcPr>
            <w:tcW w:w="1923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EF420C" w:rsidRPr="009D3AF3" w:rsidRDefault="00B70EA5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Stream</w:t>
            </w:r>
            <w:r w:rsidR="001B3CFB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  <w:proofErr w:type="spellEnd"/>
          </w:p>
        </w:tc>
      </w:tr>
      <w:tr w:rsidR="00EF420C" w:rsidTr="00241043">
        <w:tc>
          <w:tcPr>
            <w:tcW w:w="1923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EF420C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="00F20724">
              <w:rPr>
                <w:rFonts w:eastAsiaTheme="minorEastAsia" w:cs="Arial"/>
              </w:rPr>
              <w:t>Delete</w:t>
            </w:r>
            <w:r w:rsidR="00281F6A">
              <w:rPr>
                <w:rFonts w:eastAsiaTheme="minorEastAsia" w:cs="Arial"/>
              </w:rPr>
              <w:t>Video</w:t>
            </w:r>
            <w:r w:rsidRPr="00EF420C">
              <w:rPr>
                <w:rFonts w:eastAsiaTheme="minorEastAsia" w:cs="Arial"/>
              </w:rPr>
              <w:t>Streams</w:t>
            </w:r>
          </w:p>
        </w:tc>
      </w:tr>
      <w:tr w:rsidR="00EF420C" w:rsidTr="00241043">
        <w:tc>
          <w:tcPr>
            <w:tcW w:w="1923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EF420C" w:rsidRPr="009D3AF3" w:rsidRDefault="00EF420C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EF420C" w:rsidRDefault="00EF420C" w:rsidP="00EF420C"/>
    <w:p w:rsidR="00EF420C" w:rsidRDefault="00EF420C" w:rsidP="00EF420C">
      <w:pPr>
        <w:pStyle w:val="4"/>
      </w:pPr>
      <w:r>
        <w:t>请求示例</w:t>
      </w:r>
    </w:p>
    <w:p w:rsidR="00EF420C" w:rsidRDefault="00EF420C" w:rsidP="00EF420C">
      <w:pPr>
        <w:pStyle w:val="af5"/>
      </w:pPr>
      <w:r>
        <w:t>{</w:t>
      </w:r>
    </w:p>
    <w:p w:rsidR="00EF420C" w:rsidRDefault="00EF420C" w:rsidP="00EF420C">
      <w:pPr>
        <w:pStyle w:val="af5"/>
        <w:ind w:firstLine="345"/>
      </w:pPr>
      <w:r>
        <w:t>"</w:t>
      </w:r>
      <w:proofErr w:type="spellStart"/>
      <w:r w:rsidR="00B70EA5">
        <w:rPr>
          <w:rFonts w:hint="eastAsia"/>
        </w:rPr>
        <w:t>Stream</w:t>
      </w:r>
      <w:r w:rsidR="001B3CFB">
        <w:rPr>
          <w:rFonts w:hint="eastAsia"/>
        </w:rPr>
        <w:t>Id</w:t>
      </w:r>
      <w:r w:rsidR="00B70EA5">
        <w:rPr>
          <w:rFonts w:hint="eastAsia"/>
        </w:rPr>
        <w:t>List</w:t>
      </w:r>
      <w:proofErr w:type="spellEnd"/>
      <w:r>
        <w:t>"</w:t>
      </w:r>
      <w:proofErr w:type="gramStart"/>
      <w:r w:rsidRPr="00917470">
        <w:rPr>
          <w:rFonts w:hint="eastAsia"/>
        </w:rPr>
        <w:t>:</w:t>
      </w:r>
      <w:r>
        <w:rPr>
          <w:rFonts w:hint="eastAsia"/>
        </w:rPr>
        <w:t>[</w:t>
      </w:r>
      <w:proofErr w:type="gramEnd"/>
      <w:r>
        <w:t>"</w:t>
      </w:r>
      <w:r>
        <w:rPr>
          <w:rFonts w:hint="eastAsia"/>
        </w:rPr>
        <w:t>xcfds01_01</w:t>
      </w:r>
      <w:r>
        <w:t>"</w:t>
      </w:r>
      <w:r>
        <w:rPr>
          <w:rFonts w:hint="eastAsia"/>
        </w:rPr>
        <w:t>]</w:t>
      </w:r>
    </w:p>
    <w:p w:rsidR="00EF420C" w:rsidRPr="00917470" w:rsidRDefault="00EF420C" w:rsidP="00EF420C">
      <w:pPr>
        <w:pStyle w:val="af5"/>
        <w:rPr>
          <w:color w:val="C00000"/>
        </w:rPr>
      </w:pPr>
      <w:r>
        <w:t>}</w:t>
      </w:r>
    </w:p>
    <w:p w:rsidR="00EF420C" w:rsidRDefault="00EF420C" w:rsidP="00EF420C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EF420C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EF420C" w:rsidRPr="005C66F8" w:rsidRDefault="00EF420C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EF420C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EF420C" w:rsidRPr="005C66F8" w:rsidRDefault="00EF420C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EF420C" w:rsidRPr="005C66F8" w:rsidRDefault="00EF420C" w:rsidP="00241043">
            <w:pPr>
              <w:pStyle w:val="TableHeading"/>
            </w:pPr>
            <w:r w:rsidRPr="005C66F8">
              <w:t>字段说明</w:t>
            </w:r>
          </w:p>
        </w:tc>
      </w:tr>
      <w:tr w:rsidR="00FE536C" w:rsidRPr="005C66F8" w:rsidTr="00241043">
        <w:tc>
          <w:tcPr>
            <w:tcW w:w="1923" w:type="dxa"/>
          </w:tcPr>
          <w:p w:rsidR="00FE536C" w:rsidRPr="00FF2956" w:rsidRDefault="00B70EA5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F2956">
              <w:rPr>
                <w:rFonts w:cs="Arial" w:hint="eastAsia"/>
                <w:color w:val="333333"/>
              </w:rPr>
              <w:t>Stream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Pr="00FF2956">
              <w:rPr>
                <w:rFonts w:cs="Arial" w:hint="eastAsia"/>
                <w:color w:val="333333"/>
              </w:rPr>
              <w:t>List</w:t>
            </w:r>
            <w:proofErr w:type="spellEnd"/>
          </w:p>
        </w:tc>
        <w:tc>
          <w:tcPr>
            <w:tcW w:w="1276" w:type="dxa"/>
          </w:tcPr>
          <w:p w:rsidR="00FE536C" w:rsidRPr="00FF2956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FE536C" w:rsidRDefault="00FE536C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FE536C" w:rsidRDefault="00FE536C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列表，每个元素为由字母、数字，以及下划线组成的字符串，用于唯一标识一路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IPC</w:t>
            </w:r>
            <w:r>
              <w:rPr>
                <w:rFonts w:cs="Arial" w:hint="eastAsia"/>
                <w:color w:val="333333"/>
              </w:rPr>
              <w:t>到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的视频流</w:t>
            </w:r>
          </w:p>
        </w:tc>
      </w:tr>
    </w:tbl>
    <w:p w:rsidR="00EF420C" w:rsidRPr="00697FD7" w:rsidRDefault="00EF420C" w:rsidP="00EF420C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EF420C" w:rsidRDefault="00EF420C" w:rsidP="00EF420C">
      <w:pPr>
        <w:pStyle w:val="4"/>
      </w:pPr>
      <w:r>
        <w:t>返回结果</w:t>
      </w:r>
    </w:p>
    <w:p w:rsidR="00EF420C" w:rsidRDefault="00EF420C" w:rsidP="00EF420C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F420C" w:rsidRDefault="00EF420C" w:rsidP="00EF420C">
      <w:pPr>
        <w:pStyle w:val="af5"/>
      </w:pPr>
      <w:r>
        <w:t>{</w:t>
      </w:r>
    </w:p>
    <w:p w:rsidR="00EF420C" w:rsidRDefault="00EF420C" w:rsidP="00EF420C">
      <w:pPr>
        <w:pStyle w:val="af5"/>
      </w:pPr>
      <w:r>
        <w:t xml:space="preserve">    "Code":"200",</w:t>
      </w:r>
    </w:p>
    <w:p w:rsidR="00EF420C" w:rsidRDefault="005B13B1" w:rsidP="00EF420C">
      <w:pPr>
        <w:pStyle w:val="af5"/>
        <w:ind w:firstLine="345"/>
      </w:pPr>
      <w:r>
        <w:t>"Message":"SUCCESS"</w:t>
      </w:r>
    </w:p>
    <w:p w:rsidR="00EF420C" w:rsidRDefault="00EF420C" w:rsidP="00EF420C">
      <w:pPr>
        <w:pStyle w:val="af5"/>
      </w:pPr>
      <w:r>
        <w:t>}</w:t>
      </w:r>
    </w:p>
    <w:p w:rsidR="00EF420C" w:rsidRDefault="00EF420C" w:rsidP="00EF420C">
      <w:pPr>
        <w:ind w:left="0"/>
      </w:pPr>
    </w:p>
    <w:p w:rsidR="00EF420C" w:rsidRPr="00697FD7" w:rsidRDefault="00EF420C" w:rsidP="00EF420C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EF420C" w:rsidTr="00241043">
        <w:trPr>
          <w:cnfStyle w:val="100000000000"/>
          <w:tblHeader/>
        </w:trPr>
        <w:tc>
          <w:tcPr>
            <w:tcW w:w="1923" w:type="dxa"/>
            <w:hideMark/>
          </w:tcPr>
          <w:p w:rsidR="00EF420C" w:rsidRPr="005C66F8" w:rsidRDefault="00EF420C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EF420C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EF420C" w:rsidRPr="005C66F8" w:rsidRDefault="00EF420C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EF420C" w:rsidRPr="005C66F8" w:rsidRDefault="00EF420C" w:rsidP="00241043">
            <w:pPr>
              <w:pStyle w:val="TableHeading"/>
            </w:pPr>
            <w:r w:rsidRPr="005C66F8">
              <w:t>字段说明</w:t>
            </w:r>
          </w:p>
        </w:tc>
      </w:tr>
      <w:tr w:rsidR="00EF420C" w:rsidTr="00241043">
        <w:tc>
          <w:tcPr>
            <w:tcW w:w="1923" w:type="dxa"/>
          </w:tcPr>
          <w:p w:rsidR="00EF420C" w:rsidRPr="0010419F" w:rsidRDefault="00EF420C" w:rsidP="00241043">
            <w:pPr>
              <w:pStyle w:val="TableText"/>
              <w:rPr>
                <w:rFonts w:cs="Arial"/>
                <w:color w:val="333333"/>
              </w:rPr>
            </w:pPr>
            <w:r w:rsidRPr="0010419F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EF420C" w:rsidRPr="0010419F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EF420C" w:rsidRPr="0010419F" w:rsidRDefault="00711EF1" w:rsidP="00241043">
            <w:pPr>
              <w:pStyle w:val="TableText"/>
              <w:rPr>
                <w:rFonts w:cs="Arial"/>
                <w:color w:val="333333"/>
              </w:rPr>
            </w:pPr>
            <w:r w:rsidRPr="0010419F">
              <w:rPr>
                <w:rFonts w:cs="Arial"/>
                <w:color w:val="333333"/>
              </w:rPr>
              <w:t>S</w:t>
            </w:r>
            <w:r w:rsidR="00EF420C" w:rsidRPr="0010419F">
              <w:rPr>
                <w:rFonts w:cs="Arial"/>
                <w:color w:val="333333"/>
              </w:rPr>
              <w:t>tring</w:t>
            </w:r>
            <w:r w:rsidRPr="0010419F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EF420C" w:rsidRPr="0010419F" w:rsidRDefault="00EF420C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 w:rsidR="00FF67FA">
              <w:rPr>
                <w:rFonts w:cs="Arial"/>
                <w:color w:val="333333"/>
              </w:rPr>
              <w:t>400</w:t>
            </w:r>
            <w:r w:rsidR="00FF67FA"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EF420C" w:rsidTr="00241043">
        <w:tc>
          <w:tcPr>
            <w:tcW w:w="1923" w:type="dxa"/>
          </w:tcPr>
          <w:p w:rsidR="00EF420C" w:rsidRPr="0010419F" w:rsidRDefault="00EF420C" w:rsidP="00241043">
            <w:pPr>
              <w:pStyle w:val="TableText"/>
              <w:rPr>
                <w:rFonts w:cs="Arial"/>
                <w:color w:val="333333"/>
              </w:rPr>
            </w:pPr>
            <w:r w:rsidRPr="0010419F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EF420C" w:rsidRPr="0010419F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EF420C" w:rsidRPr="00EB440F" w:rsidRDefault="00711EF1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</w:t>
            </w:r>
            <w:r w:rsidR="00EF420C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EF420C" w:rsidRPr="0010419F" w:rsidRDefault="00EF420C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10419F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86677F" w:rsidRPr="00EF420C" w:rsidRDefault="0086677F" w:rsidP="0086677F">
      <w:pPr>
        <w:spacing w:before="0" w:after="0"/>
        <w:ind w:left="0"/>
        <w:jc w:val="left"/>
      </w:pPr>
    </w:p>
    <w:p w:rsidR="00E25254" w:rsidRDefault="00D05B43" w:rsidP="00BE6105">
      <w:pPr>
        <w:pStyle w:val="3"/>
      </w:pPr>
      <w:bookmarkStart w:id="51" w:name="_Toc14889950"/>
      <w:r w:rsidRPr="00E25254">
        <w:rPr>
          <w:rFonts w:hint="eastAsia"/>
        </w:rPr>
        <w:t>批量</w:t>
      </w:r>
      <w:r w:rsidR="00E25254" w:rsidRPr="00E25254">
        <w:rPr>
          <w:rFonts w:hint="eastAsia"/>
        </w:rPr>
        <w:t>查询视频流</w:t>
      </w:r>
      <w:r w:rsidR="004A3107">
        <w:rPr>
          <w:rFonts w:hint="eastAsia"/>
        </w:rPr>
        <w:t>状态</w:t>
      </w:r>
      <w:bookmarkEnd w:id="51"/>
    </w:p>
    <w:p w:rsidR="00E25254" w:rsidRDefault="00E25254" w:rsidP="00E25254">
      <w:pPr>
        <w:pStyle w:val="4"/>
      </w:pPr>
      <w:r>
        <w:rPr>
          <w:rFonts w:hint="eastAsia"/>
        </w:rPr>
        <w:t>描述</w:t>
      </w:r>
    </w:p>
    <w:p w:rsidR="00E25254" w:rsidRPr="00E653E9" w:rsidRDefault="00E25254" w:rsidP="007A08DB">
      <w:pPr>
        <w:ind w:firstLine="216"/>
      </w:pPr>
      <w:r>
        <w:rPr>
          <w:rFonts w:hint="eastAsia"/>
        </w:rPr>
        <w:t>批量</w:t>
      </w:r>
      <w:r w:rsidR="004A3107">
        <w:rPr>
          <w:rFonts w:hint="eastAsia"/>
        </w:rPr>
        <w:t>查询</w:t>
      </w:r>
      <w:r>
        <w:rPr>
          <w:rFonts w:hint="eastAsia"/>
        </w:rPr>
        <w:t>从</w:t>
      </w:r>
      <w:r>
        <w:rPr>
          <w:rFonts w:hint="eastAsia"/>
        </w:rPr>
        <w:t>IPC</w:t>
      </w:r>
      <w:r>
        <w:rPr>
          <w:rFonts w:hint="eastAsia"/>
        </w:rPr>
        <w:t>引至</w:t>
      </w:r>
      <w:r>
        <w:rPr>
          <w:rFonts w:hint="eastAsia"/>
        </w:rPr>
        <w:t>MS</w:t>
      </w:r>
      <w:r>
        <w:rPr>
          <w:rFonts w:hint="eastAsia"/>
        </w:rPr>
        <w:t>的视频流</w:t>
      </w:r>
      <w:r w:rsidR="004A3107">
        <w:rPr>
          <w:rFonts w:hint="eastAsia"/>
        </w:rPr>
        <w:t>的状态</w:t>
      </w:r>
      <w:r>
        <w:rPr>
          <w:rFonts w:hint="eastAsia"/>
        </w:rPr>
        <w:t>。</w:t>
      </w:r>
    </w:p>
    <w:p w:rsidR="00E25254" w:rsidRDefault="00E25254" w:rsidP="00E25254">
      <w:pPr>
        <w:pStyle w:val="4"/>
      </w:pPr>
      <w:r>
        <w:lastRenderedPageBreak/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E25254" w:rsidTr="00241043">
        <w:trPr>
          <w:cnfStyle w:val="100000000000"/>
          <w:tblHeader/>
        </w:trPr>
        <w:tc>
          <w:tcPr>
            <w:tcW w:w="1923" w:type="dxa"/>
            <w:hideMark/>
          </w:tcPr>
          <w:p w:rsidR="00E25254" w:rsidRPr="00297E27" w:rsidRDefault="00E25254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E25254" w:rsidRPr="00297E27" w:rsidRDefault="00E25254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E25254" w:rsidTr="00241043">
        <w:tc>
          <w:tcPr>
            <w:tcW w:w="1923" w:type="dxa"/>
          </w:tcPr>
          <w:p w:rsidR="00E25254" w:rsidRPr="009D3AF3" w:rsidRDefault="00E25254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E25254" w:rsidRPr="009D3AF3" w:rsidRDefault="00FE536C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GET</w:t>
            </w:r>
          </w:p>
        </w:tc>
      </w:tr>
      <w:tr w:rsidR="00E25254" w:rsidTr="00241043">
        <w:tc>
          <w:tcPr>
            <w:tcW w:w="1923" w:type="dxa"/>
          </w:tcPr>
          <w:p w:rsidR="00E25254" w:rsidRPr="009D3AF3" w:rsidRDefault="00E25254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E25254" w:rsidRPr="009D3AF3" w:rsidRDefault="00B70EA5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Stream</w:t>
            </w:r>
            <w:r w:rsidR="001B3CFB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  <w:proofErr w:type="spellEnd"/>
          </w:p>
        </w:tc>
      </w:tr>
      <w:tr w:rsidR="00E25254" w:rsidTr="00241043">
        <w:tc>
          <w:tcPr>
            <w:tcW w:w="1923" w:type="dxa"/>
          </w:tcPr>
          <w:p w:rsidR="00E25254" w:rsidRPr="009D3AF3" w:rsidRDefault="00E25254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E25254" w:rsidRPr="009D3AF3" w:rsidRDefault="00B92AE5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B92AE5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Pr="00B92AE5">
              <w:rPr>
                <w:rFonts w:eastAsiaTheme="minorEastAsia" w:cs="Arial"/>
              </w:rPr>
              <w:t>Get</w:t>
            </w:r>
            <w:r w:rsidR="00281F6A">
              <w:rPr>
                <w:rFonts w:eastAsiaTheme="minorEastAsia" w:cs="Arial"/>
              </w:rPr>
              <w:t>Video</w:t>
            </w:r>
            <w:r w:rsidRPr="00B92AE5">
              <w:rPr>
                <w:rFonts w:eastAsiaTheme="minorEastAsia" w:cs="Arial"/>
              </w:rPr>
              <w:t>Streams</w:t>
            </w:r>
          </w:p>
        </w:tc>
      </w:tr>
      <w:tr w:rsidR="00E25254" w:rsidTr="00241043">
        <w:tc>
          <w:tcPr>
            <w:tcW w:w="1923" w:type="dxa"/>
          </w:tcPr>
          <w:p w:rsidR="00E25254" w:rsidRPr="009D3AF3" w:rsidRDefault="00E25254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E25254" w:rsidRPr="009D3AF3" w:rsidRDefault="00E25254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E25254" w:rsidRDefault="00E25254" w:rsidP="00E25254"/>
    <w:p w:rsidR="00E25254" w:rsidRDefault="00E25254" w:rsidP="00E25254">
      <w:pPr>
        <w:pStyle w:val="4"/>
      </w:pPr>
      <w:r>
        <w:t>请求示例</w:t>
      </w:r>
    </w:p>
    <w:p w:rsidR="00E25254" w:rsidRDefault="00FE536C" w:rsidP="00E25254">
      <w:pPr>
        <w:pStyle w:val="af5"/>
      </w:pPr>
      <w:r w:rsidRPr="00FE536C">
        <w:t>http://</w:t>
      </w:r>
      <w:r w:rsidR="000A2D90">
        <w:t>server-addr:8088</w:t>
      </w:r>
      <w:r w:rsidR="00814989">
        <w:t>/VM</w:t>
      </w:r>
      <w:r w:rsidR="00BC216A">
        <w:t>/</w:t>
      </w:r>
      <w:r w:rsidRPr="00FE536C">
        <w:t>Get</w:t>
      </w:r>
      <w:r w:rsidR="00281F6A">
        <w:t>Video</w:t>
      </w:r>
      <w:r w:rsidRPr="00FE536C">
        <w:t>Streams?</w:t>
      </w:r>
      <w:r w:rsidR="00B70EA5">
        <w:rPr>
          <w:rFonts w:hint="eastAsia"/>
        </w:rPr>
        <w:t>Stream</w:t>
      </w:r>
      <w:r w:rsidR="001B3CFB">
        <w:rPr>
          <w:rFonts w:hint="eastAsia"/>
        </w:rPr>
        <w:t>Id</w:t>
      </w:r>
      <w:r w:rsidR="00B70EA5">
        <w:rPr>
          <w:rFonts w:hint="eastAsia"/>
        </w:rPr>
        <w:t>List</w:t>
      </w:r>
      <w:proofErr w:type="gramStart"/>
      <w:r w:rsidRPr="00FE536C">
        <w:t>=[</w:t>
      </w:r>
      <w:proofErr w:type="gramEnd"/>
      <w:r>
        <w:t>"</w:t>
      </w:r>
      <w:r w:rsidR="00D52423">
        <w:rPr>
          <w:rFonts w:hint="eastAsia"/>
        </w:rPr>
        <w:t>xcfds01_01</w:t>
      </w:r>
      <w:r>
        <w:t>"</w:t>
      </w:r>
      <w:r w:rsidRPr="00FE536C">
        <w:t>]</w:t>
      </w:r>
    </w:p>
    <w:p w:rsidR="00E25254" w:rsidRDefault="00E25254" w:rsidP="00E25254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E25254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E25254" w:rsidRPr="005C66F8" w:rsidRDefault="00E25254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E25254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E25254" w:rsidRPr="005C66F8" w:rsidRDefault="00E25254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E25254" w:rsidRPr="005C66F8" w:rsidRDefault="00E25254" w:rsidP="00241043">
            <w:pPr>
              <w:pStyle w:val="TableHeading"/>
            </w:pPr>
            <w:r w:rsidRPr="005C66F8">
              <w:t>字段说明</w:t>
            </w:r>
          </w:p>
        </w:tc>
      </w:tr>
      <w:tr w:rsidR="00FE536C" w:rsidRPr="005C66F8" w:rsidTr="00241043">
        <w:tc>
          <w:tcPr>
            <w:tcW w:w="1923" w:type="dxa"/>
          </w:tcPr>
          <w:p w:rsidR="00FE536C" w:rsidRPr="00264579" w:rsidRDefault="00B70EA5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264579">
              <w:rPr>
                <w:rFonts w:cs="Arial" w:hint="eastAsia"/>
                <w:color w:val="333333"/>
              </w:rPr>
              <w:t>Stream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Pr="00264579">
              <w:rPr>
                <w:rFonts w:cs="Arial" w:hint="eastAsia"/>
                <w:color w:val="333333"/>
              </w:rPr>
              <w:t>List</w:t>
            </w:r>
            <w:proofErr w:type="spellEnd"/>
          </w:p>
        </w:tc>
        <w:tc>
          <w:tcPr>
            <w:tcW w:w="1276" w:type="dxa"/>
          </w:tcPr>
          <w:p w:rsidR="00FE536C" w:rsidRPr="00264579" w:rsidRDefault="001A4F44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E536C" w:rsidRDefault="00FE536C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FE536C" w:rsidRDefault="00FE536C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列表，每个元素为由字母、数字，以及下划线组成的字符串，用于唯一标识一路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IPC</w:t>
            </w:r>
            <w:r>
              <w:rPr>
                <w:rFonts w:cs="Arial" w:hint="eastAsia"/>
                <w:color w:val="333333"/>
              </w:rPr>
              <w:t>到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的视频流</w:t>
            </w:r>
          </w:p>
          <w:p w:rsidR="001A4F44" w:rsidRDefault="001A4F44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当未携带该参数时返回所有信息</w:t>
            </w:r>
          </w:p>
        </w:tc>
      </w:tr>
    </w:tbl>
    <w:p w:rsidR="00E25254" w:rsidRPr="00697FD7" w:rsidRDefault="00E25254" w:rsidP="00E25254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E25254" w:rsidRDefault="00E25254" w:rsidP="00E25254">
      <w:pPr>
        <w:pStyle w:val="4"/>
      </w:pPr>
      <w:r>
        <w:t>返回结果</w:t>
      </w:r>
    </w:p>
    <w:p w:rsidR="00E25254" w:rsidRDefault="00E25254" w:rsidP="00E25254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25254" w:rsidRDefault="00E25254" w:rsidP="00E25254">
      <w:pPr>
        <w:pStyle w:val="af5"/>
      </w:pPr>
      <w:r>
        <w:t>{</w:t>
      </w:r>
    </w:p>
    <w:p w:rsidR="00E25254" w:rsidRDefault="00E25254" w:rsidP="00E25254">
      <w:pPr>
        <w:pStyle w:val="af5"/>
      </w:pPr>
      <w:r>
        <w:t xml:space="preserve">    "Code":"200",</w:t>
      </w:r>
    </w:p>
    <w:p w:rsidR="00E25254" w:rsidRDefault="00E25254" w:rsidP="00E25254">
      <w:pPr>
        <w:pStyle w:val="af5"/>
        <w:ind w:firstLine="345"/>
      </w:pPr>
      <w:r>
        <w:t>"Message":"SUCCESS",</w:t>
      </w:r>
    </w:p>
    <w:p w:rsidR="00D52423" w:rsidRDefault="00D52423" w:rsidP="00E25254">
      <w:pPr>
        <w:pStyle w:val="af5"/>
        <w:ind w:firstLine="345"/>
      </w:pPr>
      <w:r>
        <w:t>"</w:t>
      </w:r>
      <w:r w:rsidR="00722DA6">
        <w:rPr>
          <w:rFonts w:hint="eastAsia"/>
        </w:rPr>
        <w:t>Data</w:t>
      </w:r>
      <w:r>
        <w:t>"</w:t>
      </w:r>
      <w:r>
        <w:rPr>
          <w:rFonts w:hint="eastAsia"/>
        </w:rPr>
        <w:t>:[{</w:t>
      </w:r>
    </w:p>
    <w:p w:rsidR="00D52423" w:rsidRDefault="00D52423" w:rsidP="00D52423">
      <w:pPr>
        <w:pStyle w:val="af5"/>
        <w:ind w:firstLineChars="400" w:firstLine="680"/>
      </w:pPr>
      <w:r>
        <w:t>"</w:t>
      </w:r>
      <w:r>
        <w:rPr>
          <w:rFonts w:hint="eastAsia"/>
        </w:rPr>
        <w:t>Stream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xcfds01_01</w:t>
      </w:r>
      <w:r>
        <w:t>"</w:t>
      </w:r>
      <w:r>
        <w:rPr>
          <w:rFonts w:hint="eastAsia"/>
        </w:rPr>
        <w:t>,</w:t>
      </w:r>
    </w:p>
    <w:p w:rsidR="00D52423" w:rsidRDefault="00D52423" w:rsidP="00D52423">
      <w:pPr>
        <w:pStyle w:val="af5"/>
        <w:ind w:firstLineChars="400" w:firstLine="680"/>
      </w:pPr>
      <w:r>
        <w:t>"</w:t>
      </w:r>
      <w:r w:rsidR="00C7121E">
        <w:rPr>
          <w:rFonts w:hint="eastAsia"/>
        </w:rPr>
        <w:t>Device</w:t>
      </w:r>
      <w:r w:rsidR="001B3CFB">
        <w:rPr>
          <w:rFonts w:hint="eastAsia"/>
        </w:rPr>
        <w:t>Id</w:t>
      </w:r>
      <w:r>
        <w:t>"</w:t>
      </w:r>
      <w:r w:rsidR="00C7121E">
        <w:rPr>
          <w:rFonts w:hint="eastAsia"/>
        </w:rPr>
        <w:t>:</w:t>
      </w:r>
      <w:r w:rsidR="00C7121E">
        <w:t>"</w:t>
      </w:r>
      <w:r w:rsidR="00C7121E">
        <w:rPr>
          <w:rFonts w:hint="eastAsia"/>
        </w:rPr>
        <w:t>001</w:t>
      </w:r>
      <w:r w:rsidR="00C7121E">
        <w:t>"</w:t>
      </w:r>
      <w:r w:rsidR="00C7121E">
        <w:rPr>
          <w:rFonts w:hint="eastAsia"/>
        </w:rPr>
        <w:t>,</w:t>
      </w:r>
    </w:p>
    <w:p w:rsidR="00C7121E" w:rsidRDefault="00C7121E" w:rsidP="00D52423">
      <w:pPr>
        <w:pStyle w:val="af5"/>
        <w:ind w:firstLineChars="400" w:firstLine="680"/>
      </w:pPr>
      <w:r>
        <w:t>"</w:t>
      </w:r>
      <w:proofErr w:type="spellStart"/>
      <w:r>
        <w:rPr>
          <w:rFonts w:hint="eastAsia"/>
        </w:rPr>
        <w:t>StreamType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HD</w:t>
      </w:r>
      <w:r>
        <w:t>"</w:t>
      </w:r>
      <w:r w:rsidR="00593DD2">
        <w:rPr>
          <w:rFonts w:hint="eastAsia"/>
        </w:rPr>
        <w:t>,</w:t>
      </w:r>
    </w:p>
    <w:p w:rsidR="00593DD2" w:rsidRDefault="00593DD2" w:rsidP="00593DD2">
      <w:pPr>
        <w:pStyle w:val="af5"/>
        <w:ind w:firstLineChars="400" w:firstLine="680"/>
      </w:pPr>
      <w:r>
        <w:t>"</w:t>
      </w:r>
      <w:r>
        <w:rPr>
          <w:rFonts w:hint="eastAsia"/>
        </w:rPr>
        <w:t>StreamStatus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</w:p>
    <w:p w:rsidR="00D52423" w:rsidRDefault="00D52423" w:rsidP="00E25254">
      <w:pPr>
        <w:pStyle w:val="af5"/>
        <w:ind w:firstLine="345"/>
      </w:pPr>
      <w:r>
        <w:rPr>
          <w:rFonts w:hint="eastAsia"/>
        </w:rPr>
        <w:t>}]</w:t>
      </w:r>
    </w:p>
    <w:p w:rsidR="00E25254" w:rsidRDefault="00E25254" w:rsidP="00E25254">
      <w:pPr>
        <w:pStyle w:val="af5"/>
      </w:pPr>
      <w:r>
        <w:t>}</w:t>
      </w:r>
    </w:p>
    <w:p w:rsidR="00E25254" w:rsidRDefault="00E25254" w:rsidP="00E25254">
      <w:pPr>
        <w:ind w:left="0"/>
      </w:pPr>
    </w:p>
    <w:p w:rsidR="00E25254" w:rsidRPr="00697FD7" w:rsidRDefault="00E25254" w:rsidP="00E25254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E25254" w:rsidTr="00241043">
        <w:trPr>
          <w:cnfStyle w:val="100000000000"/>
          <w:tblHeader/>
        </w:trPr>
        <w:tc>
          <w:tcPr>
            <w:tcW w:w="1923" w:type="dxa"/>
            <w:hideMark/>
          </w:tcPr>
          <w:p w:rsidR="00E25254" w:rsidRPr="005C66F8" w:rsidRDefault="00E25254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E25254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E25254" w:rsidRPr="005C66F8" w:rsidRDefault="00E25254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E25254" w:rsidRPr="005C66F8" w:rsidRDefault="00E25254" w:rsidP="00241043">
            <w:pPr>
              <w:pStyle w:val="TableHeading"/>
            </w:pPr>
            <w:r w:rsidRPr="005C66F8">
              <w:t>字段说明</w:t>
            </w:r>
          </w:p>
        </w:tc>
      </w:tr>
      <w:tr w:rsidR="00E25254" w:rsidTr="00241043">
        <w:tc>
          <w:tcPr>
            <w:tcW w:w="1923" w:type="dxa"/>
          </w:tcPr>
          <w:p w:rsidR="00E25254" w:rsidRPr="00F85A82" w:rsidRDefault="00E25254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E25254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E25254" w:rsidRPr="00F85A82" w:rsidRDefault="00711EF1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S</w:t>
            </w:r>
            <w:r w:rsidR="00E25254" w:rsidRPr="00F85A82">
              <w:rPr>
                <w:rFonts w:cs="Arial"/>
                <w:color w:val="333333"/>
              </w:rPr>
              <w:t>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E25254" w:rsidRPr="00F85A82" w:rsidRDefault="00E25254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返回码（可选返回值为</w:t>
            </w:r>
            <w:r w:rsidRPr="00F85A82">
              <w:rPr>
                <w:rFonts w:cs="Arial" w:hint="eastAsia"/>
                <w:color w:val="333333"/>
              </w:rPr>
              <w:t>200/</w:t>
            </w:r>
            <w:r w:rsidRPr="00F85A82">
              <w:rPr>
                <w:rFonts w:cs="Arial"/>
                <w:color w:val="333333"/>
              </w:rPr>
              <w:t>403</w:t>
            </w:r>
            <w:r w:rsidRPr="00F85A82">
              <w:rPr>
                <w:rFonts w:cs="Arial" w:hint="eastAsia"/>
                <w:color w:val="333333"/>
              </w:rPr>
              <w:t>/</w:t>
            </w:r>
            <w:r w:rsidRPr="00F85A82">
              <w:rPr>
                <w:rFonts w:cs="Arial"/>
                <w:color w:val="333333"/>
              </w:rPr>
              <w:t>404</w:t>
            </w:r>
            <w:r w:rsidRPr="00F85A82">
              <w:rPr>
                <w:rFonts w:cs="Arial"/>
                <w:color w:val="333333"/>
              </w:rPr>
              <w:t>，详</w:t>
            </w:r>
            <w:r w:rsidRPr="00F85A82">
              <w:rPr>
                <w:rFonts w:cs="Arial" w:hint="eastAsia"/>
                <w:color w:val="333333"/>
              </w:rPr>
              <w:t>见码表</w:t>
            </w:r>
            <w:r w:rsidRPr="00F85A82">
              <w:rPr>
                <w:rFonts w:cs="Arial" w:hint="eastAsia"/>
                <w:color w:val="333333"/>
              </w:rPr>
              <w:t>3.1</w:t>
            </w:r>
            <w:r w:rsidRPr="00F85A82">
              <w:rPr>
                <w:rFonts w:cs="Arial" w:hint="eastAsia"/>
                <w:color w:val="333333"/>
              </w:rPr>
              <w:t>）</w:t>
            </w:r>
          </w:p>
        </w:tc>
      </w:tr>
      <w:tr w:rsidR="00E25254" w:rsidTr="00241043">
        <w:tc>
          <w:tcPr>
            <w:tcW w:w="1923" w:type="dxa"/>
          </w:tcPr>
          <w:p w:rsidR="00E25254" w:rsidRPr="00F85A82" w:rsidRDefault="00E25254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E25254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E25254" w:rsidRPr="00F85A82" w:rsidRDefault="00711EF1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rFonts w:hint="eastAsia"/>
                <w:color w:val="333333"/>
                <w:kern w:val="0"/>
                <w:szCs w:val="18"/>
              </w:rPr>
              <w:t>S</w:t>
            </w:r>
            <w:r w:rsidRPr="00F85A82">
              <w:rPr>
                <w:color w:val="333333"/>
                <w:kern w:val="0"/>
                <w:szCs w:val="18"/>
              </w:rPr>
              <w:t>tring(</w:t>
            </w:r>
            <w:r w:rsidR="00E25254" w:rsidRPr="00F85A82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E25254" w:rsidRPr="00F85A82" w:rsidRDefault="00E25254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返回信息，</w:t>
            </w:r>
            <w:r w:rsidRPr="00F85A82">
              <w:rPr>
                <w:rFonts w:cs="Arial"/>
                <w:color w:val="333333"/>
              </w:rPr>
              <w:t>"SUCCESS"</w:t>
            </w:r>
            <w:r w:rsidRPr="00F85A82">
              <w:rPr>
                <w:rFonts w:cs="Arial" w:hint="eastAsia"/>
                <w:color w:val="333333"/>
              </w:rPr>
              <w:t>为正常，其它错误码均带有详细的错误信息</w:t>
            </w:r>
          </w:p>
        </w:tc>
      </w:tr>
      <w:tr w:rsidR="00FE536C" w:rsidTr="00241043">
        <w:tc>
          <w:tcPr>
            <w:tcW w:w="1923" w:type="dxa"/>
          </w:tcPr>
          <w:p w:rsidR="00FE536C" w:rsidRPr="00F85A82" w:rsidRDefault="00722DA6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276" w:type="dxa"/>
          </w:tcPr>
          <w:p w:rsidR="00FE536C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E536C" w:rsidRPr="00F85A82" w:rsidRDefault="00FE536C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FE536C" w:rsidRPr="00F85A82" w:rsidRDefault="00FE536C" w:rsidP="00FE536C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视频</w:t>
            </w:r>
            <w:proofErr w:type="gramStart"/>
            <w:r w:rsidRPr="00F85A82">
              <w:rPr>
                <w:rFonts w:cs="Arial" w:hint="eastAsia"/>
                <w:color w:val="333333"/>
              </w:rPr>
              <w:t>流信息</w:t>
            </w:r>
            <w:proofErr w:type="gramEnd"/>
            <w:r w:rsidRPr="00F85A82">
              <w:rPr>
                <w:rFonts w:cs="Arial" w:hint="eastAsia"/>
                <w:color w:val="333333"/>
              </w:rPr>
              <w:t>列表，为</w:t>
            </w:r>
            <w:proofErr w:type="spellStart"/>
            <w:r w:rsidRPr="00F85A82">
              <w:rPr>
                <w:rFonts w:cs="Arial" w:hint="eastAsia"/>
                <w:color w:val="333333"/>
              </w:rPr>
              <w:t>StreamInfo</w:t>
            </w:r>
            <w:proofErr w:type="spellEnd"/>
            <w:r w:rsidRPr="00F85A82">
              <w:rPr>
                <w:rFonts w:cs="Arial" w:hint="eastAsia"/>
                <w:color w:val="333333"/>
              </w:rPr>
              <w:t>对象的数组，</w:t>
            </w:r>
            <w:proofErr w:type="spellStart"/>
            <w:r w:rsidRPr="00F85A82">
              <w:rPr>
                <w:rFonts w:cs="Arial" w:hint="eastAsia"/>
                <w:color w:val="333333"/>
              </w:rPr>
              <w:t>StreamInfo</w:t>
            </w:r>
            <w:proofErr w:type="spellEnd"/>
            <w:r w:rsidRPr="00F85A82">
              <w:rPr>
                <w:rFonts w:cs="Arial" w:hint="eastAsia"/>
                <w:color w:val="333333"/>
              </w:rPr>
              <w:t>对象定义见附录</w:t>
            </w:r>
            <w:r w:rsidRPr="00F85A82">
              <w:rPr>
                <w:rFonts w:cs="Arial" w:hint="eastAsia"/>
                <w:color w:val="333333"/>
              </w:rPr>
              <w:t>3.2</w:t>
            </w:r>
          </w:p>
        </w:tc>
      </w:tr>
    </w:tbl>
    <w:p w:rsidR="004D12CD" w:rsidRPr="003A13CF" w:rsidRDefault="00515F36" w:rsidP="00BE6105">
      <w:pPr>
        <w:pStyle w:val="3"/>
      </w:pPr>
      <w:bookmarkStart w:id="52" w:name="_Toc14889951"/>
      <w:r w:rsidRPr="003A13CF">
        <w:rPr>
          <w:rFonts w:hint="eastAsia"/>
        </w:rPr>
        <w:t>通过设备</w:t>
      </w:r>
      <w:r w:rsidR="001B3CFB" w:rsidRPr="003A13CF">
        <w:rPr>
          <w:rFonts w:hint="eastAsia"/>
        </w:rPr>
        <w:t>Id</w:t>
      </w:r>
      <w:r w:rsidR="009E4B4A" w:rsidRPr="003A13CF">
        <w:rPr>
          <w:rFonts w:hint="eastAsia"/>
        </w:rPr>
        <w:t>批量</w:t>
      </w:r>
      <w:r w:rsidR="00FF67FA" w:rsidRPr="003A13CF">
        <w:rPr>
          <w:rFonts w:hint="eastAsia"/>
        </w:rPr>
        <w:t>查询视频流状态</w:t>
      </w:r>
      <w:bookmarkEnd w:id="52"/>
    </w:p>
    <w:p w:rsidR="003A13CF" w:rsidRDefault="003A13CF" w:rsidP="003A13CF">
      <w:pPr>
        <w:pStyle w:val="4"/>
      </w:pPr>
      <w:r>
        <w:rPr>
          <w:rFonts w:hint="eastAsia"/>
        </w:rPr>
        <w:t>描述</w:t>
      </w:r>
    </w:p>
    <w:p w:rsidR="003A13CF" w:rsidRPr="00E653E9" w:rsidRDefault="003A13CF" w:rsidP="003A13CF">
      <w:pPr>
        <w:ind w:firstLine="216"/>
      </w:pPr>
      <w:r>
        <w:rPr>
          <w:rFonts w:hint="eastAsia"/>
        </w:rPr>
        <w:t>批量查询从</w:t>
      </w:r>
      <w:r>
        <w:rPr>
          <w:rFonts w:hint="eastAsia"/>
        </w:rPr>
        <w:t>IPC</w:t>
      </w:r>
      <w:r>
        <w:rPr>
          <w:rFonts w:hint="eastAsia"/>
        </w:rPr>
        <w:t>引至</w:t>
      </w:r>
      <w:r>
        <w:rPr>
          <w:rFonts w:hint="eastAsia"/>
        </w:rPr>
        <w:t>MS</w:t>
      </w:r>
      <w:r>
        <w:rPr>
          <w:rFonts w:hint="eastAsia"/>
        </w:rPr>
        <w:t>的视频流的状态。当查询的设备未返回信息时，则说明该</w:t>
      </w:r>
      <w:proofErr w:type="gramStart"/>
      <w:r>
        <w:rPr>
          <w:rFonts w:hint="eastAsia"/>
        </w:rPr>
        <w:t>视频流未启动</w:t>
      </w:r>
      <w:proofErr w:type="gramEnd"/>
      <w:r>
        <w:rPr>
          <w:rFonts w:hint="eastAsia"/>
        </w:rPr>
        <w:t>，或已停止成功。</w:t>
      </w:r>
    </w:p>
    <w:p w:rsidR="003A13CF" w:rsidRDefault="003A13CF" w:rsidP="003A13CF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3A13CF" w:rsidTr="006970E1">
        <w:trPr>
          <w:cnfStyle w:val="100000000000"/>
          <w:tblHeader/>
        </w:trPr>
        <w:tc>
          <w:tcPr>
            <w:tcW w:w="1923" w:type="dxa"/>
            <w:hideMark/>
          </w:tcPr>
          <w:p w:rsidR="003A13CF" w:rsidRPr="00297E27" w:rsidRDefault="003A13CF" w:rsidP="006970E1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3A13CF" w:rsidRPr="00297E27" w:rsidRDefault="003A13CF" w:rsidP="006970E1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3A13CF" w:rsidTr="006970E1">
        <w:tc>
          <w:tcPr>
            <w:tcW w:w="1923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接口名称</w:t>
            </w:r>
          </w:p>
        </w:tc>
        <w:tc>
          <w:tcPr>
            <w:tcW w:w="7034" w:type="dxa"/>
          </w:tcPr>
          <w:p w:rsidR="003A13CF" w:rsidRPr="00FC040A" w:rsidRDefault="003A13CF" w:rsidP="006970E1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查询</w:t>
            </w:r>
            <w:r w:rsidRPr="00917470">
              <w:rPr>
                <w:rFonts w:eastAsiaTheme="minorEastAsia" w:cs="Arial" w:hint="eastAsia"/>
              </w:rPr>
              <w:t>视频流</w:t>
            </w:r>
            <w:r>
              <w:rPr>
                <w:rFonts w:eastAsiaTheme="minorEastAsia" w:cs="Arial" w:hint="eastAsia"/>
              </w:rPr>
              <w:t>状态</w:t>
            </w:r>
            <w:r w:rsidRPr="00917470">
              <w:rPr>
                <w:rFonts w:eastAsiaTheme="minorEastAsia" w:cs="Arial" w:hint="eastAsia"/>
              </w:rPr>
              <w:t>（批量，异步）</w:t>
            </w:r>
          </w:p>
        </w:tc>
      </w:tr>
      <w:tr w:rsidR="003A13CF" w:rsidTr="006970E1">
        <w:tc>
          <w:tcPr>
            <w:tcW w:w="1923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GET</w:t>
            </w:r>
          </w:p>
        </w:tc>
      </w:tr>
      <w:tr w:rsidR="003A13CF" w:rsidTr="006970E1">
        <w:tc>
          <w:tcPr>
            <w:tcW w:w="1923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StreamIdList</w:t>
            </w:r>
            <w:proofErr w:type="spellEnd"/>
          </w:p>
        </w:tc>
      </w:tr>
      <w:tr w:rsidR="003A13CF" w:rsidTr="006970E1">
        <w:tc>
          <w:tcPr>
            <w:tcW w:w="1923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B92AE5">
              <w:rPr>
                <w:rFonts w:eastAsiaTheme="minorEastAsia" w:cs="Arial"/>
              </w:rPr>
              <w:t>http://</w:t>
            </w:r>
            <w:r w:rsidR="00F20724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F20724">
              <w:rPr>
                <w:rFonts w:eastAsiaTheme="minorEastAsia" w:cs="Arial"/>
              </w:rPr>
              <w:t>/</w:t>
            </w:r>
            <w:r w:rsidRPr="00B92AE5">
              <w:rPr>
                <w:rFonts w:eastAsiaTheme="minorEastAsia" w:cs="Arial"/>
              </w:rPr>
              <w:t>Get</w:t>
            </w:r>
            <w:r>
              <w:rPr>
                <w:rFonts w:eastAsiaTheme="minorEastAsia" w:cs="Arial"/>
              </w:rPr>
              <w:t>Video</w:t>
            </w:r>
            <w:r w:rsidRPr="00B92AE5">
              <w:rPr>
                <w:rFonts w:eastAsiaTheme="minorEastAsia" w:cs="Arial"/>
              </w:rPr>
              <w:t>Streams</w:t>
            </w:r>
            <w:r>
              <w:rPr>
                <w:rFonts w:eastAsiaTheme="minorEastAsia" w:cs="Arial"/>
              </w:rPr>
              <w:t>ByDeviceId</w:t>
            </w:r>
          </w:p>
        </w:tc>
      </w:tr>
      <w:tr w:rsidR="003A13CF" w:rsidTr="006970E1">
        <w:tc>
          <w:tcPr>
            <w:tcW w:w="1923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3A13CF" w:rsidRPr="009D3AF3" w:rsidRDefault="003A13CF" w:rsidP="006970E1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3A13CF" w:rsidRDefault="003A13CF" w:rsidP="003A13CF"/>
    <w:p w:rsidR="003A13CF" w:rsidRDefault="003A13CF" w:rsidP="003A13CF">
      <w:pPr>
        <w:pStyle w:val="4"/>
      </w:pPr>
      <w:r>
        <w:t>请求示例</w:t>
      </w:r>
    </w:p>
    <w:p w:rsidR="003A13CF" w:rsidRPr="00E03123" w:rsidRDefault="003A13CF" w:rsidP="00E03123">
      <w:pPr>
        <w:pStyle w:val="af5"/>
        <w:rPr>
          <w:rFonts w:eastAsiaTheme="minorEastAsia" w:cs="Arial"/>
        </w:rPr>
      </w:pPr>
      <w:r w:rsidRPr="00FE536C">
        <w:t>http://</w:t>
      </w:r>
      <w:r w:rsidR="00F20724">
        <w:t>server-addr:8088</w:t>
      </w:r>
      <w:r w:rsidR="00814989">
        <w:t>/VM</w:t>
      </w:r>
      <w:r w:rsidR="00F20724">
        <w:t>/</w:t>
      </w:r>
      <w:r w:rsidR="00E03123" w:rsidRPr="00B92AE5">
        <w:rPr>
          <w:rFonts w:eastAsiaTheme="minorEastAsia" w:cs="Arial"/>
        </w:rPr>
        <w:t>Get</w:t>
      </w:r>
      <w:r w:rsidR="00E03123">
        <w:rPr>
          <w:rFonts w:eastAsiaTheme="minorEastAsia" w:cs="Arial"/>
        </w:rPr>
        <w:t>Video</w:t>
      </w:r>
      <w:r w:rsidR="00E03123" w:rsidRPr="00B92AE5">
        <w:rPr>
          <w:rFonts w:eastAsiaTheme="minorEastAsia" w:cs="Arial"/>
        </w:rPr>
        <w:t>Streams</w:t>
      </w:r>
      <w:r w:rsidR="00E03123">
        <w:rPr>
          <w:rFonts w:eastAsiaTheme="minorEastAsia" w:cs="Arial"/>
        </w:rPr>
        <w:t>ByDeviceId</w:t>
      </w:r>
      <w:r w:rsidRPr="00FE536C">
        <w:t>?</w:t>
      </w:r>
      <w:r>
        <w:t>Device</w:t>
      </w:r>
      <w:r>
        <w:rPr>
          <w:rFonts w:hint="eastAsia"/>
        </w:rPr>
        <w:t>IdList</w:t>
      </w:r>
      <w:proofErr w:type="gramStart"/>
      <w:r w:rsidRPr="00FE536C">
        <w:t>=[</w:t>
      </w:r>
      <w:proofErr w:type="gramEnd"/>
      <w:r>
        <w:t>"</w:t>
      </w:r>
      <w:r>
        <w:rPr>
          <w:rFonts w:hint="eastAsia"/>
        </w:rPr>
        <w:t>xcfds01_01</w:t>
      </w:r>
      <w:r>
        <w:t>"</w:t>
      </w:r>
      <w:r w:rsidRPr="00FE536C">
        <w:t>]</w:t>
      </w:r>
    </w:p>
    <w:p w:rsidR="003A13CF" w:rsidRDefault="003A13CF" w:rsidP="003A13CF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3A13CF" w:rsidRPr="005C66F8" w:rsidTr="006970E1">
        <w:trPr>
          <w:cnfStyle w:val="100000000000"/>
          <w:tblHeader/>
        </w:trPr>
        <w:tc>
          <w:tcPr>
            <w:tcW w:w="1923" w:type="dxa"/>
            <w:hideMark/>
          </w:tcPr>
          <w:p w:rsidR="003A13CF" w:rsidRPr="005C66F8" w:rsidRDefault="003A13CF" w:rsidP="006970E1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3A13CF" w:rsidRDefault="003A13CF" w:rsidP="006970E1">
            <w:pPr>
              <w:pStyle w:val="TableHeading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3A13CF" w:rsidRPr="005C66F8" w:rsidRDefault="003A13CF" w:rsidP="006970E1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3A13CF" w:rsidRPr="005C66F8" w:rsidRDefault="003A13CF" w:rsidP="006970E1">
            <w:pPr>
              <w:pStyle w:val="TableHeading"/>
            </w:pPr>
            <w:r w:rsidRPr="005C66F8">
              <w:t>字段说明</w:t>
            </w:r>
          </w:p>
        </w:tc>
      </w:tr>
      <w:tr w:rsidR="003A13CF" w:rsidRPr="005C66F8" w:rsidTr="006970E1">
        <w:tc>
          <w:tcPr>
            <w:tcW w:w="1923" w:type="dxa"/>
          </w:tcPr>
          <w:p w:rsidR="003A13CF" w:rsidRPr="00264579" w:rsidRDefault="003A13CF" w:rsidP="006970E1">
            <w:pPr>
              <w:pStyle w:val="TableText"/>
              <w:rPr>
                <w:rFonts w:cs="Arial"/>
                <w:color w:val="333333"/>
              </w:rPr>
            </w:pPr>
            <w:proofErr w:type="spellStart"/>
            <w:r>
              <w:t>Device</w:t>
            </w:r>
            <w:r>
              <w:rPr>
                <w:rFonts w:hint="eastAsia"/>
              </w:rPr>
              <w:t>IdList</w:t>
            </w:r>
            <w:proofErr w:type="spellEnd"/>
          </w:p>
        </w:tc>
        <w:tc>
          <w:tcPr>
            <w:tcW w:w="1276" w:type="dxa"/>
          </w:tcPr>
          <w:p w:rsidR="003A13CF" w:rsidRPr="00264579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264579">
              <w:rPr>
                <w:rFonts w:cs="Arial" w:hint="eastAsia"/>
                <w:color w:val="333333"/>
              </w:rPr>
              <w:t>是</w:t>
            </w:r>
          </w:p>
        </w:tc>
        <w:tc>
          <w:tcPr>
            <w:tcW w:w="1276" w:type="dxa"/>
          </w:tcPr>
          <w:p w:rsidR="003A13CF" w:rsidRDefault="003A13CF" w:rsidP="006970E1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3A13CF" w:rsidRDefault="003A13CF" w:rsidP="006970E1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设备</w:t>
            </w:r>
            <w:r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列表，每个元素为由字母、数字，以及下划线组成的字符串，用于唯一标识一个设备</w:t>
            </w:r>
          </w:p>
        </w:tc>
      </w:tr>
    </w:tbl>
    <w:p w:rsidR="003A13CF" w:rsidRPr="00697FD7" w:rsidRDefault="003A13CF" w:rsidP="003A13CF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3A13CF" w:rsidRDefault="003A13CF" w:rsidP="003A13CF">
      <w:pPr>
        <w:pStyle w:val="4"/>
      </w:pPr>
      <w:r>
        <w:t>返回结果</w:t>
      </w:r>
    </w:p>
    <w:p w:rsidR="003A13CF" w:rsidRDefault="003A13CF" w:rsidP="003A13CF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A13CF" w:rsidRDefault="003A13CF" w:rsidP="003A13CF">
      <w:pPr>
        <w:pStyle w:val="af5"/>
      </w:pPr>
      <w:r>
        <w:t>{</w:t>
      </w:r>
    </w:p>
    <w:p w:rsidR="003A13CF" w:rsidRDefault="003A13CF" w:rsidP="003A13CF">
      <w:pPr>
        <w:pStyle w:val="af5"/>
      </w:pPr>
      <w:r>
        <w:t xml:space="preserve">    "Code":"200",</w:t>
      </w:r>
    </w:p>
    <w:p w:rsidR="003A13CF" w:rsidRDefault="003A13CF" w:rsidP="003A13CF">
      <w:pPr>
        <w:pStyle w:val="af5"/>
        <w:ind w:firstLine="345"/>
      </w:pPr>
      <w:r>
        <w:t>"Message":"SUCCESS",</w:t>
      </w:r>
    </w:p>
    <w:p w:rsidR="003A13CF" w:rsidRDefault="003A13CF" w:rsidP="003A13CF">
      <w:pPr>
        <w:pStyle w:val="af5"/>
        <w:ind w:firstLine="345"/>
      </w:pPr>
      <w:r>
        <w:t>"</w:t>
      </w:r>
      <w:r w:rsidR="00F20724">
        <w:rPr>
          <w:rFonts w:hint="eastAsia"/>
        </w:rPr>
        <w:t>Data</w:t>
      </w:r>
      <w:r>
        <w:t>"</w:t>
      </w:r>
      <w:r>
        <w:rPr>
          <w:rFonts w:hint="eastAsia"/>
        </w:rPr>
        <w:t>:[{</w:t>
      </w:r>
    </w:p>
    <w:p w:rsidR="003A13CF" w:rsidRDefault="003A13CF" w:rsidP="003A13CF">
      <w:pPr>
        <w:pStyle w:val="af5"/>
        <w:ind w:firstLineChars="400" w:firstLine="680"/>
      </w:pPr>
      <w:r>
        <w:t>"</w:t>
      </w:r>
      <w:r>
        <w:rPr>
          <w:rFonts w:hint="eastAsia"/>
        </w:rPr>
        <w:t>StreamId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xcfds01_01</w:t>
      </w:r>
      <w:r>
        <w:t>"</w:t>
      </w:r>
      <w:r>
        <w:rPr>
          <w:rFonts w:hint="eastAsia"/>
        </w:rPr>
        <w:t>,</w:t>
      </w:r>
    </w:p>
    <w:p w:rsidR="003A13CF" w:rsidRDefault="003A13CF" w:rsidP="003A13CF">
      <w:pPr>
        <w:pStyle w:val="af5"/>
        <w:ind w:firstLineChars="400" w:firstLine="680"/>
      </w:pPr>
      <w:r>
        <w:t>"</w:t>
      </w:r>
      <w:r>
        <w:rPr>
          <w:rFonts w:hint="eastAsia"/>
        </w:rPr>
        <w:t>DeviceId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001</w:t>
      </w:r>
      <w:r>
        <w:t>"</w:t>
      </w:r>
      <w:r>
        <w:rPr>
          <w:rFonts w:hint="eastAsia"/>
        </w:rPr>
        <w:t>,</w:t>
      </w:r>
    </w:p>
    <w:p w:rsidR="003A13CF" w:rsidRDefault="003A13CF" w:rsidP="003A13CF">
      <w:pPr>
        <w:pStyle w:val="af5"/>
        <w:ind w:firstLineChars="400" w:firstLine="680"/>
      </w:pPr>
      <w:r>
        <w:t>"</w:t>
      </w:r>
      <w:proofErr w:type="spellStart"/>
      <w:r>
        <w:rPr>
          <w:rFonts w:hint="eastAsia"/>
        </w:rPr>
        <w:t>StreamType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HD</w:t>
      </w:r>
      <w:r>
        <w:t>"</w:t>
      </w:r>
      <w:r>
        <w:rPr>
          <w:rFonts w:hint="eastAsia"/>
        </w:rPr>
        <w:t>,</w:t>
      </w:r>
    </w:p>
    <w:p w:rsidR="003A13CF" w:rsidRDefault="003A13CF" w:rsidP="003A13CF">
      <w:pPr>
        <w:pStyle w:val="af5"/>
        <w:ind w:firstLineChars="400" w:firstLine="680"/>
      </w:pPr>
      <w:r>
        <w:t>"</w:t>
      </w:r>
      <w:r>
        <w:rPr>
          <w:rFonts w:hint="eastAsia"/>
        </w:rPr>
        <w:t>StreamStatus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</w:p>
    <w:p w:rsidR="003A13CF" w:rsidRDefault="003A13CF" w:rsidP="003A13CF">
      <w:pPr>
        <w:pStyle w:val="af5"/>
        <w:ind w:firstLine="345"/>
      </w:pPr>
      <w:r>
        <w:rPr>
          <w:rFonts w:hint="eastAsia"/>
        </w:rPr>
        <w:lastRenderedPageBreak/>
        <w:t>}]</w:t>
      </w:r>
    </w:p>
    <w:p w:rsidR="003A13CF" w:rsidRDefault="003A13CF" w:rsidP="003A13CF">
      <w:pPr>
        <w:pStyle w:val="af5"/>
      </w:pPr>
      <w:r>
        <w:t>}</w:t>
      </w:r>
    </w:p>
    <w:p w:rsidR="003A13CF" w:rsidRDefault="003A13CF" w:rsidP="003A13CF">
      <w:pPr>
        <w:ind w:left="0"/>
      </w:pPr>
    </w:p>
    <w:p w:rsidR="003A13CF" w:rsidRPr="00697FD7" w:rsidRDefault="003A13CF" w:rsidP="003A13CF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3A13CF" w:rsidTr="006970E1">
        <w:trPr>
          <w:cnfStyle w:val="100000000000"/>
          <w:tblHeader/>
        </w:trPr>
        <w:tc>
          <w:tcPr>
            <w:tcW w:w="1923" w:type="dxa"/>
            <w:hideMark/>
          </w:tcPr>
          <w:p w:rsidR="003A13CF" w:rsidRPr="005C66F8" w:rsidRDefault="003A13CF" w:rsidP="006970E1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3A13CF" w:rsidRDefault="003A13CF" w:rsidP="006970E1">
            <w:pPr>
              <w:pStyle w:val="TableHeading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3A13CF" w:rsidRPr="005C66F8" w:rsidRDefault="003A13CF" w:rsidP="006970E1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3A13CF" w:rsidRPr="005C66F8" w:rsidRDefault="003A13CF" w:rsidP="006970E1">
            <w:pPr>
              <w:pStyle w:val="TableHeading"/>
            </w:pPr>
            <w:r w:rsidRPr="005C66F8">
              <w:t>字段说明</w:t>
            </w:r>
          </w:p>
        </w:tc>
      </w:tr>
      <w:tr w:rsidR="003A13CF" w:rsidTr="006970E1">
        <w:tc>
          <w:tcPr>
            <w:tcW w:w="1923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是</w:t>
            </w:r>
          </w:p>
        </w:tc>
        <w:tc>
          <w:tcPr>
            <w:tcW w:w="1276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S</w:t>
            </w:r>
            <w:r w:rsidRPr="00F85A82">
              <w:rPr>
                <w:rFonts w:cs="Arial"/>
                <w:color w:val="333333"/>
              </w:rPr>
              <w:t>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返回码（可选返回值为</w:t>
            </w:r>
            <w:r w:rsidRPr="00F85A82">
              <w:rPr>
                <w:rFonts w:cs="Arial" w:hint="eastAsia"/>
                <w:color w:val="333333"/>
              </w:rPr>
              <w:t>200/</w:t>
            </w:r>
            <w:r w:rsidRPr="00F85A82">
              <w:rPr>
                <w:rFonts w:cs="Arial"/>
                <w:color w:val="333333"/>
              </w:rPr>
              <w:t>403</w:t>
            </w:r>
            <w:r w:rsidRPr="00F85A82">
              <w:rPr>
                <w:rFonts w:cs="Arial" w:hint="eastAsia"/>
                <w:color w:val="333333"/>
              </w:rPr>
              <w:t>/</w:t>
            </w:r>
            <w:r w:rsidRPr="00F85A82">
              <w:rPr>
                <w:rFonts w:cs="Arial"/>
                <w:color w:val="333333"/>
              </w:rPr>
              <w:t>404</w:t>
            </w:r>
            <w:r w:rsidRPr="00F85A82">
              <w:rPr>
                <w:rFonts w:cs="Arial"/>
                <w:color w:val="333333"/>
              </w:rPr>
              <w:t>，详</w:t>
            </w:r>
            <w:r w:rsidRPr="00F85A82">
              <w:rPr>
                <w:rFonts w:cs="Arial" w:hint="eastAsia"/>
                <w:color w:val="333333"/>
              </w:rPr>
              <w:t>见码表</w:t>
            </w:r>
            <w:r w:rsidRPr="00F85A82">
              <w:rPr>
                <w:rFonts w:cs="Arial" w:hint="eastAsia"/>
                <w:color w:val="333333"/>
              </w:rPr>
              <w:t>3.1</w:t>
            </w:r>
            <w:r w:rsidRPr="00F85A82">
              <w:rPr>
                <w:rFonts w:cs="Arial" w:hint="eastAsia"/>
                <w:color w:val="333333"/>
              </w:rPr>
              <w:t>）</w:t>
            </w:r>
          </w:p>
        </w:tc>
      </w:tr>
      <w:tr w:rsidR="003A13CF" w:rsidTr="006970E1">
        <w:tc>
          <w:tcPr>
            <w:tcW w:w="1923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是</w:t>
            </w:r>
          </w:p>
        </w:tc>
        <w:tc>
          <w:tcPr>
            <w:tcW w:w="1276" w:type="dxa"/>
          </w:tcPr>
          <w:p w:rsidR="003A13CF" w:rsidRPr="00F85A82" w:rsidRDefault="003A13CF" w:rsidP="006970E1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rFonts w:hint="eastAsia"/>
                <w:color w:val="333333"/>
                <w:kern w:val="0"/>
                <w:szCs w:val="18"/>
              </w:rPr>
              <w:t>S</w:t>
            </w:r>
            <w:r w:rsidRPr="00F85A82"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返回信息，</w:t>
            </w:r>
            <w:r w:rsidRPr="00F85A82">
              <w:rPr>
                <w:rFonts w:cs="Arial"/>
                <w:color w:val="333333"/>
              </w:rPr>
              <w:t>"SUCCESS"</w:t>
            </w:r>
            <w:r w:rsidRPr="00F85A82">
              <w:rPr>
                <w:rFonts w:cs="Arial" w:hint="eastAsia"/>
                <w:color w:val="333333"/>
              </w:rPr>
              <w:t>为正常，其它错误码均带有详细的错误信息</w:t>
            </w:r>
          </w:p>
        </w:tc>
      </w:tr>
      <w:tr w:rsidR="003A13CF" w:rsidTr="006970E1">
        <w:tc>
          <w:tcPr>
            <w:tcW w:w="1923" w:type="dxa"/>
          </w:tcPr>
          <w:p w:rsidR="003A13CF" w:rsidRPr="00F85A82" w:rsidRDefault="00F20724" w:rsidP="006970E1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否</w:t>
            </w:r>
          </w:p>
        </w:tc>
        <w:tc>
          <w:tcPr>
            <w:tcW w:w="1276" w:type="dxa"/>
          </w:tcPr>
          <w:p w:rsidR="003A13CF" w:rsidRPr="00F85A82" w:rsidRDefault="003A13CF" w:rsidP="006970E1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3A13CF" w:rsidRPr="00F85A82" w:rsidRDefault="003A13CF" w:rsidP="006970E1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视频</w:t>
            </w:r>
            <w:proofErr w:type="gramStart"/>
            <w:r w:rsidRPr="00F85A82">
              <w:rPr>
                <w:rFonts w:cs="Arial" w:hint="eastAsia"/>
                <w:color w:val="333333"/>
              </w:rPr>
              <w:t>流信息</w:t>
            </w:r>
            <w:proofErr w:type="gramEnd"/>
            <w:r w:rsidRPr="00F85A82">
              <w:rPr>
                <w:rFonts w:cs="Arial" w:hint="eastAsia"/>
                <w:color w:val="333333"/>
              </w:rPr>
              <w:t>列表，为</w:t>
            </w:r>
            <w:proofErr w:type="spellStart"/>
            <w:r w:rsidRPr="00F85A82">
              <w:rPr>
                <w:rFonts w:cs="Arial" w:hint="eastAsia"/>
                <w:color w:val="333333"/>
              </w:rPr>
              <w:t>StreamInfo</w:t>
            </w:r>
            <w:proofErr w:type="spellEnd"/>
            <w:r w:rsidRPr="00F85A82">
              <w:rPr>
                <w:rFonts w:cs="Arial" w:hint="eastAsia"/>
                <w:color w:val="333333"/>
              </w:rPr>
              <w:t>对象的数组，</w:t>
            </w:r>
            <w:proofErr w:type="spellStart"/>
            <w:r w:rsidRPr="00F85A82">
              <w:rPr>
                <w:rFonts w:cs="Arial" w:hint="eastAsia"/>
                <w:color w:val="333333"/>
              </w:rPr>
              <w:t>StreamInfo</w:t>
            </w:r>
            <w:proofErr w:type="spellEnd"/>
            <w:r w:rsidRPr="00F85A82">
              <w:rPr>
                <w:rFonts w:cs="Arial" w:hint="eastAsia"/>
                <w:color w:val="333333"/>
              </w:rPr>
              <w:t>对象定义见附录</w:t>
            </w:r>
            <w:r w:rsidRPr="00F85A82">
              <w:rPr>
                <w:rFonts w:cs="Arial" w:hint="eastAsia"/>
                <w:color w:val="333333"/>
              </w:rPr>
              <w:t>3.2</w:t>
            </w:r>
          </w:p>
        </w:tc>
      </w:tr>
    </w:tbl>
    <w:p w:rsidR="0062054B" w:rsidRDefault="00A343DD" w:rsidP="00BE6105">
      <w:pPr>
        <w:pStyle w:val="3"/>
      </w:pPr>
      <w:bookmarkStart w:id="53" w:name="_Toc14889952"/>
      <w:r>
        <w:rPr>
          <w:rFonts w:hint="eastAsia"/>
        </w:rPr>
        <w:t>创建视频流订阅管道</w:t>
      </w:r>
      <w:r w:rsidR="00D05B43">
        <w:rPr>
          <w:rFonts w:hint="eastAsia"/>
        </w:rPr>
        <w:t>（</w:t>
      </w:r>
      <w:r w:rsidR="0062054B">
        <w:rPr>
          <w:rFonts w:hint="eastAsia"/>
        </w:rPr>
        <w:t>同步</w:t>
      </w:r>
      <w:r w:rsidR="0062054B" w:rsidRPr="00E25254">
        <w:rPr>
          <w:rFonts w:hint="eastAsia"/>
        </w:rPr>
        <w:t>）</w:t>
      </w:r>
      <w:bookmarkEnd w:id="53"/>
    </w:p>
    <w:p w:rsidR="0062054B" w:rsidRDefault="0062054B" w:rsidP="0062054B">
      <w:pPr>
        <w:pStyle w:val="4"/>
      </w:pPr>
      <w:r>
        <w:rPr>
          <w:rFonts w:hint="eastAsia"/>
        </w:rPr>
        <w:t>描述</w:t>
      </w:r>
    </w:p>
    <w:p w:rsidR="0062054B" w:rsidRDefault="005E6C84" w:rsidP="0062054B">
      <w:pPr>
        <w:ind w:firstLine="216"/>
      </w:pPr>
      <w:r>
        <w:rPr>
          <w:rFonts w:hint="eastAsia"/>
        </w:rPr>
        <w:t>将一股</w:t>
      </w:r>
      <w:r w:rsidR="0062054B">
        <w:rPr>
          <w:rFonts w:hint="eastAsia"/>
        </w:rPr>
        <w:t>IPC</w:t>
      </w:r>
      <w:r w:rsidR="0062054B">
        <w:rPr>
          <w:rFonts w:hint="eastAsia"/>
        </w:rPr>
        <w:t>引至</w:t>
      </w:r>
      <w:r w:rsidR="0062054B">
        <w:rPr>
          <w:rFonts w:hint="eastAsia"/>
        </w:rPr>
        <w:t>MS</w:t>
      </w:r>
      <w:r w:rsidR="0062054B">
        <w:rPr>
          <w:rFonts w:hint="eastAsia"/>
        </w:rPr>
        <w:t>的视频流</w:t>
      </w:r>
      <w:r w:rsidR="009130E6">
        <w:rPr>
          <w:rFonts w:hint="eastAsia"/>
        </w:rPr>
        <w:t>，</w:t>
      </w:r>
      <w:r>
        <w:rPr>
          <w:rFonts w:hint="eastAsia"/>
        </w:rPr>
        <w:t>再从</w:t>
      </w:r>
      <w:r>
        <w:rPr>
          <w:rFonts w:hint="eastAsia"/>
        </w:rPr>
        <w:t>MS</w:t>
      </w:r>
      <w:r w:rsidR="009A521E">
        <w:rPr>
          <w:rFonts w:hint="eastAsia"/>
        </w:rPr>
        <w:t>分</w:t>
      </w:r>
      <w:r w:rsidR="00A91043">
        <w:rPr>
          <w:rFonts w:hint="eastAsia"/>
        </w:rPr>
        <w:t>发</w:t>
      </w:r>
      <w:r>
        <w:rPr>
          <w:rFonts w:hint="eastAsia"/>
        </w:rPr>
        <w:t>到计算引擎</w:t>
      </w:r>
      <w:r w:rsidR="0062054B">
        <w:rPr>
          <w:rFonts w:hint="eastAsia"/>
        </w:rPr>
        <w:t>。</w:t>
      </w:r>
    </w:p>
    <w:p w:rsidR="001A5538" w:rsidRPr="00E653E9" w:rsidRDefault="00D5260E" w:rsidP="001A5538">
      <w:pPr>
        <w:ind w:firstLine="216"/>
      </w:pPr>
      <w:r>
        <w:rPr>
          <w:rFonts w:hint="eastAsia"/>
        </w:rPr>
        <w:t>注意：在此操作前，必须先通过</w:t>
      </w:r>
      <w:r>
        <w:rPr>
          <w:rFonts w:hint="eastAsia"/>
        </w:rPr>
        <w:t>2.2.2</w:t>
      </w:r>
      <w:r>
        <w:rPr>
          <w:rFonts w:hint="eastAsia"/>
        </w:rPr>
        <w:t>接口定义的方法创建视频流，否则无法进行引流。</w:t>
      </w:r>
      <w:r w:rsidR="001A5538">
        <w:rPr>
          <w:rFonts w:hint="eastAsia"/>
        </w:rPr>
        <w:t>在创建</w:t>
      </w:r>
      <w:r w:rsidR="001A5538">
        <w:rPr>
          <w:rFonts w:hint="eastAsia"/>
        </w:rPr>
        <w:t>Pipe</w:t>
      </w:r>
      <w:r w:rsidR="001A5538">
        <w:rPr>
          <w:rFonts w:hint="eastAsia"/>
        </w:rPr>
        <w:t>成功后，由于网络或者设备故障等原因导致设备</w:t>
      </w:r>
      <w:proofErr w:type="gramStart"/>
      <w:r w:rsidR="001A5538">
        <w:rPr>
          <w:rFonts w:hint="eastAsia"/>
        </w:rPr>
        <w:t>不</w:t>
      </w:r>
      <w:proofErr w:type="gramEnd"/>
      <w:r w:rsidR="001A5538">
        <w:rPr>
          <w:rFonts w:hint="eastAsia"/>
        </w:rPr>
        <w:t>在线的，</w:t>
      </w:r>
      <w:r w:rsidR="001A5538">
        <w:rPr>
          <w:rFonts w:hint="eastAsia"/>
        </w:rPr>
        <w:t>Pipe</w:t>
      </w:r>
      <w:r w:rsidR="001A5538">
        <w:rPr>
          <w:rFonts w:hint="eastAsia"/>
        </w:rPr>
        <w:t>会销毁，对</w:t>
      </w:r>
      <w:proofErr w:type="gramStart"/>
      <w:r w:rsidR="001A5538">
        <w:rPr>
          <w:rFonts w:hint="eastAsia"/>
        </w:rPr>
        <w:t>端需要</w:t>
      </w:r>
      <w:proofErr w:type="gramEnd"/>
      <w:r w:rsidR="001A5538">
        <w:rPr>
          <w:rFonts w:hint="eastAsia"/>
        </w:rPr>
        <w:t>重新建立</w:t>
      </w:r>
      <w:r w:rsidR="001A5538">
        <w:rPr>
          <w:rFonts w:hint="eastAsia"/>
        </w:rPr>
        <w:t>Pipe</w:t>
      </w:r>
      <w:r w:rsidR="001A5538">
        <w:rPr>
          <w:rFonts w:hint="eastAsia"/>
        </w:rPr>
        <w:t>。</w:t>
      </w:r>
    </w:p>
    <w:p w:rsidR="00D5260E" w:rsidRPr="001A5538" w:rsidRDefault="00D5260E" w:rsidP="0062054B">
      <w:pPr>
        <w:ind w:firstLine="216"/>
      </w:pPr>
    </w:p>
    <w:p w:rsidR="0062054B" w:rsidRDefault="0062054B" w:rsidP="0062054B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62054B" w:rsidTr="00241043">
        <w:trPr>
          <w:cnfStyle w:val="100000000000"/>
          <w:tblHeader/>
        </w:trPr>
        <w:tc>
          <w:tcPr>
            <w:tcW w:w="1923" w:type="dxa"/>
            <w:hideMark/>
          </w:tcPr>
          <w:p w:rsidR="0062054B" w:rsidRPr="00297E27" w:rsidRDefault="0062054B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62054B" w:rsidRPr="00297E27" w:rsidRDefault="0062054B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62054B" w:rsidTr="00241043">
        <w:tc>
          <w:tcPr>
            <w:tcW w:w="1923" w:type="dxa"/>
          </w:tcPr>
          <w:p w:rsidR="0062054B" w:rsidRPr="009D3AF3" w:rsidRDefault="0062054B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62054B" w:rsidRPr="009D3AF3" w:rsidRDefault="007A77ED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62054B" w:rsidTr="00241043">
        <w:tc>
          <w:tcPr>
            <w:tcW w:w="1923" w:type="dxa"/>
          </w:tcPr>
          <w:p w:rsidR="0062054B" w:rsidRPr="009D3AF3" w:rsidRDefault="0062054B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62054B" w:rsidRPr="009D3AF3" w:rsidRDefault="0062054B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Stream</w:t>
            </w:r>
            <w:r w:rsidR="001B3CFB">
              <w:rPr>
                <w:rFonts w:hint="eastAsia"/>
              </w:rPr>
              <w:t>Id</w:t>
            </w:r>
            <w:proofErr w:type="spellEnd"/>
          </w:p>
        </w:tc>
      </w:tr>
      <w:tr w:rsidR="0062054B" w:rsidTr="00241043">
        <w:tc>
          <w:tcPr>
            <w:tcW w:w="1923" w:type="dxa"/>
          </w:tcPr>
          <w:p w:rsidR="0062054B" w:rsidRPr="009D3AF3" w:rsidRDefault="0062054B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62054B" w:rsidRPr="009D3AF3" w:rsidRDefault="007235B2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7235B2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Pr="007235B2">
              <w:rPr>
                <w:rFonts w:eastAsiaTheme="minorEastAsia" w:cs="Arial"/>
              </w:rPr>
              <w:t>Create</w:t>
            </w:r>
            <w:r w:rsidR="00281F6A">
              <w:rPr>
                <w:rFonts w:eastAsiaTheme="minorEastAsia" w:cs="Arial"/>
              </w:rPr>
              <w:t>Video</w:t>
            </w:r>
            <w:r w:rsidRPr="007235B2">
              <w:rPr>
                <w:rFonts w:eastAsiaTheme="minorEastAsia" w:cs="Arial"/>
              </w:rPr>
              <w:t>StreamPipe</w:t>
            </w:r>
          </w:p>
        </w:tc>
      </w:tr>
      <w:tr w:rsidR="0062054B" w:rsidTr="00241043">
        <w:tc>
          <w:tcPr>
            <w:tcW w:w="1923" w:type="dxa"/>
          </w:tcPr>
          <w:p w:rsidR="0062054B" w:rsidRPr="009D3AF3" w:rsidRDefault="0062054B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62054B" w:rsidRPr="009D3AF3" w:rsidRDefault="0062054B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62054B" w:rsidRDefault="0062054B" w:rsidP="0062054B"/>
    <w:p w:rsidR="0062054B" w:rsidRDefault="0062054B" w:rsidP="0062054B">
      <w:pPr>
        <w:pStyle w:val="4"/>
      </w:pPr>
      <w:r>
        <w:t>请求示例</w:t>
      </w:r>
    </w:p>
    <w:p w:rsidR="007A77ED" w:rsidRDefault="007A77ED" w:rsidP="0062054B">
      <w:pPr>
        <w:pStyle w:val="af5"/>
      </w:pPr>
      <w:r>
        <w:rPr>
          <w:rFonts w:hint="eastAsia"/>
        </w:rPr>
        <w:t>{</w:t>
      </w:r>
    </w:p>
    <w:p w:rsidR="0062054B" w:rsidRDefault="007A77ED" w:rsidP="007A77ED">
      <w:pPr>
        <w:pStyle w:val="af5"/>
        <w:ind w:firstLineChars="200" w:firstLine="340"/>
      </w:pPr>
      <w:r>
        <w:t>"</w:t>
      </w:r>
      <w:r w:rsidR="00181B29">
        <w:rPr>
          <w:rFonts w:hint="eastAsia"/>
        </w:rPr>
        <w:t>Stream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 w:rsidR="0062054B">
        <w:t>"</w:t>
      </w:r>
      <w:r w:rsidR="0062054B">
        <w:rPr>
          <w:rFonts w:hint="eastAsia"/>
        </w:rPr>
        <w:t>xcfds01_01</w:t>
      </w:r>
      <w:r w:rsidR="0062054B">
        <w:t>"</w:t>
      </w:r>
    </w:p>
    <w:p w:rsidR="007A77ED" w:rsidRDefault="007A77ED" w:rsidP="007A77ED">
      <w:pPr>
        <w:pStyle w:val="af5"/>
      </w:pPr>
      <w:r>
        <w:rPr>
          <w:rFonts w:hint="eastAsia"/>
        </w:rPr>
        <w:t>}</w:t>
      </w:r>
    </w:p>
    <w:p w:rsidR="0062054B" w:rsidRDefault="0062054B" w:rsidP="0062054B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62054B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62054B" w:rsidRPr="005C66F8" w:rsidRDefault="0062054B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62054B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62054B" w:rsidRPr="005C66F8" w:rsidRDefault="0062054B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62054B" w:rsidRPr="005C66F8" w:rsidRDefault="0062054B" w:rsidP="00241043">
            <w:pPr>
              <w:pStyle w:val="TableHeading"/>
            </w:pPr>
            <w:r w:rsidRPr="005C66F8">
              <w:t>字段说明</w:t>
            </w:r>
          </w:p>
        </w:tc>
      </w:tr>
      <w:tr w:rsidR="0062054B" w:rsidRPr="005C66F8" w:rsidTr="00241043">
        <w:tc>
          <w:tcPr>
            <w:tcW w:w="1923" w:type="dxa"/>
          </w:tcPr>
          <w:p w:rsidR="0062054B" w:rsidRPr="00F85A82" w:rsidRDefault="0062054B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Stream</w:t>
            </w:r>
            <w:r w:rsidR="001B3CFB">
              <w:rPr>
                <w:rFonts w:cs="Arial" w:hint="eastAsia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62054B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62054B" w:rsidRDefault="00181B2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</w:t>
            </w:r>
            <w:r>
              <w:rPr>
                <w:rFonts w:hint="eastAsia"/>
                <w:color w:val="333333"/>
                <w:kern w:val="0"/>
                <w:szCs w:val="18"/>
              </w:rPr>
              <w:t>tring(48)</w:t>
            </w:r>
          </w:p>
        </w:tc>
        <w:tc>
          <w:tcPr>
            <w:tcW w:w="5758" w:type="dxa"/>
          </w:tcPr>
          <w:p w:rsidR="0062054B" w:rsidRDefault="0062054B" w:rsidP="00181B29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="00181B29">
              <w:rPr>
                <w:rFonts w:cs="Arial" w:hint="eastAsia"/>
                <w:color w:val="333333"/>
              </w:rPr>
              <w:t>，</w:t>
            </w:r>
            <w:r>
              <w:rPr>
                <w:rFonts w:cs="Arial" w:hint="eastAsia"/>
                <w:color w:val="333333"/>
              </w:rPr>
              <w:t>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IPC</w:t>
            </w:r>
            <w:r>
              <w:rPr>
                <w:rFonts w:cs="Arial" w:hint="eastAsia"/>
                <w:color w:val="333333"/>
              </w:rPr>
              <w:t>到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的视频流</w:t>
            </w:r>
          </w:p>
        </w:tc>
      </w:tr>
    </w:tbl>
    <w:p w:rsidR="0062054B" w:rsidRPr="00697FD7" w:rsidRDefault="0062054B" w:rsidP="0062054B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62054B" w:rsidRDefault="0062054B" w:rsidP="0062054B">
      <w:pPr>
        <w:pStyle w:val="4"/>
      </w:pPr>
      <w:r>
        <w:lastRenderedPageBreak/>
        <w:t>返回结果</w:t>
      </w:r>
    </w:p>
    <w:p w:rsidR="0062054B" w:rsidRDefault="0062054B" w:rsidP="0062054B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62054B" w:rsidRDefault="0062054B" w:rsidP="0062054B">
      <w:pPr>
        <w:pStyle w:val="af5"/>
      </w:pPr>
      <w:r>
        <w:t>{</w:t>
      </w:r>
    </w:p>
    <w:p w:rsidR="0062054B" w:rsidRDefault="0062054B" w:rsidP="0062054B">
      <w:pPr>
        <w:pStyle w:val="af5"/>
      </w:pPr>
      <w:r>
        <w:t xml:space="preserve">    "Code":"200",</w:t>
      </w:r>
    </w:p>
    <w:p w:rsidR="0062054B" w:rsidRDefault="0062054B" w:rsidP="0062054B">
      <w:pPr>
        <w:pStyle w:val="af5"/>
        <w:ind w:firstLine="345"/>
      </w:pPr>
      <w:r>
        <w:t>"Message":"SUCCESS",</w:t>
      </w:r>
    </w:p>
    <w:p w:rsidR="0062054B" w:rsidRDefault="0062054B" w:rsidP="0062054B">
      <w:pPr>
        <w:pStyle w:val="af5"/>
        <w:ind w:firstLine="345"/>
      </w:pPr>
      <w:r>
        <w:t>"</w:t>
      </w:r>
      <w:r w:rsidR="000E4702">
        <w:rPr>
          <w:rFonts w:hint="eastAsia"/>
        </w:rPr>
        <w:t>Data</w:t>
      </w:r>
      <w:r>
        <w:t>"</w:t>
      </w:r>
      <w:r w:rsidR="00A62567">
        <w:rPr>
          <w:rFonts w:hint="eastAsia"/>
        </w:rPr>
        <w:t>:</w:t>
      </w:r>
      <w:r>
        <w:rPr>
          <w:rFonts w:hint="eastAsia"/>
        </w:rPr>
        <w:t>{</w:t>
      </w:r>
    </w:p>
    <w:p w:rsidR="0062054B" w:rsidRDefault="0062054B" w:rsidP="0062054B">
      <w:pPr>
        <w:pStyle w:val="af5"/>
        <w:ind w:firstLineChars="400" w:firstLine="680"/>
      </w:pPr>
      <w:r>
        <w:t>"</w:t>
      </w:r>
      <w:r>
        <w:rPr>
          <w:rFonts w:hint="eastAsia"/>
        </w:rPr>
        <w:t>Stream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xcfds01_01</w:t>
      </w:r>
      <w:r>
        <w:t>"</w:t>
      </w:r>
      <w:r>
        <w:rPr>
          <w:rFonts w:hint="eastAsia"/>
        </w:rPr>
        <w:t>,</w:t>
      </w:r>
    </w:p>
    <w:p w:rsidR="0062054B" w:rsidRDefault="0062054B" w:rsidP="0062054B">
      <w:pPr>
        <w:pStyle w:val="af5"/>
        <w:ind w:firstLineChars="400" w:firstLine="680"/>
      </w:pPr>
      <w:r>
        <w:t>"</w:t>
      </w:r>
      <w:proofErr w:type="spellStart"/>
      <w:r w:rsidR="008E3D87">
        <w:rPr>
          <w:rFonts w:hint="eastAsia"/>
        </w:rPr>
        <w:t>Pipe</w:t>
      </w:r>
      <w:r w:rsidR="001B3CFB">
        <w:rPr>
          <w:rFonts w:hint="eastAsia"/>
        </w:rPr>
        <w:t>Id</w:t>
      </w:r>
      <w:proofErr w:type="spellEnd"/>
      <w:r>
        <w:t>"</w:t>
      </w:r>
      <w:r>
        <w:rPr>
          <w:rFonts w:hint="eastAsia"/>
        </w:rPr>
        <w:t>:</w:t>
      </w:r>
      <w:r>
        <w:t>"</w:t>
      </w:r>
      <w:r w:rsidR="008701E9">
        <w:rPr>
          <w:rFonts w:hint="eastAsia"/>
        </w:rPr>
        <w:t>xxx</w:t>
      </w:r>
      <w:r>
        <w:t>"</w:t>
      </w:r>
      <w:r>
        <w:rPr>
          <w:rFonts w:hint="eastAsia"/>
        </w:rPr>
        <w:t>,</w:t>
      </w:r>
    </w:p>
    <w:p w:rsidR="00A74F5C" w:rsidRDefault="00A74F5C" w:rsidP="0062054B">
      <w:pPr>
        <w:pStyle w:val="af5"/>
        <w:ind w:firstLineChars="400" w:firstLine="680"/>
      </w:pPr>
      <w:r>
        <w:t>"</w:t>
      </w:r>
      <w:proofErr w:type="spellStart"/>
      <w:r>
        <w:rPr>
          <w:rFonts w:hint="eastAsia"/>
        </w:rPr>
        <w:t>RtspUrl</w:t>
      </w:r>
      <w:proofErr w:type="spellEnd"/>
      <w:r>
        <w:t>"</w:t>
      </w:r>
      <w:r>
        <w:rPr>
          <w:rFonts w:hint="eastAsia"/>
        </w:rPr>
        <w:t>:</w:t>
      </w:r>
      <w:r>
        <w:t>"</w:t>
      </w:r>
      <w:r w:rsidR="00BF4E47" w:rsidRPr="00565A80">
        <w:t>rtsp</w:t>
      </w:r>
      <w:proofErr w:type="gramStart"/>
      <w:r w:rsidR="00BF4E47" w:rsidRPr="00565A80">
        <w:t>:/</w:t>
      </w:r>
      <w:proofErr w:type="gramEnd"/>
      <w:r w:rsidR="00BF4E47" w:rsidRPr="00565A80">
        <w:t>/$endponit/xxxx</w:t>
      </w:r>
      <w:r>
        <w:t>"</w:t>
      </w:r>
      <w:r>
        <w:rPr>
          <w:rFonts w:hint="eastAsia"/>
        </w:rPr>
        <w:t>,</w:t>
      </w:r>
    </w:p>
    <w:p w:rsidR="00311279" w:rsidRDefault="00311279" w:rsidP="0062054B">
      <w:pPr>
        <w:pStyle w:val="af5"/>
        <w:ind w:firstLineChars="400" w:firstLine="680"/>
      </w:pPr>
      <w:r>
        <w:t>"</w:t>
      </w:r>
      <w:r>
        <w:rPr>
          <w:rFonts w:hint="eastAsia"/>
        </w:rPr>
        <w:t>PipeStatus</w:t>
      </w:r>
      <w:r>
        <w:t>"</w:t>
      </w:r>
      <w:r>
        <w:rPr>
          <w:rFonts w:hint="eastAsia"/>
        </w:rPr>
        <w:t>:</w:t>
      </w:r>
      <w:r>
        <w:t>"</w:t>
      </w:r>
      <w:r w:rsidR="00A5044B">
        <w:t>1</w:t>
      </w:r>
      <w:r>
        <w:t>"</w:t>
      </w:r>
    </w:p>
    <w:p w:rsidR="0062054B" w:rsidRDefault="00A62567" w:rsidP="0062054B">
      <w:pPr>
        <w:pStyle w:val="af5"/>
        <w:ind w:firstLine="345"/>
      </w:pPr>
      <w:r>
        <w:rPr>
          <w:rFonts w:hint="eastAsia"/>
        </w:rPr>
        <w:t>}</w:t>
      </w:r>
    </w:p>
    <w:p w:rsidR="0062054B" w:rsidRDefault="0062054B" w:rsidP="0062054B">
      <w:pPr>
        <w:pStyle w:val="af5"/>
      </w:pPr>
      <w:r>
        <w:t>}</w:t>
      </w:r>
    </w:p>
    <w:p w:rsidR="0062054B" w:rsidRDefault="0062054B" w:rsidP="0062054B">
      <w:pPr>
        <w:ind w:left="0"/>
      </w:pPr>
    </w:p>
    <w:p w:rsidR="0062054B" w:rsidRPr="00697FD7" w:rsidRDefault="0062054B" w:rsidP="0062054B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62054B" w:rsidTr="00241043">
        <w:trPr>
          <w:cnfStyle w:val="100000000000"/>
          <w:tblHeader/>
        </w:trPr>
        <w:tc>
          <w:tcPr>
            <w:tcW w:w="1923" w:type="dxa"/>
            <w:hideMark/>
          </w:tcPr>
          <w:p w:rsidR="0062054B" w:rsidRPr="005C66F8" w:rsidRDefault="0062054B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62054B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62054B" w:rsidRPr="005C66F8" w:rsidRDefault="0062054B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62054B" w:rsidRPr="005C66F8" w:rsidRDefault="0062054B" w:rsidP="00241043">
            <w:pPr>
              <w:pStyle w:val="TableHeading"/>
            </w:pPr>
            <w:r w:rsidRPr="005C66F8">
              <w:t>字段说明</w:t>
            </w:r>
          </w:p>
        </w:tc>
      </w:tr>
      <w:tr w:rsidR="0062054B" w:rsidTr="00241043">
        <w:tc>
          <w:tcPr>
            <w:tcW w:w="1923" w:type="dxa"/>
          </w:tcPr>
          <w:p w:rsidR="0062054B" w:rsidRPr="00F85A82" w:rsidRDefault="0062054B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62054B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62054B" w:rsidRPr="00F85A82" w:rsidRDefault="00340AB5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</w:t>
            </w:r>
            <w:r w:rsidR="0062054B" w:rsidRPr="00F85A82">
              <w:rPr>
                <w:rFonts w:cs="Arial"/>
                <w:color w:val="333333"/>
              </w:rPr>
              <w:t>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62054B" w:rsidRPr="00F85A82" w:rsidRDefault="0062054B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62054B" w:rsidTr="00241043">
        <w:tc>
          <w:tcPr>
            <w:tcW w:w="1923" w:type="dxa"/>
          </w:tcPr>
          <w:p w:rsidR="0062054B" w:rsidRPr="00F85A82" w:rsidRDefault="0062054B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62054B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62054B" w:rsidRPr="00EB440F" w:rsidRDefault="00340AB5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</w:t>
            </w:r>
            <w:r w:rsidR="0062054B">
              <w:rPr>
                <w:color w:val="333333"/>
                <w:kern w:val="0"/>
                <w:szCs w:val="18"/>
              </w:rPr>
              <w:t>256)</w:t>
            </w:r>
          </w:p>
        </w:tc>
        <w:tc>
          <w:tcPr>
            <w:tcW w:w="5758" w:type="dxa"/>
          </w:tcPr>
          <w:p w:rsidR="0062054B" w:rsidRPr="00F85A82" w:rsidRDefault="0062054B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F85A82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62054B" w:rsidTr="00241043">
        <w:tc>
          <w:tcPr>
            <w:tcW w:w="1923" w:type="dxa"/>
          </w:tcPr>
          <w:p w:rsidR="0062054B" w:rsidRPr="00F85A82" w:rsidRDefault="000E4702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62054B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62054B" w:rsidRDefault="0062054B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62054B" w:rsidRDefault="0062054B" w:rsidP="00BD18F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</w:t>
            </w:r>
            <w:r w:rsidR="00D70D0A">
              <w:rPr>
                <w:rFonts w:cs="Arial" w:hint="eastAsia"/>
                <w:color w:val="333333"/>
              </w:rPr>
              <w:t>管道</w:t>
            </w:r>
            <w:r>
              <w:rPr>
                <w:rFonts w:cs="Arial" w:hint="eastAsia"/>
                <w:color w:val="333333"/>
              </w:rPr>
              <w:t>信息，</w:t>
            </w:r>
            <w:r w:rsidR="00BD18F2">
              <w:rPr>
                <w:rFonts w:cs="Arial" w:hint="eastAsia"/>
                <w:color w:val="333333"/>
              </w:rPr>
              <w:t xml:space="preserve"> </w:t>
            </w:r>
            <w:proofErr w:type="spellStart"/>
            <w:r w:rsidR="00D70D0A">
              <w:rPr>
                <w:rFonts w:cs="Arial" w:hint="eastAsia"/>
                <w:color w:val="333333"/>
              </w:rPr>
              <w:t>Pipe</w:t>
            </w:r>
            <w:r>
              <w:rPr>
                <w:rFonts w:cs="Arial" w:hint="eastAsia"/>
                <w:color w:val="333333"/>
              </w:rPr>
              <w:t>Info</w:t>
            </w:r>
            <w:proofErr w:type="spellEnd"/>
            <w:r>
              <w:rPr>
                <w:rFonts w:cs="Arial" w:hint="eastAsia"/>
                <w:color w:val="333333"/>
              </w:rPr>
              <w:t>对象定义见附录</w:t>
            </w:r>
            <w:r>
              <w:rPr>
                <w:rFonts w:cs="Arial" w:hint="eastAsia"/>
                <w:color w:val="333333"/>
              </w:rPr>
              <w:t>3.</w:t>
            </w:r>
            <w:r w:rsidR="00D70D0A">
              <w:rPr>
                <w:rFonts w:cs="Arial" w:hint="eastAsia"/>
                <w:color w:val="333333"/>
              </w:rPr>
              <w:t>3</w:t>
            </w:r>
          </w:p>
        </w:tc>
      </w:tr>
    </w:tbl>
    <w:p w:rsidR="0062054B" w:rsidRDefault="0062054B" w:rsidP="0062054B">
      <w:pPr>
        <w:spacing w:before="0" w:after="0"/>
        <w:ind w:left="0"/>
        <w:jc w:val="left"/>
      </w:pPr>
    </w:p>
    <w:p w:rsidR="003E0C6E" w:rsidRDefault="00A343DD" w:rsidP="00BE6105">
      <w:pPr>
        <w:pStyle w:val="3"/>
      </w:pPr>
      <w:bookmarkStart w:id="54" w:name="_Toc14889953"/>
      <w:r>
        <w:rPr>
          <w:rFonts w:hint="eastAsia"/>
        </w:rPr>
        <w:t>删除视频流</w:t>
      </w:r>
      <w:r w:rsidR="000B75A1">
        <w:rPr>
          <w:rFonts w:hint="eastAsia"/>
        </w:rPr>
        <w:t>订阅</w:t>
      </w:r>
      <w:r>
        <w:rPr>
          <w:rFonts w:hint="eastAsia"/>
        </w:rPr>
        <w:t>管道</w:t>
      </w:r>
      <w:r w:rsidR="00D05B43">
        <w:rPr>
          <w:rFonts w:hint="eastAsia"/>
        </w:rPr>
        <w:t>（</w:t>
      </w:r>
      <w:r w:rsidR="003E0C6E">
        <w:rPr>
          <w:rFonts w:hint="eastAsia"/>
        </w:rPr>
        <w:t>同步</w:t>
      </w:r>
      <w:r w:rsidR="003E0C6E" w:rsidRPr="00E25254">
        <w:rPr>
          <w:rFonts w:hint="eastAsia"/>
        </w:rPr>
        <w:t>）</w:t>
      </w:r>
      <w:bookmarkEnd w:id="54"/>
    </w:p>
    <w:p w:rsidR="003E0C6E" w:rsidRDefault="003E0C6E" w:rsidP="003E0C6E">
      <w:pPr>
        <w:pStyle w:val="4"/>
      </w:pPr>
      <w:r>
        <w:rPr>
          <w:rFonts w:hint="eastAsia"/>
        </w:rPr>
        <w:t>描述</w:t>
      </w:r>
    </w:p>
    <w:p w:rsidR="003E0C6E" w:rsidRPr="00E653E9" w:rsidRDefault="006D311D" w:rsidP="003E0C6E">
      <w:pPr>
        <w:ind w:firstLine="216"/>
      </w:pPr>
      <w:r>
        <w:rPr>
          <w:rFonts w:hint="eastAsia"/>
        </w:rPr>
        <w:t>取消</w:t>
      </w:r>
      <w:r w:rsidR="003E0C6E">
        <w:rPr>
          <w:rFonts w:hint="eastAsia"/>
        </w:rPr>
        <w:t>从</w:t>
      </w:r>
      <w:r w:rsidR="003E0C6E">
        <w:rPr>
          <w:rFonts w:hint="eastAsia"/>
        </w:rPr>
        <w:t>MS</w:t>
      </w:r>
      <w:r w:rsidR="003E0C6E">
        <w:rPr>
          <w:rFonts w:hint="eastAsia"/>
        </w:rPr>
        <w:t>分发到计算引擎</w:t>
      </w:r>
      <w:r>
        <w:rPr>
          <w:rFonts w:hint="eastAsia"/>
        </w:rPr>
        <w:t>的一路视频流</w:t>
      </w:r>
      <w:r w:rsidR="003E0C6E">
        <w:rPr>
          <w:rFonts w:hint="eastAsia"/>
        </w:rPr>
        <w:t>。</w:t>
      </w:r>
    </w:p>
    <w:p w:rsidR="003E0C6E" w:rsidRDefault="003E0C6E" w:rsidP="003E0C6E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3E0C6E" w:rsidTr="00241043">
        <w:trPr>
          <w:cnfStyle w:val="100000000000"/>
          <w:tblHeader/>
        </w:trPr>
        <w:tc>
          <w:tcPr>
            <w:tcW w:w="1923" w:type="dxa"/>
            <w:hideMark/>
          </w:tcPr>
          <w:p w:rsidR="003E0C6E" w:rsidRPr="00297E27" w:rsidRDefault="003E0C6E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3E0C6E" w:rsidRPr="00297E27" w:rsidRDefault="003E0C6E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3E0C6E" w:rsidTr="00241043">
        <w:tc>
          <w:tcPr>
            <w:tcW w:w="1923" w:type="dxa"/>
          </w:tcPr>
          <w:p w:rsidR="003E0C6E" w:rsidRPr="009D3AF3" w:rsidRDefault="003E0C6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3E0C6E" w:rsidRPr="009D3AF3" w:rsidRDefault="003E0C6E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3E0C6E" w:rsidTr="00241043">
        <w:tc>
          <w:tcPr>
            <w:tcW w:w="1923" w:type="dxa"/>
          </w:tcPr>
          <w:p w:rsidR="003E0C6E" w:rsidRPr="009D3AF3" w:rsidRDefault="003E0C6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3E0C6E" w:rsidRPr="009D3AF3" w:rsidRDefault="00193EB6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Pipe</w:t>
            </w:r>
            <w:r w:rsidR="001B3CFB">
              <w:rPr>
                <w:rFonts w:hint="eastAsia"/>
              </w:rPr>
              <w:t>Id</w:t>
            </w:r>
            <w:proofErr w:type="spellEnd"/>
          </w:p>
        </w:tc>
      </w:tr>
      <w:tr w:rsidR="003E0C6E" w:rsidTr="00241043">
        <w:tc>
          <w:tcPr>
            <w:tcW w:w="1923" w:type="dxa"/>
          </w:tcPr>
          <w:p w:rsidR="003E0C6E" w:rsidRPr="009D3AF3" w:rsidRDefault="003E0C6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3E0C6E" w:rsidRPr="009D3AF3" w:rsidRDefault="003D637D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3D637D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="00F20724">
              <w:rPr>
                <w:rFonts w:eastAsiaTheme="minorEastAsia" w:cs="Arial"/>
              </w:rPr>
              <w:t>Delete</w:t>
            </w:r>
            <w:r w:rsidR="00281F6A">
              <w:rPr>
                <w:rFonts w:eastAsiaTheme="minorEastAsia" w:cs="Arial"/>
              </w:rPr>
              <w:t>Video</w:t>
            </w:r>
            <w:r w:rsidRPr="003D637D">
              <w:rPr>
                <w:rFonts w:eastAsiaTheme="minorEastAsia" w:cs="Arial"/>
              </w:rPr>
              <w:t>StreamPipe</w:t>
            </w:r>
          </w:p>
        </w:tc>
      </w:tr>
      <w:tr w:rsidR="003E0C6E" w:rsidTr="00241043">
        <w:tc>
          <w:tcPr>
            <w:tcW w:w="1923" w:type="dxa"/>
          </w:tcPr>
          <w:p w:rsidR="003E0C6E" w:rsidRPr="009D3AF3" w:rsidRDefault="003E0C6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3E0C6E" w:rsidRPr="009D3AF3" w:rsidRDefault="003E0C6E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3E0C6E" w:rsidRDefault="003E0C6E" w:rsidP="003E0C6E"/>
    <w:p w:rsidR="003E0C6E" w:rsidRDefault="003E0C6E" w:rsidP="003E0C6E">
      <w:pPr>
        <w:pStyle w:val="4"/>
      </w:pPr>
      <w:r>
        <w:t>请求示例</w:t>
      </w:r>
    </w:p>
    <w:p w:rsidR="003E0C6E" w:rsidRDefault="003E0C6E" w:rsidP="003E0C6E">
      <w:pPr>
        <w:pStyle w:val="af5"/>
      </w:pPr>
      <w:r>
        <w:rPr>
          <w:rFonts w:hint="eastAsia"/>
        </w:rPr>
        <w:t>{</w:t>
      </w:r>
    </w:p>
    <w:p w:rsidR="003E0C6E" w:rsidRDefault="003E0C6E" w:rsidP="003E0C6E">
      <w:pPr>
        <w:pStyle w:val="af5"/>
        <w:ind w:firstLineChars="200" w:firstLine="340"/>
      </w:pPr>
      <w:r>
        <w:t>"</w:t>
      </w:r>
      <w:proofErr w:type="spellStart"/>
      <w:r w:rsidR="0074163E">
        <w:rPr>
          <w:rFonts w:hint="eastAsia"/>
        </w:rPr>
        <w:t>Pipe</w:t>
      </w:r>
      <w:r w:rsidR="001B3CFB">
        <w:rPr>
          <w:rFonts w:hint="eastAsia"/>
        </w:rPr>
        <w:t>Id</w:t>
      </w:r>
      <w:proofErr w:type="spellEnd"/>
      <w:r>
        <w:t>"</w:t>
      </w:r>
      <w:r>
        <w:rPr>
          <w:rFonts w:hint="eastAsia"/>
        </w:rPr>
        <w:t>:</w:t>
      </w:r>
      <w:r>
        <w:t>"</w:t>
      </w:r>
      <w:r w:rsidR="00B328C0">
        <w:rPr>
          <w:rFonts w:hint="eastAsia"/>
        </w:rPr>
        <w:t>xxx</w:t>
      </w:r>
      <w:r>
        <w:t>"</w:t>
      </w:r>
    </w:p>
    <w:p w:rsidR="003E0C6E" w:rsidRDefault="003E0C6E" w:rsidP="003E0C6E">
      <w:pPr>
        <w:pStyle w:val="af5"/>
      </w:pPr>
      <w:r>
        <w:rPr>
          <w:rFonts w:hint="eastAsia"/>
        </w:rPr>
        <w:lastRenderedPageBreak/>
        <w:t>}</w:t>
      </w:r>
    </w:p>
    <w:p w:rsidR="003E0C6E" w:rsidRDefault="003E0C6E" w:rsidP="003E0C6E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3E0C6E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3E0C6E" w:rsidRPr="005C66F8" w:rsidRDefault="003E0C6E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3E0C6E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3E0C6E" w:rsidRPr="005C66F8" w:rsidRDefault="003E0C6E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3E0C6E" w:rsidRPr="005C66F8" w:rsidRDefault="003E0C6E" w:rsidP="00241043">
            <w:pPr>
              <w:pStyle w:val="TableHeading"/>
            </w:pPr>
            <w:r w:rsidRPr="005C66F8">
              <w:t>字段说明</w:t>
            </w:r>
          </w:p>
        </w:tc>
      </w:tr>
      <w:tr w:rsidR="003E0C6E" w:rsidRPr="005C66F8" w:rsidTr="00241043">
        <w:tc>
          <w:tcPr>
            <w:tcW w:w="1923" w:type="dxa"/>
          </w:tcPr>
          <w:p w:rsidR="003E0C6E" w:rsidRPr="00F85A82" w:rsidRDefault="00845341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Pipe</w:t>
            </w:r>
            <w:r w:rsidR="001B3CFB">
              <w:rPr>
                <w:rFonts w:cs="Arial" w:hint="eastAsia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3E0C6E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3E0C6E" w:rsidRDefault="00662511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String(48)</w:t>
            </w:r>
          </w:p>
        </w:tc>
        <w:tc>
          <w:tcPr>
            <w:tcW w:w="5758" w:type="dxa"/>
          </w:tcPr>
          <w:p w:rsidR="003E0C6E" w:rsidRDefault="00553C04" w:rsidP="008B7366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视频管道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，由字母、数字，以及下划线组成的字符串，用于唯一标识一路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到计算引擎的视频流</w:t>
            </w:r>
          </w:p>
        </w:tc>
      </w:tr>
    </w:tbl>
    <w:p w:rsidR="003E0C6E" w:rsidRPr="00697FD7" w:rsidRDefault="003E0C6E" w:rsidP="003E0C6E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3E0C6E" w:rsidRDefault="003E0C6E" w:rsidP="003E0C6E">
      <w:pPr>
        <w:pStyle w:val="4"/>
      </w:pPr>
      <w:r>
        <w:t>返回结果</w:t>
      </w:r>
    </w:p>
    <w:p w:rsidR="003E0C6E" w:rsidRDefault="003E0C6E" w:rsidP="003E0C6E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E0C6E" w:rsidRDefault="003E0C6E" w:rsidP="003E0C6E">
      <w:pPr>
        <w:pStyle w:val="af5"/>
      </w:pPr>
      <w:r>
        <w:t>{</w:t>
      </w:r>
    </w:p>
    <w:p w:rsidR="003E0C6E" w:rsidRDefault="003E0C6E" w:rsidP="003E0C6E">
      <w:pPr>
        <w:pStyle w:val="af5"/>
      </w:pPr>
      <w:r>
        <w:t xml:space="preserve">    "Code":"200",</w:t>
      </w:r>
    </w:p>
    <w:p w:rsidR="003E0C6E" w:rsidRDefault="002E5F9F" w:rsidP="003E0C6E">
      <w:pPr>
        <w:pStyle w:val="af5"/>
        <w:ind w:firstLine="345"/>
      </w:pPr>
      <w:r>
        <w:t>"Message":"SUCCESS"</w:t>
      </w:r>
    </w:p>
    <w:p w:rsidR="003E0C6E" w:rsidRDefault="003E0C6E" w:rsidP="003E0C6E">
      <w:pPr>
        <w:pStyle w:val="af5"/>
      </w:pPr>
      <w:r>
        <w:t>}</w:t>
      </w:r>
    </w:p>
    <w:p w:rsidR="003E0C6E" w:rsidRDefault="003E0C6E" w:rsidP="003E0C6E">
      <w:pPr>
        <w:ind w:left="0"/>
      </w:pPr>
    </w:p>
    <w:p w:rsidR="003E0C6E" w:rsidRPr="00697FD7" w:rsidRDefault="003E0C6E" w:rsidP="003E0C6E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3E0C6E" w:rsidTr="00241043">
        <w:trPr>
          <w:cnfStyle w:val="100000000000"/>
          <w:tblHeader/>
        </w:trPr>
        <w:tc>
          <w:tcPr>
            <w:tcW w:w="1923" w:type="dxa"/>
            <w:hideMark/>
          </w:tcPr>
          <w:p w:rsidR="003E0C6E" w:rsidRPr="005C66F8" w:rsidRDefault="003E0C6E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3E0C6E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3E0C6E" w:rsidRPr="005C66F8" w:rsidRDefault="003E0C6E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3E0C6E" w:rsidRPr="005C66F8" w:rsidRDefault="003E0C6E" w:rsidP="00241043">
            <w:pPr>
              <w:pStyle w:val="TableHeading"/>
            </w:pPr>
            <w:r w:rsidRPr="005C66F8">
              <w:t>字段说明</w:t>
            </w:r>
          </w:p>
        </w:tc>
      </w:tr>
      <w:tr w:rsidR="003E0C6E" w:rsidTr="00241043">
        <w:tc>
          <w:tcPr>
            <w:tcW w:w="1923" w:type="dxa"/>
          </w:tcPr>
          <w:p w:rsidR="003E0C6E" w:rsidRPr="005C66F8" w:rsidRDefault="003E0C6E" w:rsidP="00241043">
            <w:pPr>
              <w:pStyle w:val="TableText"/>
            </w:pPr>
            <w:r>
              <w:rPr>
                <w:rFonts w:cs="Arial" w:hint="eastAsia"/>
                <w:bCs/>
                <w:color w:val="333333"/>
              </w:rPr>
              <w:t>Code</w:t>
            </w:r>
          </w:p>
        </w:tc>
        <w:tc>
          <w:tcPr>
            <w:tcW w:w="1276" w:type="dxa"/>
          </w:tcPr>
          <w:p w:rsidR="003E0C6E" w:rsidRDefault="00971118" w:rsidP="00241043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3E0C6E" w:rsidRPr="005C66F8" w:rsidRDefault="003E0C6E" w:rsidP="00241043">
            <w:pPr>
              <w:pStyle w:val="TableText"/>
            </w:pPr>
            <w:r>
              <w:rPr>
                <w:color w:val="333333"/>
              </w:rPr>
              <w:t>String</w:t>
            </w:r>
            <w:r>
              <w:rPr>
                <w:rFonts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3E0C6E" w:rsidRPr="005C66F8" w:rsidRDefault="003E0C6E" w:rsidP="00241043">
            <w:pPr>
              <w:pStyle w:val="TableText"/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3E0C6E" w:rsidTr="00241043">
        <w:tc>
          <w:tcPr>
            <w:tcW w:w="1923" w:type="dxa"/>
          </w:tcPr>
          <w:p w:rsidR="003E0C6E" w:rsidRPr="005C66F8" w:rsidRDefault="003E0C6E" w:rsidP="00241043">
            <w:pPr>
              <w:pStyle w:val="TableText"/>
            </w:pPr>
            <w:r>
              <w:t>Message</w:t>
            </w:r>
          </w:p>
        </w:tc>
        <w:tc>
          <w:tcPr>
            <w:tcW w:w="1276" w:type="dxa"/>
          </w:tcPr>
          <w:p w:rsidR="003E0C6E" w:rsidRDefault="00971118" w:rsidP="00241043">
            <w:pPr>
              <w:pStyle w:val="TableText"/>
            </w:pPr>
            <w:r>
              <w:rPr>
                <w:rFonts w:hint="eastAsia"/>
              </w:rPr>
              <w:t>R</w:t>
            </w:r>
          </w:p>
        </w:tc>
        <w:tc>
          <w:tcPr>
            <w:tcW w:w="1276" w:type="dxa"/>
          </w:tcPr>
          <w:p w:rsidR="003E0C6E" w:rsidRPr="00EB440F" w:rsidRDefault="003E0C6E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3E0C6E" w:rsidRPr="005C66F8" w:rsidRDefault="003E0C6E" w:rsidP="00241043">
            <w:pPr>
              <w:pStyle w:val="TableText"/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t>SUCCESS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181B29" w:rsidRDefault="00181B29" w:rsidP="00BE6105">
      <w:pPr>
        <w:pStyle w:val="3"/>
      </w:pPr>
      <w:bookmarkStart w:id="55" w:name="_Toc14889954"/>
      <w:r>
        <w:rPr>
          <w:rFonts w:hint="eastAsia"/>
        </w:rPr>
        <w:t>批量</w:t>
      </w:r>
      <w:r w:rsidR="00AC41C7">
        <w:rPr>
          <w:rFonts w:hint="eastAsia"/>
        </w:rPr>
        <w:t>创建视频流订阅管道</w:t>
      </w:r>
      <w:r>
        <w:rPr>
          <w:rFonts w:hint="eastAsia"/>
        </w:rPr>
        <w:t>（异步</w:t>
      </w:r>
      <w:r w:rsidRPr="00E25254">
        <w:rPr>
          <w:rFonts w:hint="eastAsia"/>
        </w:rPr>
        <w:t>）</w:t>
      </w:r>
      <w:bookmarkEnd w:id="55"/>
    </w:p>
    <w:p w:rsidR="00181B29" w:rsidRDefault="00181B29" w:rsidP="00181B29">
      <w:pPr>
        <w:pStyle w:val="4"/>
      </w:pPr>
      <w:r>
        <w:rPr>
          <w:rFonts w:hint="eastAsia"/>
        </w:rPr>
        <w:t>描述</w:t>
      </w:r>
    </w:p>
    <w:p w:rsidR="00181B29" w:rsidRPr="00E653E9" w:rsidRDefault="00181B29" w:rsidP="00181B29">
      <w:pPr>
        <w:ind w:firstLine="216"/>
      </w:pPr>
      <w:r>
        <w:rPr>
          <w:rFonts w:hint="eastAsia"/>
        </w:rPr>
        <w:t>将</w:t>
      </w:r>
      <w:r>
        <w:rPr>
          <w:rFonts w:hint="eastAsia"/>
        </w:rPr>
        <w:t>IPC</w:t>
      </w:r>
      <w:r w:rsidR="00F93A4A">
        <w:rPr>
          <w:rFonts w:hint="eastAsia"/>
        </w:rPr>
        <w:t>发到</w:t>
      </w:r>
      <w:r>
        <w:rPr>
          <w:rFonts w:hint="eastAsia"/>
        </w:rPr>
        <w:t>MS</w:t>
      </w:r>
      <w:r>
        <w:rPr>
          <w:rFonts w:hint="eastAsia"/>
        </w:rPr>
        <w:t>的视频流，</w:t>
      </w:r>
      <w:r w:rsidR="00F93A4A">
        <w:rPr>
          <w:rFonts w:hint="eastAsia"/>
        </w:rPr>
        <w:t>批量</w:t>
      </w:r>
      <w:r>
        <w:rPr>
          <w:rFonts w:hint="eastAsia"/>
        </w:rPr>
        <w:t>从</w:t>
      </w:r>
      <w:r>
        <w:rPr>
          <w:rFonts w:hint="eastAsia"/>
        </w:rPr>
        <w:t>MS</w:t>
      </w:r>
      <w:r>
        <w:rPr>
          <w:rFonts w:hint="eastAsia"/>
        </w:rPr>
        <w:t>分发到计算引擎。</w:t>
      </w:r>
    </w:p>
    <w:p w:rsidR="00181B29" w:rsidRDefault="00181B29" w:rsidP="00181B29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181B29" w:rsidTr="00241043">
        <w:trPr>
          <w:cnfStyle w:val="100000000000"/>
          <w:tblHeader/>
        </w:trPr>
        <w:tc>
          <w:tcPr>
            <w:tcW w:w="1923" w:type="dxa"/>
            <w:hideMark/>
          </w:tcPr>
          <w:p w:rsidR="00181B29" w:rsidRPr="00297E27" w:rsidRDefault="00181B29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181B29" w:rsidRPr="00297E27" w:rsidRDefault="00181B29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Stream</w:t>
            </w:r>
            <w:r w:rsidR="001B3CFB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  <w:proofErr w:type="spellEnd"/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181B29" w:rsidRPr="009D3AF3" w:rsidRDefault="004B4C9D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4B4C9D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Pr="004B4C9D">
              <w:rPr>
                <w:rFonts w:eastAsiaTheme="minorEastAsia" w:cs="Arial"/>
              </w:rPr>
              <w:t>Create</w:t>
            </w:r>
            <w:r w:rsidR="00281F6A">
              <w:rPr>
                <w:rFonts w:eastAsiaTheme="minorEastAsia" w:cs="Arial"/>
              </w:rPr>
              <w:t>Video</w:t>
            </w:r>
            <w:r w:rsidRPr="004B4C9D">
              <w:rPr>
                <w:rFonts w:eastAsiaTheme="minorEastAsia" w:cs="Arial"/>
              </w:rPr>
              <w:t>StreamPipes</w:t>
            </w:r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181B29" w:rsidRDefault="00181B29" w:rsidP="00181B29"/>
    <w:p w:rsidR="00181B29" w:rsidRDefault="00181B29" w:rsidP="00181B29">
      <w:pPr>
        <w:pStyle w:val="4"/>
      </w:pPr>
      <w:r>
        <w:t>请求示例</w:t>
      </w:r>
    </w:p>
    <w:p w:rsidR="00181B29" w:rsidRDefault="00181B29" w:rsidP="00181B29">
      <w:pPr>
        <w:pStyle w:val="af5"/>
      </w:pPr>
      <w:r>
        <w:rPr>
          <w:rFonts w:hint="eastAsia"/>
        </w:rPr>
        <w:t>{</w:t>
      </w:r>
    </w:p>
    <w:p w:rsidR="00181B29" w:rsidRDefault="00181B29" w:rsidP="00181B29">
      <w:pPr>
        <w:pStyle w:val="af5"/>
        <w:ind w:firstLineChars="200" w:firstLine="340"/>
      </w:pPr>
      <w:r>
        <w:t>"</w:t>
      </w:r>
      <w:proofErr w:type="spellStart"/>
      <w:r>
        <w:rPr>
          <w:rFonts w:hint="eastAsia"/>
        </w:rPr>
        <w:t>Stream</w:t>
      </w:r>
      <w:r w:rsidR="001B3CFB">
        <w:rPr>
          <w:rFonts w:hint="eastAsia"/>
        </w:rPr>
        <w:t>Id</w:t>
      </w:r>
      <w:r>
        <w:rPr>
          <w:rFonts w:hint="eastAsia"/>
        </w:rPr>
        <w:t>List</w:t>
      </w:r>
      <w:proofErr w:type="spellEnd"/>
      <w:r>
        <w:t>"</w:t>
      </w:r>
      <w:proofErr w:type="gramStart"/>
      <w:r>
        <w:rPr>
          <w:rFonts w:hint="eastAsia"/>
        </w:rPr>
        <w:t>:</w:t>
      </w:r>
      <w:r w:rsidRPr="00FE536C">
        <w:t>[</w:t>
      </w:r>
      <w:proofErr w:type="gramEnd"/>
      <w:r>
        <w:t>"</w:t>
      </w:r>
      <w:r>
        <w:rPr>
          <w:rFonts w:hint="eastAsia"/>
        </w:rPr>
        <w:t>xcfds01_01</w:t>
      </w:r>
      <w:r>
        <w:t>"</w:t>
      </w:r>
      <w:r w:rsidRPr="00FE536C">
        <w:t>]</w:t>
      </w:r>
    </w:p>
    <w:p w:rsidR="00181B29" w:rsidRDefault="00181B29" w:rsidP="00181B29">
      <w:pPr>
        <w:pStyle w:val="af5"/>
      </w:pPr>
      <w:r>
        <w:rPr>
          <w:rFonts w:hint="eastAsia"/>
        </w:rPr>
        <w:t>}</w:t>
      </w:r>
    </w:p>
    <w:p w:rsidR="00181B29" w:rsidRDefault="00181B29" w:rsidP="00181B29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lastRenderedPageBreak/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181B29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181B29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181B29" w:rsidRPr="005C66F8" w:rsidRDefault="00181B29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字段说明</w:t>
            </w:r>
          </w:p>
        </w:tc>
      </w:tr>
      <w:tr w:rsidR="00181B29" w:rsidRPr="005C66F8" w:rsidTr="00241043">
        <w:tc>
          <w:tcPr>
            <w:tcW w:w="1923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Stream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Pr="00F85A82">
              <w:rPr>
                <w:rFonts w:cs="Arial" w:hint="eastAsia"/>
                <w:color w:val="333333"/>
              </w:rPr>
              <w:t>List</w:t>
            </w:r>
            <w:proofErr w:type="spellEnd"/>
          </w:p>
        </w:tc>
        <w:tc>
          <w:tcPr>
            <w:tcW w:w="1276" w:type="dxa"/>
          </w:tcPr>
          <w:p w:rsidR="00181B2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181B29" w:rsidRDefault="00181B2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181B29" w:rsidRDefault="00181B2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列表，每个元素为由字母、数字，以及下划线组成的字符串，用于唯一标识一路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IPC</w:t>
            </w:r>
            <w:r>
              <w:rPr>
                <w:rFonts w:cs="Arial" w:hint="eastAsia"/>
                <w:color w:val="333333"/>
              </w:rPr>
              <w:t>到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的视频流</w:t>
            </w:r>
          </w:p>
        </w:tc>
      </w:tr>
    </w:tbl>
    <w:p w:rsidR="00181B29" w:rsidRPr="00697FD7" w:rsidRDefault="00181B29" w:rsidP="00181B29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181B29" w:rsidRDefault="00181B29" w:rsidP="00181B29">
      <w:pPr>
        <w:pStyle w:val="4"/>
      </w:pPr>
      <w:r>
        <w:t>返回结果</w:t>
      </w:r>
    </w:p>
    <w:p w:rsidR="00181B29" w:rsidRDefault="00181B29" w:rsidP="00181B29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81B29" w:rsidRDefault="00181B29" w:rsidP="00181B29">
      <w:pPr>
        <w:pStyle w:val="af5"/>
      </w:pPr>
      <w:r>
        <w:t>{</w:t>
      </w:r>
    </w:p>
    <w:p w:rsidR="00181B29" w:rsidRDefault="00181B29" w:rsidP="00181B29">
      <w:pPr>
        <w:pStyle w:val="af5"/>
      </w:pPr>
      <w:r>
        <w:t xml:space="preserve">    "Code":"200",</w:t>
      </w:r>
    </w:p>
    <w:p w:rsidR="00181B29" w:rsidRDefault="00181B29" w:rsidP="00181B29">
      <w:pPr>
        <w:pStyle w:val="af5"/>
        <w:ind w:firstLine="345"/>
      </w:pPr>
      <w:r>
        <w:t>"Message":"SUCCESS",</w:t>
      </w:r>
    </w:p>
    <w:p w:rsidR="00565C7E" w:rsidRDefault="00565C7E" w:rsidP="00565C7E">
      <w:pPr>
        <w:pStyle w:val="af5"/>
        <w:ind w:firstLine="345"/>
      </w:pPr>
      <w:r>
        <w:t>"</w:t>
      </w:r>
      <w:r w:rsidR="000E4702">
        <w:rPr>
          <w:rFonts w:hint="eastAsia"/>
        </w:rPr>
        <w:t>Data</w:t>
      </w:r>
      <w:r>
        <w:t>"</w:t>
      </w:r>
      <w:r>
        <w:rPr>
          <w:rFonts w:hint="eastAsia"/>
        </w:rPr>
        <w:t>:[{</w:t>
      </w:r>
    </w:p>
    <w:p w:rsidR="00565C7E" w:rsidRDefault="00565C7E" w:rsidP="00565C7E">
      <w:pPr>
        <w:pStyle w:val="af5"/>
        <w:ind w:firstLine="345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Stream</w:t>
      </w:r>
      <w:r w:rsidR="001B3CFB">
        <w:rPr>
          <w:rFonts w:hint="eastAsia"/>
        </w:rPr>
        <w:t>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xcfds01_01</w:t>
      </w:r>
      <w:r>
        <w:t>"</w:t>
      </w:r>
      <w:r>
        <w:rPr>
          <w:rFonts w:hint="eastAsia"/>
        </w:rPr>
        <w:t>,</w:t>
      </w:r>
    </w:p>
    <w:p w:rsidR="00565C7E" w:rsidRDefault="00565C7E" w:rsidP="00565C7E">
      <w:pPr>
        <w:pStyle w:val="af5"/>
        <w:ind w:firstLine="345"/>
      </w:pPr>
      <w:r>
        <w:rPr>
          <w:rFonts w:hint="eastAsia"/>
        </w:rPr>
        <w:t xml:space="preserve">    </w:t>
      </w:r>
      <w:r>
        <w:t>"</w:t>
      </w:r>
      <w:proofErr w:type="spellStart"/>
      <w:r>
        <w:rPr>
          <w:rFonts w:hint="eastAsia"/>
        </w:rPr>
        <w:t>Pipe</w:t>
      </w:r>
      <w:r w:rsidR="001B3CFB">
        <w:rPr>
          <w:rFonts w:hint="eastAsia"/>
        </w:rPr>
        <w:t>Id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</w:t>
      </w:r>
      <w:r>
        <w:t>"</w:t>
      </w:r>
      <w:r>
        <w:rPr>
          <w:rFonts w:hint="eastAsia"/>
        </w:rPr>
        <w:t>,</w:t>
      </w:r>
    </w:p>
    <w:p w:rsidR="00241043" w:rsidRDefault="00565C7E" w:rsidP="00565C7E">
      <w:pPr>
        <w:pStyle w:val="af5"/>
        <w:ind w:firstLine="345"/>
      </w:pPr>
      <w:r>
        <w:rPr>
          <w:rFonts w:hint="eastAsia"/>
        </w:rPr>
        <w:t>}]</w:t>
      </w:r>
    </w:p>
    <w:p w:rsidR="00181B29" w:rsidRDefault="00181B29" w:rsidP="00181B29">
      <w:pPr>
        <w:pStyle w:val="af5"/>
      </w:pPr>
      <w:r>
        <w:t>}</w:t>
      </w:r>
    </w:p>
    <w:p w:rsidR="00181B29" w:rsidRDefault="00181B29" w:rsidP="00181B29">
      <w:pPr>
        <w:ind w:left="0"/>
      </w:pPr>
    </w:p>
    <w:p w:rsidR="00181B29" w:rsidRPr="00697FD7" w:rsidRDefault="00181B29" w:rsidP="00181B29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181B29" w:rsidTr="00241043">
        <w:trPr>
          <w:cnfStyle w:val="100000000000"/>
          <w:tblHeader/>
        </w:trPr>
        <w:tc>
          <w:tcPr>
            <w:tcW w:w="1923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181B29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181B29" w:rsidRPr="005C66F8" w:rsidRDefault="00181B29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字段说明</w:t>
            </w:r>
          </w:p>
        </w:tc>
      </w:tr>
      <w:tr w:rsidR="00181B29" w:rsidTr="00241043">
        <w:tc>
          <w:tcPr>
            <w:tcW w:w="1923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181B2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181B29" w:rsidTr="00241043">
        <w:tc>
          <w:tcPr>
            <w:tcW w:w="1923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181B2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181B29" w:rsidRPr="00EB440F" w:rsidRDefault="00181B2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F85A82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9606BA" w:rsidTr="00241043">
        <w:tc>
          <w:tcPr>
            <w:tcW w:w="1923" w:type="dxa"/>
          </w:tcPr>
          <w:p w:rsidR="009606BA" w:rsidRPr="00F85A82" w:rsidRDefault="000E4702" w:rsidP="006970E1">
            <w:pPr>
              <w:pStyle w:val="TableText"/>
              <w:rPr>
                <w:rFonts w:cs="Arial"/>
                <w:color w:val="333333"/>
              </w:rPr>
            </w:pPr>
            <w:r w:rsidRPr="000E4702">
              <w:rPr>
                <w:rFonts w:cs="Arial"/>
                <w:color w:val="333333"/>
              </w:rPr>
              <w:t>Data</w:t>
            </w:r>
          </w:p>
        </w:tc>
        <w:tc>
          <w:tcPr>
            <w:tcW w:w="1276" w:type="dxa"/>
          </w:tcPr>
          <w:p w:rsidR="009606BA" w:rsidRPr="00F85A82" w:rsidRDefault="00971118" w:rsidP="006970E1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9606BA" w:rsidRDefault="009606BA" w:rsidP="006970E1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9606BA" w:rsidRDefault="009606BA" w:rsidP="006970E1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视频流管道信息列表，为</w:t>
            </w:r>
            <w:proofErr w:type="spellStart"/>
            <w:r w:rsidRPr="001B4260">
              <w:rPr>
                <w:rFonts w:cs="Arial" w:hint="eastAsia"/>
                <w:color w:val="333333"/>
              </w:rPr>
              <w:t>PipeInfo</w:t>
            </w:r>
            <w:proofErr w:type="spellEnd"/>
            <w:r w:rsidRPr="001B4260">
              <w:rPr>
                <w:rFonts w:cs="Arial" w:hint="eastAsia"/>
                <w:color w:val="333333"/>
              </w:rPr>
              <w:t>对象的数组，</w:t>
            </w:r>
            <w:proofErr w:type="spellStart"/>
            <w:r w:rsidRPr="001B4260">
              <w:rPr>
                <w:rFonts w:cs="Arial" w:hint="eastAsia"/>
                <w:color w:val="333333"/>
              </w:rPr>
              <w:t>PipeInfo</w:t>
            </w:r>
            <w:proofErr w:type="spellEnd"/>
            <w:r w:rsidRPr="001B4260">
              <w:rPr>
                <w:rFonts w:cs="Arial" w:hint="eastAsia"/>
                <w:color w:val="333333"/>
              </w:rPr>
              <w:t>对象定义见附录</w:t>
            </w:r>
            <w:r w:rsidRPr="001B4260">
              <w:rPr>
                <w:rFonts w:cs="Arial" w:hint="eastAsia"/>
                <w:color w:val="333333"/>
              </w:rPr>
              <w:t>3.3</w:t>
            </w:r>
          </w:p>
        </w:tc>
      </w:tr>
    </w:tbl>
    <w:p w:rsidR="00181B29" w:rsidRDefault="00181B29" w:rsidP="00181B29">
      <w:pPr>
        <w:spacing w:before="0" w:after="0"/>
        <w:ind w:left="0"/>
        <w:jc w:val="left"/>
      </w:pPr>
    </w:p>
    <w:p w:rsidR="00181B29" w:rsidRDefault="00AC41C7" w:rsidP="00BE6105">
      <w:pPr>
        <w:pStyle w:val="3"/>
      </w:pPr>
      <w:bookmarkStart w:id="56" w:name="_Toc14889955"/>
      <w:r>
        <w:rPr>
          <w:rFonts w:hint="eastAsia"/>
        </w:rPr>
        <w:t>批量删除视频流订阅管道</w:t>
      </w:r>
      <w:r w:rsidR="00181B29">
        <w:rPr>
          <w:rFonts w:hint="eastAsia"/>
        </w:rPr>
        <w:t>（</w:t>
      </w:r>
      <w:r w:rsidR="005843C7">
        <w:rPr>
          <w:rFonts w:hint="eastAsia"/>
        </w:rPr>
        <w:t>异步</w:t>
      </w:r>
      <w:r w:rsidR="00181B29" w:rsidRPr="00E25254">
        <w:rPr>
          <w:rFonts w:hint="eastAsia"/>
        </w:rPr>
        <w:t>）</w:t>
      </w:r>
      <w:bookmarkEnd w:id="56"/>
    </w:p>
    <w:p w:rsidR="00181B29" w:rsidRDefault="00181B29" w:rsidP="00181B29">
      <w:pPr>
        <w:pStyle w:val="4"/>
      </w:pPr>
      <w:r>
        <w:rPr>
          <w:rFonts w:hint="eastAsia"/>
        </w:rPr>
        <w:t>描述</w:t>
      </w:r>
    </w:p>
    <w:p w:rsidR="00181B29" w:rsidRPr="00E653E9" w:rsidRDefault="00181B29" w:rsidP="00181B29">
      <w:pPr>
        <w:ind w:firstLine="216"/>
      </w:pPr>
      <w:r>
        <w:rPr>
          <w:rFonts w:hint="eastAsia"/>
        </w:rPr>
        <w:t>将一股</w:t>
      </w:r>
      <w:r>
        <w:rPr>
          <w:rFonts w:hint="eastAsia"/>
        </w:rPr>
        <w:t>IPC</w:t>
      </w:r>
      <w:r>
        <w:rPr>
          <w:rFonts w:hint="eastAsia"/>
        </w:rPr>
        <w:t>引至</w:t>
      </w:r>
      <w:r>
        <w:rPr>
          <w:rFonts w:hint="eastAsia"/>
        </w:rPr>
        <w:t>MS</w:t>
      </w:r>
      <w:r>
        <w:rPr>
          <w:rFonts w:hint="eastAsia"/>
        </w:rPr>
        <w:t>的视频流，再从</w:t>
      </w:r>
      <w:r>
        <w:rPr>
          <w:rFonts w:hint="eastAsia"/>
        </w:rPr>
        <w:t>MS</w:t>
      </w:r>
      <w:r>
        <w:rPr>
          <w:rFonts w:hint="eastAsia"/>
        </w:rPr>
        <w:t>分发到计算引擎。</w:t>
      </w:r>
    </w:p>
    <w:p w:rsidR="00181B29" w:rsidRDefault="00181B29" w:rsidP="00181B29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181B29" w:rsidTr="00241043">
        <w:trPr>
          <w:cnfStyle w:val="100000000000"/>
          <w:tblHeader/>
        </w:trPr>
        <w:tc>
          <w:tcPr>
            <w:tcW w:w="1923" w:type="dxa"/>
            <w:hideMark/>
          </w:tcPr>
          <w:p w:rsidR="00181B29" w:rsidRPr="00297E27" w:rsidRDefault="00181B29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181B29" w:rsidRPr="00297E27" w:rsidRDefault="00181B29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Pipe</w:t>
            </w:r>
            <w:r w:rsidR="001B3CFB">
              <w:rPr>
                <w:rFonts w:hint="eastAsia"/>
              </w:rPr>
              <w:t>Id</w:t>
            </w:r>
            <w:r w:rsidR="00B476CB">
              <w:rPr>
                <w:rFonts w:hint="eastAsia"/>
              </w:rPr>
              <w:t>List</w:t>
            </w:r>
            <w:proofErr w:type="spellEnd"/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181B29" w:rsidRPr="009D3AF3" w:rsidRDefault="009F4BF2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9F4BF2">
              <w:rPr>
                <w:rFonts w:eastAsiaTheme="minorEastAsia" w:cs="Arial"/>
              </w:rPr>
              <w:t>http://</w:t>
            </w:r>
            <w:r w:rsidR="000A2D90">
              <w:rPr>
                <w:rFonts w:eastAsiaTheme="minorEastAsia" w:cs="Arial"/>
              </w:rPr>
              <w:t>server-addr:8088</w:t>
            </w:r>
            <w:r w:rsidR="00814989">
              <w:rPr>
                <w:rFonts w:eastAsiaTheme="minorEastAsia" w:cs="Arial"/>
              </w:rPr>
              <w:t>/VM</w:t>
            </w:r>
            <w:r w:rsidR="00BC216A">
              <w:rPr>
                <w:rFonts w:eastAsiaTheme="minorEastAsia" w:cs="Arial"/>
              </w:rPr>
              <w:t>/</w:t>
            </w:r>
            <w:r w:rsidR="00F20724">
              <w:rPr>
                <w:rFonts w:eastAsiaTheme="minorEastAsia" w:cs="Arial"/>
              </w:rPr>
              <w:t>Delete</w:t>
            </w:r>
            <w:r w:rsidR="00281F6A">
              <w:rPr>
                <w:rFonts w:eastAsiaTheme="minorEastAsia" w:cs="Arial"/>
              </w:rPr>
              <w:t>Video</w:t>
            </w:r>
            <w:r w:rsidRPr="009F4BF2">
              <w:rPr>
                <w:rFonts w:eastAsiaTheme="minorEastAsia" w:cs="Arial"/>
              </w:rPr>
              <w:t>StreamPipes</w:t>
            </w:r>
          </w:p>
        </w:tc>
      </w:tr>
      <w:tr w:rsidR="00181B29" w:rsidTr="00241043">
        <w:tc>
          <w:tcPr>
            <w:tcW w:w="1923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181B29" w:rsidRPr="009D3AF3" w:rsidRDefault="00181B29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181B29" w:rsidRDefault="00181B29" w:rsidP="00181B29"/>
    <w:p w:rsidR="00181B29" w:rsidRDefault="00181B29" w:rsidP="00181B29">
      <w:pPr>
        <w:pStyle w:val="4"/>
      </w:pPr>
      <w:r>
        <w:t>请求示例</w:t>
      </w:r>
    </w:p>
    <w:p w:rsidR="00181B29" w:rsidRDefault="00181B29" w:rsidP="00181B29">
      <w:pPr>
        <w:pStyle w:val="af5"/>
      </w:pPr>
      <w:r>
        <w:rPr>
          <w:rFonts w:hint="eastAsia"/>
        </w:rPr>
        <w:t>{</w:t>
      </w:r>
    </w:p>
    <w:p w:rsidR="00181B29" w:rsidRDefault="00181B29" w:rsidP="00181B29">
      <w:pPr>
        <w:pStyle w:val="af5"/>
        <w:ind w:firstLineChars="200" w:firstLine="340"/>
      </w:pPr>
      <w:r>
        <w:t>"</w:t>
      </w:r>
      <w:proofErr w:type="spellStart"/>
      <w:r>
        <w:rPr>
          <w:rFonts w:hint="eastAsia"/>
        </w:rPr>
        <w:t>Pipe</w:t>
      </w:r>
      <w:r w:rsidR="001B3CFB">
        <w:rPr>
          <w:rFonts w:hint="eastAsia"/>
        </w:rPr>
        <w:t>Id</w:t>
      </w:r>
      <w:r w:rsidR="001B634B">
        <w:rPr>
          <w:rFonts w:hint="eastAsia"/>
        </w:rPr>
        <w:t>List</w:t>
      </w:r>
      <w:proofErr w:type="spellEnd"/>
      <w:r>
        <w:t>"</w:t>
      </w:r>
      <w:proofErr w:type="gramStart"/>
      <w:r>
        <w:rPr>
          <w:rFonts w:hint="eastAsia"/>
        </w:rPr>
        <w:t>:</w:t>
      </w:r>
      <w:r w:rsidR="00BD072D">
        <w:rPr>
          <w:rFonts w:hint="eastAsia"/>
        </w:rPr>
        <w:t>[</w:t>
      </w:r>
      <w:proofErr w:type="gramEnd"/>
      <w:r>
        <w:t>"</w:t>
      </w:r>
      <w:r>
        <w:rPr>
          <w:rFonts w:hint="eastAsia"/>
        </w:rPr>
        <w:t>xxx</w:t>
      </w:r>
      <w:r>
        <w:t>"</w:t>
      </w:r>
      <w:r w:rsidR="00BD072D">
        <w:rPr>
          <w:rFonts w:hint="eastAsia"/>
        </w:rPr>
        <w:t>]</w:t>
      </w:r>
    </w:p>
    <w:p w:rsidR="00181B29" w:rsidRDefault="00181B29" w:rsidP="00181B29">
      <w:pPr>
        <w:pStyle w:val="af5"/>
      </w:pPr>
      <w:r>
        <w:rPr>
          <w:rFonts w:hint="eastAsia"/>
        </w:rPr>
        <w:t>}</w:t>
      </w:r>
    </w:p>
    <w:p w:rsidR="00181B29" w:rsidRDefault="00181B29" w:rsidP="00181B29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181B29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181B29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181B29" w:rsidRPr="005C66F8" w:rsidRDefault="00181B29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字段说明</w:t>
            </w:r>
          </w:p>
        </w:tc>
      </w:tr>
      <w:tr w:rsidR="00181B29" w:rsidRPr="005C66F8" w:rsidTr="00241043">
        <w:tc>
          <w:tcPr>
            <w:tcW w:w="1923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Pipe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="008B7366" w:rsidRPr="00F85A82">
              <w:rPr>
                <w:rFonts w:cs="Arial" w:hint="eastAsia"/>
                <w:color w:val="333333"/>
              </w:rPr>
              <w:t>List</w:t>
            </w:r>
            <w:proofErr w:type="spellEnd"/>
          </w:p>
        </w:tc>
        <w:tc>
          <w:tcPr>
            <w:tcW w:w="1276" w:type="dxa"/>
          </w:tcPr>
          <w:p w:rsidR="00181B2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181B29" w:rsidRDefault="00181B2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String(48)</w:t>
            </w:r>
          </w:p>
        </w:tc>
        <w:tc>
          <w:tcPr>
            <w:tcW w:w="5758" w:type="dxa"/>
          </w:tcPr>
          <w:p w:rsidR="00181B29" w:rsidRDefault="00181B2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视频管道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="008B7366">
              <w:rPr>
                <w:rFonts w:cs="Arial" w:hint="eastAsia"/>
                <w:color w:val="333333"/>
              </w:rPr>
              <w:t>列表</w:t>
            </w:r>
            <w:r>
              <w:rPr>
                <w:rFonts w:cs="Arial" w:hint="eastAsia"/>
                <w:color w:val="333333"/>
              </w:rPr>
              <w:t>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到计算引擎的视频流</w:t>
            </w:r>
          </w:p>
        </w:tc>
      </w:tr>
    </w:tbl>
    <w:p w:rsidR="00181B29" w:rsidRPr="00697FD7" w:rsidRDefault="00181B29" w:rsidP="00181B29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181B29" w:rsidRDefault="00181B29" w:rsidP="00181B29">
      <w:pPr>
        <w:pStyle w:val="4"/>
      </w:pPr>
      <w:r>
        <w:t>返回结果</w:t>
      </w:r>
    </w:p>
    <w:p w:rsidR="00181B29" w:rsidRDefault="00181B29" w:rsidP="00181B29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81B29" w:rsidRDefault="00181B29" w:rsidP="00181B29">
      <w:pPr>
        <w:pStyle w:val="af5"/>
      </w:pPr>
      <w:r>
        <w:t>{</w:t>
      </w:r>
    </w:p>
    <w:p w:rsidR="00181B29" w:rsidRDefault="00181B29" w:rsidP="00181B29">
      <w:pPr>
        <w:pStyle w:val="af5"/>
      </w:pPr>
      <w:r>
        <w:t xml:space="preserve">    "Code":"200",</w:t>
      </w:r>
    </w:p>
    <w:p w:rsidR="00181B29" w:rsidRDefault="00181B29" w:rsidP="00181B29">
      <w:pPr>
        <w:pStyle w:val="af5"/>
        <w:ind w:firstLine="345"/>
      </w:pPr>
      <w:r>
        <w:t>"Message":"SUCCESS",</w:t>
      </w:r>
    </w:p>
    <w:p w:rsidR="00181B29" w:rsidRDefault="00181B29" w:rsidP="00181B29">
      <w:pPr>
        <w:pStyle w:val="af5"/>
      </w:pPr>
      <w:r>
        <w:t>}</w:t>
      </w:r>
    </w:p>
    <w:p w:rsidR="00181B29" w:rsidRDefault="00181B29" w:rsidP="00181B29">
      <w:pPr>
        <w:ind w:left="0"/>
      </w:pPr>
    </w:p>
    <w:p w:rsidR="00181B29" w:rsidRPr="00697FD7" w:rsidRDefault="00181B29" w:rsidP="00181B29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181B29" w:rsidTr="00241043">
        <w:trPr>
          <w:cnfStyle w:val="100000000000"/>
          <w:tblHeader/>
        </w:trPr>
        <w:tc>
          <w:tcPr>
            <w:tcW w:w="1923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181B29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181B29" w:rsidRPr="005C66F8" w:rsidRDefault="00181B29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181B29" w:rsidRPr="005C66F8" w:rsidRDefault="00181B29" w:rsidP="00241043">
            <w:pPr>
              <w:pStyle w:val="TableHeading"/>
            </w:pPr>
            <w:r w:rsidRPr="005C66F8">
              <w:t>字段说明</w:t>
            </w:r>
          </w:p>
        </w:tc>
      </w:tr>
      <w:tr w:rsidR="00181B29" w:rsidTr="00241043">
        <w:tc>
          <w:tcPr>
            <w:tcW w:w="1923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181B2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181B29" w:rsidTr="00241043">
        <w:tc>
          <w:tcPr>
            <w:tcW w:w="1923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181B2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181B29" w:rsidRPr="00EB440F" w:rsidRDefault="00181B2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181B29" w:rsidRPr="00F85A82" w:rsidRDefault="00181B2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F85A82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</w:tbl>
    <w:p w:rsidR="00181B29" w:rsidRPr="003E0C6E" w:rsidRDefault="00181B29" w:rsidP="00181B29">
      <w:pPr>
        <w:spacing w:before="0" w:after="0"/>
        <w:ind w:left="0"/>
        <w:jc w:val="left"/>
      </w:pPr>
    </w:p>
    <w:p w:rsidR="007A03F2" w:rsidRDefault="007A03F2" w:rsidP="00BE6105">
      <w:pPr>
        <w:pStyle w:val="3"/>
      </w:pPr>
      <w:bookmarkStart w:id="57" w:name="_Toc14889956"/>
      <w:r>
        <w:rPr>
          <w:rFonts w:hint="eastAsia"/>
        </w:rPr>
        <w:t>查询视频</w:t>
      </w:r>
      <w:r w:rsidR="00875099">
        <w:rPr>
          <w:rFonts w:hint="eastAsia"/>
        </w:rPr>
        <w:t>流订阅管道</w:t>
      </w:r>
      <w:r>
        <w:rPr>
          <w:rFonts w:hint="eastAsia"/>
        </w:rPr>
        <w:t>信息</w:t>
      </w:r>
      <w:bookmarkEnd w:id="57"/>
    </w:p>
    <w:p w:rsidR="007A03F2" w:rsidRDefault="007A03F2" w:rsidP="007A03F2">
      <w:pPr>
        <w:pStyle w:val="4"/>
      </w:pPr>
      <w:r>
        <w:rPr>
          <w:rFonts w:hint="eastAsia"/>
        </w:rPr>
        <w:t>描述</w:t>
      </w:r>
    </w:p>
    <w:p w:rsidR="007A03F2" w:rsidRPr="007A08DB" w:rsidRDefault="00A9721E" w:rsidP="007A03F2">
      <w:pPr>
        <w:ind w:firstLine="216"/>
      </w:pPr>
      <w:r>
        <w:rPr>
          <w:rFonts w:hint="eastAsia"/>
        </w:rPr>
        <w:t>查询</w:t>
      </w:r>
      <w:r w:rsidR="007A03F2">
        <w:rPr>
          <w:rFonts w:hint="eastAsia"/>
        </w:rPr>
        <w:t>从</w:t>
      </w:r>
      <w:r w:rsidR="007A03F2">
        <w:rPr>
          <w:rFonts w:hint="eastAsia"/>
        </w:rPr>
        <w:t>MS</w:t>
      </w:r>
      <w:r w:rsidR="007A03F2">
        <w:rPr>
          <w:rFonts w:hint="eastAsia"/>
        </w:rPr>
        <w:t>分发到计算引擎</w:t>
      </w:r>
      <w:r>
        <w:rPr>
          <w:rFonts w:hint="eastAsia"/>
        </w:rPr>
        <w:t>的视频</w:t>
      </w:r>
      <w:r w:rsidR="00957537">
        <w:rPr>
          <w:rFonts w:hint="eastAsia"/>
        </w:rPr>
        <w:t>流</w:t>
      </w:r>
      <w:r>
        <w:rPr>
          <w:rFonts w:hint="eastAsia"/>
        </w:rPr>
        <w:t>信息</w:t>
      </w:r>
      <w:r w:rsidR="007A03F2">
        <w:rPr>
          <w:rFonts w:hint="eastAsia"/>
        </w:rPr>
        <w:t>。</w:t>
      </w:r>
    </w:p>
    <w:p w:rsidR="007A03F2" w:rsidRDefault="007A03F2" w:rsidP="007A03F2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7A03F2" w:rsidTr="00241043">
        <w:trPr>
          <w:cnfStyle w:val="100000000000"/>
          <w:tblHeader/>
        </w:trPr>
        <w:tc>
          <w:tcPr>
            <w:tcW w:w="1923" w:type="dxa"/>
            <w:hideMark/>
          </w:tcPr>
          <w:p w:rsidR="007A03F2" w:rsidRPr="00297E27" w:rsidRDefault="007A03F2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7A03F2" w:rsidRPr="00297E27" w:rsidRDefault="007A03F2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7A03F2" w:rsidTr="00241043">
        <w:tc>
          <w:tcPr>
            <w:tcW w:w="1923" w:type="dxa"/>
          </w:tcPr>
          <w:p w:rsidR="007A03F2" w:rsidRPr="009D3AF3" w:rsidRDefault="007A03F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7A03F2" w:rsidRPr="009D3AF3" w:rsidRDefault="00330668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GET</w:t>
            </w:r>
          </w:p>
        </w:tc>
      </w:tr>
      <w:tr w:rsidR="007A03F2" w:rsidTr="00241043">
        <w:tc>
          <w:tcPr>
            <w:tcW w:w="1923" w:type="dxa"/>
          </w:tcPr>
          <w:p w:rsidR="007A03F2" w:rsidRPr="009D3AF3" w:rsidRDefault="007A03F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7A03F2" w:rsidRPr="009D3AF3" w:rsidRDefault="007A03F2" w:rsidP="00241043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rPr>
                <w:rFonts w:hint="eastAsia"/>
              </w:rPr>
              <w:t>Pipe</w:t>
            </w:r>
            <w:r w:rsidR="001B3CFB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  <w:proofErr w:type="spellEnd"/>
          </w:p>
        </w:tc>
      </w:tr>
      <w:tr w:rsidR="007A03F2" w:rsidTr="00241043">
        <w:tc>
          <w:tcPr>
            <w:tcW w:w="1923" w:type="dxa"/>
          </w:tcPr>
          <w:p w:rsidR="007A03F2" w:rsidRPr="009D3AF3" w:rsidRDefault="007A03F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7A03F2" w:rsidRPr="009D3AF3" w:rsidRDefault="00B25A63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B25A63">
              <w:t>http://</w:t>
            </w:r>
            <w:r w:rsidR="000A2D90">
              <w:t>server-addr:8088</w:t>
            </w:r>
            <w:r w:rsidR="00814989">
              <w:t>/VM</w:t>
            </w:r>
            <w:r w:rsidR="00BC216A">
              <w:t>/</w:t>
            </w:r>
            <w:r w:rsidRPr="00B25A63">
              <w:t>Get</w:t>
            </w:r>
            <w:r w:rsidR="00281F6A">
              <w:t>Video</w:t>
            </w:r>
            <w:r w:rsidRPr="00B25A63">
              <w:t>StreamPipes</w:t>
            </w:r>
          </w:p>
        </w:tc>
      </w:tr>
      <w:tr w:rsidR="007A03F2" w:rsidTr="00241043">
        <w:tc>
          <w:tcPr>
            <w:tcW w:w="1923" w:type="dxa"/>
          </w:tcPr>
          <w:p w:rsidR="007A03F2" w:rsidRPr="009D3AF3" w:rsidRDefault="007A03F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7A03F2" w:rsidRPr="009D3AF3" w:rsidRDefault="007A03F2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7A03F2" w:rsidRDefault="007A03F2" w:rsidP="007A03F2"/>
    <w:p w:rsidR="007A03F2" w:rsidRDefault="007A03F2" w:rsidP="007A03F2">
      <w:pPr>
        <w:pStyle w:val="4"/>
      </w:pPr>
      <w:r>
        <w:lastRenderedPageBreak/>
        <w:t>请求示例</w:t>
      </w:r>
    </w:p>
    <w:p w:rsidR="007A03F2" w:rsidRDefault="00B249B2" w:rsidP="00B40855">
      <w:pPr>
        <w:pStyle w:val="af5"/>
      </w:pPr>
      <w:r w:rsidRPr="00B249B2">
        <w:t>http://</w:t>
      </w:r>
      <w:r w:rsidR="000A2D90">
        <w:t>server-addr:8088</w:t>
      </w:r>
      <w:r w:rsidR="00814989">
        <w:t>/VM</w:t>
      </w:r>
      <w:r w:rsidR="00BC216A">
        <w:t>/</w:t>
      </w:r>
      <w:r w:rsidRPr="00B249B2">
        <w:t>Get</w:t>
      </w:r>
      <w:r w:rsidR="00281F6A">
        <w:t>Video</w:t>
      </w:r>
      <w:r w:rsidRPr="00B249B2">
        <w:t>StreamPipes</w:t>
      </w:r>
      <w:r w:rsidR="00B40855" w:rsidRPr="00B40855">
        <w:t>?Pipe</w:t>
      </w:r>
      <w:r w:rsidR="001B3CFB">
        <w:t>Id</w:t>
      </w:r>
      <w:r w:rsidR="00B40855" w:rsidRPr="00B40855">
        <w:t>List</w:t>
      </w:r>
      <w:proofErr w:type="gramStart"/>
      <w:r w:rsidR="00B40855" w:rsidRPr="00B40855">
        <w:t>=[</w:t>
      </w:r>
      <w:proofErr w:type="gramEnd"/>
      <w:r w:rsidR="00B40855" w:rsidRPr="00B40855">
        <w:t>”XXX”]</w:t>
      </w:r>
    </w:p>
    <w:p w:rsidR="007A03F2" w:rsidRDefault="007A03F2" w:rsidP="007A03F2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7A03F2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7A03F2" w:rsidRPr="005C66F8" w:rsidRDefault="007A03F2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7A03F2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7A03F2" w:rsidRPr="005C66F8" w:rsidRDefault="007A03F2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7A03F2" w:rsidRPr="005C66F8" w:rsidRDefault="007A03F2" w:rsidP="00241043">
            <w:pPr>
              <w:pStyle w:val="TableHeading"/>
            </w:pPr>
            <w:r w:rsidRPr="005C66F8">
              <w:t>字段说明</w:t>
            </w:r>
          </w:p>
        </w:tc>
      </w:tr>
      <w:tr w:rsidR="007A03F2" w:rsidRPr="005C66F8" w:rsidTr="00241043">
        <w:tc>
          <w:tcPr>
            <w:tcW w:w="1923" w:type="dxa"/>
          </w:tcPr>
          <w:p w:rsidR="007A03F2" w:rsidRPr="00F85A82" w:rsidRDefault="007A03F2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Pipe</w:t>
            </w:r>
            <w:r w:rsidR="001B3CFB">
              <w:rPr>
                <w:rFonts w:cs="Arial" w:hint="eastAsia"/>
                <w:color w:val="333333"/>
              </w:rPr>
              <w:t>Id</w:t>
            </w:r>
            <w:r w:rsidRPr="00F85A82">
              <w:rPr>
                <w:rFonts w:cs="Arial" w:hint="eastAsia"/>
                <w:color w:val="333333"/>
              </w:rPr>
              <w:t>List</w:t>
            </w:r>
            <w:proofErr w:type="spellEnd"/>
          </w:p>
        </w:tc>
        <w:tc>
          <w:tcPr>
            <w:tcW w:w="1276" w:type="dxa"/>
          </w:tcPr>
          <w:p w:rsidR="007A03F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7A03F2" w:rsidRDefault="007A03F2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String(48)</w:t>
            </w:r>
          </w:p>
        </w:tc>
        <w:tc>
          <w:tcPr>
            <w:tcW w:w="5758" w:type="dxa"/>
          </w:tcPr>
          <w:p w:rsidR="007A03F2" w:rsidRDefault="007A03F2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视频管道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列表，每个元素为由字母、数字，以及下划线组成的字符串，用于唯一标识一路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到计算引擎的视频流</w:t>
            </w:r>
          </w:p>
        </w:tc>
      </w:tr>
    </w:tbl>
    <w:p w:rsidR="007A03F2" w:rsidRPr="00697FD7" w:rsidRDefault="007A03F2" w:rsidP="007A03F2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7A03F2" w:rsidRDefault="007A03F2" w:rsidP="007A03F2">
      <w:pPr>
        <w:pStyle w:val="4"/>
      </w:pPr>
      <w:r>
        <w:t>返回结果</w:t>
      </w:r>
    </w:p>
    <w:p w:rsidR="007A03F2" w:rsidRDefault="007A03F2" w:rsidP="007A03F2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7A03F2" w:rsidRDefault="007A03F2" w:rsidP="007A03F2">
      <w:pPr>
        <w:pStyle w:val="af5"/>
      </w:pPr>
      <w:r>
        <w:t>{</w:t>
      </w:r>
    </w:p>
    <w:p w:rsidR="007A03F2" w:rsidRDefault="007A03F2" w:rsidP="007A03F2">
      <w:pPr>
        <w:pStyle w:val="af5"/>
      </w:pPr>
      <w:r>
        <w:t xml:space="preserve">    "Code":"200",</w:t>
      </w:r>
    </w:p>
    <w:p w:rsidR="007A03F2" w:rsidRDefault="007A03F2" w:rsidP="007A03F2">
      <w:pPr>
        <w:pStyle w:val="af5"/>
        <w:ind w:firstLine="345"/>
      </w:pPr>
      <w:r>
        <w:t>"Message":"SUCCESS",</w:t>
      </w:r>
    </w:p>
    <w:p w:rsidR="000D220B" w:rsidRDefault="000D220B" w:rsidP="007A03F2">
      <w:pPr>
        <w:pStyle w:val="af5"/>
        <w:ind w:firstLine="345"/>
      </w:pPr>
      <w:r>
        <w:t>"</w:t>
      </w:r>
      <w:r w:rsidR="000E4702" w:rsidRPr="000E4702">
        <w:t>Data</w:t>
      </w:r>
      <w:r>
        <w:t>"</w:t>
      </w:r>
      <w:r w:rsidR="003A5C99">
        <w:rPr>
          <w:rFonts w:hint="eastAsia"/>
        </w:rPr>
        <w:t>:[{</w:t>
      </w:r>
    </w:p>
    <w:p w:rsidR="003A5C99" w:rsidRDefault="003A5C99" w:rsidP="007A03F2">
      <w:pPr>
        <w:pStyle w:val="af5"/>
        <w:ind w:firstLine="345"/>
      </w:pPr>
      <w:r>
        <w:rPr>
          <w:rFonts w:hint="eastAsia"/>
        </w:rPr>
        <w:t xml:space="preserve">    </w:t>
      </w:r>
      <w:r w:rsidR="00A60823">
        <w:t>"</w:t>
      </w:r>
      <w:r w:rsidR="00A60823">
        <w:rPr>
          <w:rFonts w:hint="eastAsia"/>
        </w:rPr>
        <w:t>Stream</w:t>
      </w:r>
      <w:r w:rsidR="001B3CFB">
        <w:rPr>
          <w:rFonts w:hint="eastAsia"/>
        </w:rPr>
        <w:t>Id</w:t>
      </w:r>
      <w:r w:rsidR="00A60823">
        <w:t>"</w:t>
      </w:r>
      <w:r w:rsidR="00A60823">
        <w:rPr>
          <w:rFonts w:hint="eastAsia"/>
        </w:rPr>
        <w:t>:</w:t>
      </w:r>
      <w:r w:rsidR="00A60823">
        <w:t>"</w:t>
      </w:r>
      <w:r w:rsidR="005038BF">
        <w:rPr>
          <w:rFonts w:hint="eastAsia"/>
        </w:rPr>
        <w:t>xcfds01_01</w:t>
      </w:r>
      <w:r w:rsidR="00A60823">
        <w:t>"</w:t>
      </w:r>
      <w:r w:rsidR="00A60823">
        <w:rPr>
          <w:rFonts w:hint="eastAsia"/>
        </w:rPr>
        <w:t>,</w:t>
      </w:r>
    </w:p>
    <w:p w:rsidR="00A60823" w:rsidRDefault="00A60823" w:rsidP="007A03F2">
      <w:pPr>
        <w:pStyle w:val="af5"/>
        <w:ind w:firstLine="345"/>
      </w:pPr>
      <w:r>
        <w:rPr>
          <w:rFonts w:hint="eastAsia"/>
        </w:rPr>
        <w:t xml:space="preserve">    </w:t>
      </w:r>
      <w:r>
        <w:t>"</w:t>
      </w:r>
      <w:proofErr w:type="spellStart"/>
      <w:r>
        <w:rPr>
          <w:rFonts w:hint="eastAsia"/>
        </w:rPr>
        <w:t>Pipe</w:t>
      </w:r>
      <w:r w:rsidR="001B3CFB">
        <w:rPr>
          <w:rFonts w:hint="eastAsia"/>
        </w:rPr>
        <w:t>Id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</w:t>
      </w:r>
      <w:r>
        <w:t>"</w:t>
      </w:r>
      <w:r>
        <w:rPr>
          <w:rFonts w:hint="eastAsia"/>
        </w:rPr>
        <w:t>,</w:t>
      </w:r>
    </w:p>
    <w:p w:rsidR="00CE7F02" w:rsidRDefault="00CE7F02" w:rsidP="00CE7F02">
      <w:pPr>
        <w:pStyle w:val="af5"/>
        <w:ind w:firstLineChars="400" w:firstLine="680"/>
      </w:pPr>
      <w:r>
        <w:t>"</w:t>
      </w:r>
      <w:proofErr w:type="spellStart"/>
      <w:r>
        <w:rPr>
          <w:rFonts w:hint="eastAsia"/>
        </w:rPr>
        <w:t>RtspUrl</w:t>
      </w:r>
      <w:proofErr w:type="spellEnd"/>
      <w:r>
        <w:t>"</w:t>
      </w:r>
      <w:r>
        <w:rPr>
          <w:rFonts w:hint="eastAsia"/>
        </w:rPr>
        <w:t>:</w:t>
      </w:r>
      <w:r>
        <w:t>"</w:t>
      </w:r>
      <w:r w:rsidRPr="00565A80">
        <w:t>rtsp</w:t>
      </w:r>
      <w:proofErr w:type="gramStart"/>
      <w:r w:rsidRPr="00565A80">
        <w:t>:/</w:t>
      </w:r>
      <w:proofErr w:type="gramEnd"/>
      <w:r w:rsidRPr="00565A80">
        <w:t>/$endponit/xxxx</w:t>
      </w:r>
      <w:r>
        <w:t>"</w:t>
      </w:r>
      <w:r>
        <w:rPr>
          <w:rFonts w:hint="eastAsia"/>
        </w:rPr>
        <w:t>,</w:t>
      </w:r>
    </w:p>
    <w:p w:rsidR="00A60823" w:rsidRDefault="00A60823" w:rsidP="007A03F2">
      <w:pPr>
        <w:pStyle w:val="af5"/>
        <w:ind w:firstLine="345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PipeStatus</w:t>
      </w:r>
      <w:r>
        <w:t>"</w:t>
      </w:r>
      <w:r>
        <w:rPr>
          <w:rFonts w:hint="eastAsia"/>
        </w:rPr>
        <w:t>:</w:t>
      </w:r>
      <w:r>
        <w:t>"</w:t>
      </w:r>
      <w:r w:rsidR="00790912">
        <w:t>1</w:t>
      </w:r>
      <w:r>
        <w:t>"</w:t>
      </w:r>
    </w:p>
    <w:p w:rsidR="003A5C99" w:rsidRDefault="003A5C99" w:rsidP="007A03F2">
      <w:pPr>
        <w:pStyle w:val="af5"/>
        <w:ind w:firstLine="345"/>
      </w:pPr>
      <w:r>
        <w:rPr>
          <w:rFonts w:hint="eastAsia"/>
        </w:rPr>
        <w:t>}]</w:t>
      </w:r>
    </w:p>
    <w:p w:rsidR="007A03F2" w:rsidRDefault="007A03F2" w:rsidP="007A03F2">
      <w:pPr>
        <w:pStyle w:val="af5"/>
      </w:pPr>
      <w:r>
        <w:t>}</w:t>
      </w:r>
    </w:p>
    <w:p w:rsidR="007A03F2" w:rsidRDefault="007A03F2" w:rsidP="007A03F2">
      <w:pPr>
        <w:ind w:left="0"/>
      </w:pPr>
    </w:p>
    <w:p w:rsidR="007A03F2" w:rsidRPr="00697FD7" w:rsidRDefault="007A03F2" w:rsidP="007A03F2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7A03F2" w:rsidTr="00241043">
        <w:trPr>
          <w:cnfStyle w:val="100000000000"/>
          <w:tblHeader/>
        </w:trPr>
        <w:tc>
          <w:tcPr>
            <w:tcW w:w="1923" w:type="dxa"/>
            <w:hideMark/>
          </w:tcPr>
          <w:p w:rsidR="007A03F2" w:rsidRPr="005C66F8" w:rsidRDefault="007A03F2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7A03F2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7A03F2" w:rsidRPr="005C66F8" w:rsidRDefault="007A03F2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7A03F2" w:rsidRPr="005C66F8" w:rsidRDefault="007A03F2" w:rsidP="00241043">
            <w:pPr>
              <w:pStyle w:val="TableHeading"/>
            </w:pPr>
            <w:r w:rsidRPr="005C66F8">
              <w:t>字段说明</w:t>
            </w:r>
          </w:p>
        </w:tc>
      </w:tr>
      <w:tr w:rsidR="007A03F2" w:rsidTr="00241043">
        <w:tc>
          <w:tcPr>
            <w:tcW w:w="1923" w:type="dxa"/>
          </w:tcPr>
          <w:p w:rsidR="007A03F2" w:rsidRPr="00F85A82" w:rsidRDefault="007A03F2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7A03F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7A03F2" w:rsidRPr="00F85A82" w:rsidRDefault="007A03F2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7A03F2" w:rsidRPr="00F85A82" w:rsidRDefault="007A03F2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7A03F2" w:rsidTr="00241043">
        <w:tc>
          <w:tcPr>
            <w:tcW w:w="1923" w:type="dxa"/>
          </w:tcPr>
          <w:p w:rsidR="007A03F2" w:rsidRPr="00F85A82" w:rsidRDefault="007A03F2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7A03F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7A03F2" w:rsidRPr="00EB440F" w:rsidRDefault="007A03F2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7A03F2" w:rsidRPr="00F85A82" w:rsidRDefault="007A03F2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F85A82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205BB9" w:rsidTr="00241043">
        <w:tc>
          <w:tcPr>
            <w:tcW w:w="1923" w:type="dxa"/>
          </w:tcPr>
          <w:p w:rsidR="00205BB9" w:rsidRPr="00F85A82" w:rsidRDefault="000E4702" w:rsidP="00241043">
            <w:pPr>
              <w:pStyle w:val="TableText"/>
              <w:rPr>
                <w:rFonts w:cs="Arial"/>
                <w:color w:val="333333"/>
              </w:rPr>
            </w:pPr>
            <w:r w:rsidRPr="000E4702">
              <w:rPr>
                <w:rFonts w:cs="Arial"/>
                <w:color w:val="333333"/>
              </w:rPr>
              <w:t>Data</w:t>
            </w:r>
          </w:p>
        </w:tc>
        <w:tc>
          <w:tcPr>
            <w:tcW w:w="1276" w:type="dxa"/>
          </w:tcPr>
          <w:p w:rsidR="00205BB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05BB9" w:rsidRDefault="00205BB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205BB9" w:rsidRDefault="00205BB9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视频流管道信息列表，为</w:t>
            </w:r>
            <w:proofErr w:type="spellStart"/>
            <w:r w:rsidRPr="001B4260">
              <w:rPr>
                <w:rFonts w:cs="Arial" w:hint="eastAsia"/>
                <w:color w:val="333333"/>
              </w:rPr>
              <w:t>PipeInfo</w:t>
            </w:r>
            <w:proofErr w:type="spellEnd"/>
            <w:r w:rsidRPr="001B4260">
              <w:rPr>
                <w:rFonts w:cs="Arial" w:hint="eastAsia"/>
                <w:color w:val="333333"/>
              </w:rPr>
              <w:t>对象的数组，</w:t>
            </w:r>
            <w:proofErr w:type="spellStart"/>
            <w:r w:rsidRPr="001B4260">
              <w:rPr>
                <w:rFonts w:cs="Arial" w:hint="eastAsia"/>
                <w:color w:val="333333"/>
              </w:rPr>
              <w:t>PipeInfo</w:t>
            </w:r>
            <w:proofErr w:type="spellEnd"/>
            <w:r w:rsidRPr="001B4260">
              <w:rPr>
                <w:rFonts w:cs="Arial" w:hint="eastAsia"/>
                <w:color w:val="333333"/>
              </w:rPr>
              <w:t>对象定义见附录</w:t>
            </w:r>
            <w:r w:rsidRPr="001B4260">
              <w:rPr>
                <w:rFonts w:cs="Arial" w:hint="eastAsia"/>
                <w:color w:val="333333"/>
              </w:rPr>
              <w:t>3.3</w:t>
            </w:r>
          </w:p>
        </w:tc>
      </w:tr>
    </w:tbl>
    <w:p w:rsidR="007A03F2" w:rsidRPr="003E0C6E" w:rsidRDefault="007A03F2" w:rsidP="007A03F2">
      <w:pPr>
        <w:spacing w:before="0" w:after="0"/>
        <w:ind w:left="0"/>
        <w:jc w:val="left"/>
      </w:pPr>
    </w:p>
    <w:p w:rsidR="00E25254" w:rsidRPr="007A03F2" w:rsidRDefault="00E25254" w:rsidP="00CC0053">
      <w:pPr>
        <w:spacing w:before="0" w:after="0"/>
        <w:ind w:left="0"/>
        <w:jc w:val="left"/>
      </w:pPr>
    </w:p>
    <w:p w:rsidR="000F5CAE" w:rsidRDefault="000F5CAE" w:rsidP="00BE6105">
      <w:pPr>
        <w:pStyle w:val="3"/>
      </w:pPr>
      <w:bookmarkStart w:id="58" w:name="_Toc14889957"/>
      <w:r>
        <w:rPr>
          <w:rFonts w:hint="eastAsia"/>
        </w:rPr>
        <w:t>查询历史视频</w:t>
      </w:r>
      <w:bookmarkEnd w:id="58"/>
    </w:p>
    <w:p w:rsidR="000F5CAE" w:rsidRDefault="000F5CAE" w:rsidP="000F5CAE">
      <w:pPr>
        <w:pStyle w:val="4"/>
      </w:pPr>
      <w:r>
        <w:rPr>
          <w:rFonts w:hint="eastAsia"/>
        </w:rPr>
        <w:t>描述</w:t>
      </w:r>
    </w:p>
    <w:p w:rsidR="000F5CAE" w:rsidRPr="00E653E9" w:rsidRDefault="000F5CAE" w:rsidP="000F5CAE">
      <w:pPr>
        <w:ind w:firstLine="216"/>
      </w:pPr>
      <w:r>
        <w:rPr>
          <w:rFonts w:hint="eastAsia"/>
        </w:rPr>
        <w:t>查询</w:t>
      </w:r>
      <w:r w:rsidR="00311F9E">
        <w:rPr>
          <w:rFonts w:hint="eastAsia"/>
        </w:rPr>
        <w:t>指定设备</w:t>
      </w:r>
      <w:r w:rsidR="00CD0019">
        <w:rPr>
          <w:rFonts w:hint="eastAsia"/>
        </w:rPr>
        <w:t>，</w:t>
      </w:r>
      <w:r w:rsidR="00311F9E">
        <w:rPr>
          <w:rFonts w:hint="eastAsia"/>
        </w:rPr>
        <w:t>指定时间段的录像片段</w:t>
      </w:r>
      <w:r>
        <w:rPr>
          <w:rFonts w:hint="eastAsia"/>
        </w:rPr>
        <w:t>。</w:t>
      </w:r>
    </w:p>
    <w:p w:rsidR="000F5CAE" w:rsidRDefault="000F5CAE" w:rsidP="000F5CAE">
      <w:pPr>
        <w:pStyle w:val="4"/>
      </w:pPr>
      <w:r>
        <w:lastRenderedPageBreak/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0F5CAE" w:rsidTr="00241043">
        <w:trPr>
          <w:cnfStyle w:val="100000000000"/>
          <w:tblHeader/>
        </w:trPr>
        <w:tc>
          <w:tcPr>
            <w:tcW w:w="1923" w:type="dxa"/>
            <w:hideMark/>
          </w:tcPr>
          <w:p w:rsidR="000F5CAE" w:rsidRPr="00297E27" w:rsidRDefault="000F5CAE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0F5CAE" w:rsidRPr="00297E27" w:rsidRDefault="000F5CAE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0F5CAE" w:rsidTr="00241043">
        <w:tc>
          <w:tcPr>
            <w:tcW w:w="1923" w:type="dxa"/>
          </w:tcPr>
          <w:p w:rsidR="000F5CAE" w:rsidRPr="009D3AF3" w:rsidRDefault="000F5CA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0F5CAE" w:rsidRPr="009D3AF3" w:rsidRDefault="00EA6726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0F5CAE" w:rsidTr="00241043">
        <w:tc>
          <w:tcPr>
            <w:tcW w:w="1923" w:type="dxa"/>
          </w:tcPr>
          <w:p w:rsidR="000F5CAE" w:rsidRPr="009D3AF3" w:rsidRDefault="000F5CA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0F5CAE" w:rsidRPr="009D3AF3" w:rsidRDefault="002F3C0B" w:rsidP="00A67997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t>Device</w:t>
            </w:r>
            <w:r w:rsidR="001B3CFB">
              <w:t>Id</w:t>
            </w:r>
            <w:r w:rsidR="00A67997">
              <w:rPr>
                <w:rFonts w:hint="eastAsia"/>
              </w:rPr>
              <w:t>,</w:t>
            </w:r>
            <w:r w:rsidR="00A67997">
              <w:t>StartTime</w:t>
            </w:r>
            <w:r w:rsidR="00A67997">
              <w:rPr>
                <w:rFonts w:hint="eastAsia"/>
              </w:rPr>
              <w:t>,</w:t>
            </w:r>
            <w:r w:rsidR="00A67997">
              <w:t>EndTime</w:t>
            </w:r>
            <w:proofErr w:type="spellEnd"/>
          </w:p>
        </w:tc>
      </w:tr>
      <w:tr w:rsidR="000F5CAE" w:rsidTr="00241043">
        <w:tc>
          <w:tcPr>
            <w:tcW w:w="1923" w:type="dxa"/>
          </w:tcPr>
          <w:p w:rsidR="000F5CAE" w:rsidRPr="009D3AF3" w:rsidRDefault="000F5CA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0F5CAE" w:rsidRPr="009D3AF3" w:rsidRDefault="00583057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583057">
              <w:t>http://</w:t>
            </w:r>
            <w:r w:rsidR="000A2D90">
              <w:t>server-addr:8088</w:t>
            </w:r>
            <w:r w:rsidR="00814989">
              <w:t>/VM</w:t>
            </w:r>
            <w:r w:rsidR="00BC216A">
              <w:t>/</w:t>
            </w:r>
            <w:r w:rsidR="00A04945">
              <w:rPr>
                <w:rFonts w:hint="eastAsia"/>
              </w:rPr>
              <w:t>Get</w:t>
            </w:r>
            <w:r w:rsidRPr="00583057">
              <w:t>DeviceVod</w:t>
            </w:r>
          </w:p>
        </w:tc>
      </w:tr>
      <w:tr w:rsidR="000F5CAE" w:rsidTr="00241043">
        <w:tc>
          <w:tcPr>
            <w:tcW w:w="1923" w:type="dxa"/>
          </w:tcPr>
          <w:p w:rsidR="000F5CAE" w:rsidRPr="009D3AF3" w:rsidRDefault="000F5CAE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0F5CAE" w:rsidRPr="009D3AF3" w:rsidRDefault="000F5CAE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0F5CAE" w:rsidRDefault="000F5CAE" w:rsidP="000F5CAE"/>
    <w:p w:rsidR="000F5CAE" w:rsidRDefault="000F5CAE" w:rsidP="000F5CAE">
      <w:pPr>
        <w:pStyle w:val="4"/>
      </w:pPr>
      <w:r>
        <w:t>请求示例</w:t>
      </w:r>
    </w:p>
    <w:p w:rsidR="00431E51" w:rsidRDefault="00431E51" w:rsidP="00431E51">
      <w:pPr>
        <w:pStyle w:val="af5"/>
      </w:pPr>
      <w:r>
        <w:t>{</w:t>
      </w:r>
    </w:p>
    <w:p w:rsidR="00431E51" w:rsidRDefault="00431E51" w:rsidP="00431E51">
      <w:pPr>
        <w:pStyle w:val="af5"/>
      </w:pPr>
      <w:r>
        <w:t xml:space="preserve">    "</w:t>
      </w:r>
      <w:r w:rsidR="00E61467">
        <w:rPr>
          <w:rFonts w:hint="eastAsia"/>
        </w:rPr>
        <w:t>Device</w:t>
      </w:r>
      <w:r w:rsidR="001B3CFB">
        <w:rPr>
          <w:rFonts w:hint="eastAsia"/>
        </w:rPr>
        <w:t>Id</w:t>
      </w:r>
      <w:r>
        <w:t>":</w:t>
      </w:r>
      <w:r w:rsidR="00E61467">
        <w:t>"</w:t>
      </w:r>
      <w:r w:rsidR="00E61467">
        <w:rPr>
          <w:rFonts w:hint="eastAsia"/>
        </w:rPr>
        <w:t>001</w:t>
      </w:r>
      <w:r>
        <w:t>",</w:t>
      </w:r>
    </w:p>
    <w:p w:rsidR="00431E51" w:rsidRDefault="00431E51" w:rsidP="00431E51">
      <w:pPr>
        <w:pStyle w:val="af5"/>
        <w:ind w:firstLine="345"/>
      </w:pPr>
      <w:r>
        <w:t>"</w:t>
      </w:r>
      <w:r w:rsidR="008806DB">
        <w:rPr>
          <w:rFonts w:hint="eastAsia"/>
        </w:rPr>
        <w:t>StartTime</w:t>
      </w:r>
      <w:r>
        <w:t>":</w:t>
      </w:r>
      <w:r w:rsidR="008806DB">
        <w:t>"</w:t>
      </w:r>
      <w:r w:rsidR="008806DB">
        <w:rPr>
          <w:rFonts w:hint="eastAsia"/>
        </w:rPr>
        <w:t>2019-07-10 10:00:00</w:t>
      </w:r>
      <w:r w:rsidR="008806DB">
        <w:t>"</w:t>
      </w:r>
      <w:r w:rsidR="008806DB">
        <w:rPr>
          <w:rFonts w:hint="eastAsia"/>
        </w:rPr>
        <w:t>,</w:t>
      </w:r>
    </w:p>
    <w:p w:rsidR="00431E51" w:rsidRDefault="00431E51" w:rsidP="008806DB">
      <w:pPr>
        <w:pStyle w:val="af5"/>
        <w:ind w:firstLine="345"/>
      </w:pPr>
      <w:r>
        <w:t>"</w:t>
      </w:r>
      <w:r w:rsidR="008806DB">
        <w:rPr>
          <w:rFonts w:hint="eastAsia"/>
        </w:rPr>
        <w:t>EndTime</w:t>
      </w:r>
      <w:r>
        <w:t>"</w:t>
      </w:r>
      <w:r>
        <w:rPr>
          <w:rFonts w:hint="eastAsia"/>
        </w:rPr>
        <w:t>:</w:t>
      </w:r>
      <w:r w:rsidR="008806DB">
        <w:t>"</w:t>
      </w:r>
      <w:r w:rsidR="008806DB">
        <w:rPr>
          <w:rFonts w:hint="eastAsia"/>
        </w:rPr>
        <w:t>2019-07-10 20:00:00</w:t>
      </w:r>
      <w:r w:rsidR="008806DB">
        <w:t>"</w:t>
      </w:r>
    </w:p>
    <w:p w:rsidR="00431E51" w:rsidRDefault="00431E51" w:rsidP="00431E51">
      <w:pPr>
        <w:pStyle w:val="af5"/>
      </w:pPr>
      <w:r>
        <w:t>}</w:t>
      </w:r>
    </w:p>
    <w:p w:rsidR="000F5CAE" w:rsidRDefault="000F5CAE" w:rsidP="000F5CAE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0F5CAE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0F5CAE" w:rsidRPr="005C66F8" w:rsidRDefault="002E72BC" w:rsidP="00241043">
            <w:pPr>
              <w:pStyle w:val="TableHeading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  <w:vAlign w:val="top"/>
          </w:tcPr>
          <w:p w:rsidR="000F5CAE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0F5CAE" w:rsidRPr="005C66F8" w:rsidRDefault="000F5CAE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0F5CAE" w:rsidRPr="005C66F8" w:rsidRDefault="000F5CAE" w:rsidP="00241043">
            <w:pPr>
              <w:pStyle w:val="TableHeading"/>
            </w:pPr>
            <w:r w:rsidRPr="005C66F8">
              <w:t>字段说明</w:t>
            </w:r>
          </w:p>
        </w:tc>
      </w:tr>
      <w:tr w:rsidR="000F5CAE" w:rsidRPr="005C66F8" w:rsidTr="00241043">
        <w:tc>
          <w:tcPr>
            <w:tcW w:w="1923" w:type="dxa"/>
          </w:tcPr>
          <w:p w:rsidR="000F5CAE" w:rsidRPr="00F85A82" w:rsidRDefault="002E72BC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Device</w:t>
            </w:r>
            <w:r w:rsidR="001B3CFB">
              <w:rPr>
                <w:rFonts w:cs="Arial" w:hint="eastAsia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0F5CAE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0F5CAE" w:rsidRDefault="000F5CAE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String(48)</w:t>
            </w:r>
          </w:p>
        </w:tc>
        <w:tc>
          <w:tcPr>
            <w:tcW w:w="5758" w:type="dxa"/>
          </w:tcPr>
          <w:p w:rsidR="000F5CAE" w:rsidRDefault="000F5CAE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视频管道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列表，每个元素为由字母、数字，以及下划线组成的字符串，用于唯一标识一路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到计算引擎的视频流</w:t>
            </w:r>
          </w:p>
        </w:tc>
      </w:tr>
      <w:tr w:rsidR="002E72BC" w:rsidRPr="005C66F8" w:rsidTr="00241043">
        <w:tc>
          <w:tcPr>
            <w:tcW w:w="1923" w:type="dxa"/>
          </w:tcPr>
          <w:p w:rsidR="002E72BC" w:rsidRPr="00F85A82" w:rsidRDefault="002E72BC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StartTime</w:t>
            </w:r>
            <w:proofErr w:type="spellEnd"/>
          </w:p>
        </w:tc>
        <w:tc>
          <w:tcPr>
            <w:tcW w:w="1276" w:type="dxa"/>
          </w:tcPr>
          <w:p w:rsidR="002E72BC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E72BC" w:rsidRDefault="000B4C9D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String(48)</w:t>
            </w:r>
          </w:p>
        </w:tc>
        <w:tc>
          <w:tcPr>
            <w:tcW w:w="5758" w:type="dxa"/>
          </w:tcPr>
          <w:p w:rsidR="002E72BC" w:rsidRDefault="00E850C0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录像起始时间</w:t>
            </w:r>
            <w:r w:rsidR="00E2680E">
              <w:rPr>
                <w:rFonts w:cs="Arial" w:hint="eastAsia"/>
                <w:color w:val="333333"/>
              </w:rPr>
              <w:t>，</w:t>
            </w:r>
            <w:r w:rsidR="00F961DD">
              <w:rPr>
                <w:rFonts w:cs="Arial" w:hint="eastAsia"/>
                <w:color w:val="333333"/>
              </w:rPr>
              <w:t>格式“</w:t>
            </w:r>
            <w:proofErr w:type="spellStart"/>
            <w:r w:rsidR="00F961DD">
              <w:rPr>
                <w:rFonts w:cs="Arial" w:hint="eastAsia"/>
                <w:color w:val="333333"/>
              </w:rPr>
              <w:t>yyyy</w:t>
            </w:r>
            <w:proofErr w:type="spellEnd"/>
            <w:r w:rsidR="00F961DD">
              <w:rPr>
                <w:rFonts w:cs="Arial" w:hint="eastAsia"/>
                <w:color w:val="333333"/>
              </w:rPr>
              <w:t>-MM-</w:t>
            </w:r>
            <w:proofErr w:type="spellStart"/>
            <w:r w:rsidR="00F961DD">
              <w:rPr>
                <w:rFonts w:cs="Arial" w:hint="eastAsia"/>
                <w:color w:val="333333"/>
              </w:rPr>
              <w:t>dd</w:t>
            </w:r>
            <w:proofErr w:type="spellEnd"/>
            <w:r w:rsidR="00F961DD">
              <w:rPr>
                <w:rFonts w:cs="Arial" w:hint="eastAsia"/>
                <w:color w:val="333333"/>
              </w:rPr>
              <w:t xml:space="preserve"> </w:t>
            </w:r>
            <w:proofErr w:type="spellStart"/>
            <w:r w:rsidR="00F961DD">
              <w:rPr>
                <w:rFonts w:cs="Arial" w:hint="eastAsia"/>
                <w:color w:val="333333"/>
              </w:rPr>
              <w:t>HH:mm:SS</w:t>
            </w:r>
            <w:proofErr w:type="spellEnd"/>
            <w:r w:rsidR="00F961DD">
              <w:rPr>
                <w:rFonts w:cs="Arial" w:hint="eastAsia"/>
                <w:color w:val="333333"/>
              </w:rPr>
              <w:t>”</w:t>
            </w:r>
          </w:p>
        </w:tc>
      </w:tr>
      <w:tr w:rsidR="002E72BC" w:rsidRPr="005C66F8" w:rsidTr="00241043">
        <w:tc>
          <w:tcPr>
            <w:tcW w:w="1923" w:type="dxa"/>
          </w:tcPr>
          <w:p w:rsidR="002E72BC" w:rsidRPr="00F85A82" w:rsidRDefault="002E72BC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EndTime</w:t>
            </w:r>
            <w:proofErr w:type="spellEnd"/>
          </w:p>
        </w:tc>
        <w:tc>
          <w:tcPr>
            <w:tcW w:w="1276" w:type="dxa"/>
          </w:tcPr>
          <w:p w:rsidR="002E72BC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E72BC" w:rsidRDefault="000B4C9D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String(48)</w:t>
            </w:r>
          </w:p>
        </w:tc>
        <w:tc>
          <w:tcPr>
            <w:tcW w:w="5758" w:type="dxa"/>
          </w:tcPr>
          <w:p w:rsidR="002E72BC" w:rsidRDefault="00E850C0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录像结束时间</w:t>
            </w:r>
            <w:r w:rsidR="00E2680E">
              <w:rPr>
                <w:rFonts w:cs="Arial" w:hint="eastAsia"/>
                <w:color w:val="333333"/>
              </w:rPr>
              <w:t>，</w:t>
            </w:r>
            <w:r w:rsidR="00F961DD">
              <w:rPr>
                <w:rFonts w:cs="Arial" w:hint="eastAsia"/>
                <w:color w:val="333333"/>
              </w:rPr>
              <w:t>格式“</w:t>
            </w:r>
            <w:proofErr w:type="spellStart"/>
            <w:r w:rsidR="00F961DD">
              <w:rPr>
                <w:rFonts w:cs="Arial" w:hint="eastAsia"/>
                <w:color w:val="333333"/>
              </w:rPr>
              <w:t>yyyy</w:t>
            </w:r>
            <w:proofErr w:type="spellEnd"/>
            <w:r w:rsidR="00F961DD">
              <w:rPr>
                <w:rFonts w:cs="Arial" w:hint="eastAsia"/>
                <w:color w:val="333333"/>
              </w:rPr>
              <w:t>-MM-</w:t>
            </w:r>
            <w:proofErr w:type="spellStart"/>
            <w:r w:rsidR="00F961DD">
              <w:rPr>
                <w:rFonts w:cs="Arial" w:hint="eastAsia"/>
                <w:color w:val="333333"/>
              </w:rPr>
              <w:t>dd</w:t>
            </w:r>
            <w:proofErr w:type="spellEnd"/>
            <w:r w:rsidR="00F961DD">
              <w:rPr>
                <w:rFonts w:cs="Arial" w:hint="eastAsia"/>
                <w:color w:val="333333"/>
              </w:rPr>
              <w:t xml:space="preserve"> </w:t>
            </w:r>
            <w:proofErr w:type="spellStart"/>
            <w:r w:rsidR="00F961DD">
              <w:rPr>
                <w:rFonts w:cs="Arial" w:hint="eastAsia"/>
                <w:color w:val="333333"/>
              </w:rPr>
              <w:t>HH:mm:SS</w:t>
            </w:r>
            <w:proofErr w:type="spellEnd"/>
            <w:r w:rsidR="00F961DD">
              <w:rPr>
                <w:rFonts w:cs="Arial" w:hint="eastAsia"/>
                <w:color w:val="333333"/>
              </w:rPr>
              <w:t>”</w:t>
            </w:r>
          </w:p>
        </w:tc>
      </w:tr>
    </w:tbl>
    <w:p w:rsidR="000F5CAE" w:rsidRPr="00697FD7" w:rsidRDefault="000F5CAE" w:rsidP="000F5CAE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0F5CAE" w:rsidRDefault="000F5CAE" w:rsidP="000F5CAE">
      <w:pPr>
        <w:pStyle w:val="4"/>
      </w:pPr>
      <w:r>
        <w:t>返回结果</w:t>
      </w:r>
    </w:p>
    <w:p w:rsidR="000F5CAE" w:rsidRDefault="000F5CAE" w:rsidP="000F5CAE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0F5CAE" w:rsidRDefault="000F5CAE" w:rsidP="000F5CAE">
      <w:pPr>
        <w:pStyle w:val="af5"/>
      </w:pPr>
      <w:r>
        <w:t>{</w:t>
      </w:r>
    </w:p>
    <w:p w:rsidR="000F5CAE" w:rsidRDefault="000F5CAE" w:rsidP="000F5CAE">
      <w:pPr>
        <w:pStyle w:val="af5"/>
      </w:pPr>
      <w:r>
        <w:t xml:space="preserve">    "Code":"200",</w:t>
      </w:r>
    </w:p>
    <w:p w:rsidR="000F5CAE" w:rsidRDefault="000F5CAE" w:rsidP="000F5CAE">
      <w:pPr>
        <w:pStyle w:val="af5"/>
        <w:ind w:firstLine="345"/>
      </w:pPr>
      <w:r>
        <w:t>"Message":"SUCCESS",</w:t>
      </w:r>
    </w:p>
    <w:p w:rsidR="00565A80" w:rsidRDefault="00565A80" w:rsidP="00565A80">
      <w:pPr>
        <w:pStyle w:val="af5"/>
        <w:ind w:firstLineChars="200" w:firstLine="340"/>
      </w:pPr>
      <w:r w:rsidRPr="00565A80">
        <w:t>"</w:t>
      </w:r>
      <w:proofErr w:type="spellStart"/>
      <w:r w:rsidRPr="00565A80">
        <w:t>RtspUrl</w:t>
      </w:r>
      <w:proofErr w:type="spellEnd"/>
      <w:r w:rsidRPr="00565A80">
        <w:t>":</w:t>
      </w:r>
      <w:r w:rsidR="003559D4">
        <w:t>"</w:t>
      </w:r>
      <w:r w:rsidRPr="00565A80">
        <w:t>rtsp</w:t>
      </w:r>
      <w:proofErr w:type="gramStart"/>
      <w:r w:rsidRPr="00565A80">
        <w:t>:/</w:t>
      </w:r>
      <w:proofErr w:type="gramEnd"/>
      <w:r w:rsidRPr="00565A80">
        <w:t>/$endponit/xxxx</w:t>
      </w:r>
      <w:r w:rsidR="003559D4">
        <w:t>"</w:t>
      </w:r>
    </w:p>
    <w:p w:rsidR="000F5CAE" w:rsidRDefault="000F5CAE" w:rsidP="000F5CAE">
      <w:pPr>
        <w:pStyle w:val="af5"/>
      </w:pPr>
      <w:r>
        <w:t>}</w:t>
      </w:r>
    </w:p>
    <w:p w:rsidR="000F5CAE" w:rsidRDefault="000F5CAE" w:rsidP="000F5CAE">
      <w:pPr>
        <w:ind w:left="0"/>
      </w:pPr>
    </w:p>
    <w:p w:rsidR="000F5CAE" w:rsidRPr="00697FD7" w:rsidRDefault="000F5CAE" w:rsidP="000F5CAE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0F5CAE" w:rsidTr="00241043">
        <w:trPr>
          <w:cnfStyle w:val="100000000000"/>
          <w:tblHeader/>
        </w:trPr>
        <w:tc>
          <w:tcPr>
            <w:tcW w:w="1923" w:type="dxa"/>
            <w:hideMark/>
          </w:tcPr>
          <w:p w:rsidR="000F5CAE" w:rsidRPr="005C66F8" w:rsidRDefault="000F5CAE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0F5CAE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0F5CAE" w:rsidRPr="005C66F8" w:rsidRDefault="000F5CAE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0F5CAE" w:rsidRPr="005C66F8" w:rsidRDefault="000F5CAE" w:rsidP="00241043">
            <w:pPr>
              <w:pStyle w:val="TableHeading"/>
            </w:pPr>
            <w:r w:rsidRPr="005C66F8">
              <w:t>字段说明</w:t>
            </w:r>
          </w:p>
        </w:tc>
      </w:tr>
      <w:tr w:rsidR="000F5CAE" w:rsidTr="00241043">
        <w:tc>
          <w:tcPr>
            <w:tcW w:w="1923" w:type="dxa"/>
          </w:tcPr>
          <w:p w:rsidR="000F5CAE" w:rsidRPr="00F85A82" w:rsidRDefault="000F5CAE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0F5CAE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0F5CAE" w:rsidRPr="00F85A82" w:rsidRDefault="000F5CAE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0F5CAE" w:rsidRPr="00F85A82" w:rsidRDefault="000F5CAE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0F5CAE" w:rsidTr="00241043">
        <w:tc>
          <w:tcPr>
            <w:tcW w:w="1923" w:type="dxa"/>
          </w:tcPr>
          <w:p w:rsidR="000F5CAE" w:rsidRPr="00F85A82" w:rsidRDefault="000F5CAE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0F5CAE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0F5CAE" w:rsidRPr="00EB440F" w:rsidRDefault="000F5CAE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0F5CAE" w:rsidRPr="00F85A82" w:rsidRDefault="000F5CAE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F85A82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0F5CAE" w:rsidTr="00241043">
        <w:tc>
          <w:tcPr>
            <w:tcW w:w="1923" w:type="dxa"/>
          </w:tcPr>
          <w:p w:rsidR="000F5CAE" w:rsidRPr="00F85A82" w:rsidRDefault="00726941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lastRenderedPageBreak/>
              <w:t>RtspUrl</w:t>
            </w:r>
            <w:proofErr w:type="spellEnd"/>
          </w:p>
        </w:tc>
        <w:tc>
          <w:tcPr>
            <w:tcW w:w="1276" w:type="dxa"/>
          </w:tcPr>
          <w:p w:rsidR="000F5CAE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0F5CAE" w:rsidRDefault="00726941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0F5CAE" w:rsidRDefault="00BC4225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录像段</w:t>
            </w:r>
            <w:r>
              <w:rPr>
                <w:rFonts w:cs="Arial" w:hint="eastAsia"/>
                <w:color w:val="333333"/>
              </w:rPr>
              <w:t>RTSP</w:t>
            </w:r>
            <w:r>
              <w:rPr>
                <w:rFonts w:cs="Arial" w:hint="eastAsia"/>
                <w:color w:val="333333"/>
              </w:rPr>
              <w:t>链接</w:t>
            </w:r>
          </w:p>
        </w:tc>
      </w:tr>
    </w:tbl>
    <w:p w:rsidR="00E25254" w:rsidRPr="000F5CAE" w:rsidRDefault="00E25254" w:rsidP="00CC0053">
      <w:pPr>
        <w:spacing w:before="0" w:after="0"/>
        <w:ind w:left="0"/>
        <w:jc w:val="left"/>
      </w:pPr>
    </w:p>
    <w:p w:rsidR="00441E02" w:rsidRDefault="00B67403" w:rsidP="00BE6105">
      <w:pPr>
        <w:pStyle w:val="3"/>
      </w:pPr>
      <w:bookmarkStart w:id="59" w:name="_Toc14889958"/>
      <w:r>
        <w:rPr>
          <w:rFonts w:hint="eastAsia"/>
        </w:rPr>
        <w:t>视频文件对象查询</w:t>
      </w:r>
      <w:bookmarkEnd w:id="59"/>
    </w:p>
    <w:p w:rsidR="00441E02" w:rsidRDefault="00441E02" w:rsidP="00441E02">
      <w:pPr>
        <w:pStyle w:val="4"/>
      </w:pPr>
      <w:r>
        <w:rPr>
          <w:rFonts w:hint="eastAsia"/>
        </w:rPr>
        <w:t>描述</w:t>
      </w:r>
    </w:p>
    <w:p w:rsidR="00441E02" w:rsidRPr="00E653E9" w:rsidRDefault="00EC5F9E" w:rsidP="00441E02">
      <w:pPr>
        <w:ind w:firstLine="216"/>
      </w:pPr>
      <w:r>
        <w:rPr>
          <w:rFonts w:hint="eastAsia"/>
        </w:rPr>
        <w:t>根据视频文件</w:t>
      </w:r>
      <w:r w:rsidR="001B3CFB">
        <w:rPr>
          <w:rFonts w:hint="eastAsia"/>
        </w:rPr>
        <w:t>Id</w:t>
      </w:r>
      <w:r>
        <w:rPr>
          <w:rFonts w:hint="eastAsia"/>
        </w:rPr>
        <w:t>以及分段要求，查询分段后的视频播放片段</w:t>
      </w:r>
      <w:r w:rsidR="00441E02">
        <w:rPr>
          <w:rFonts w:hint="eastAsia"/>
        </w:rPr>
        <w:t>。</w:t>
      </w:r>
    </w:p>
    <w:p w:rsidR="00441E02" w:rsidRDefault="00441E02" w:rsidP="00441E02">
      <w:pPr>
        <w:pStyle w:val="4"/>
      </w:pPr>
      <w:r>
        <w:t>API</w:t>
      </w:r>
      <w:r>
        <w:t>调用说明</w:t>
      </w:r>
    </w:p>
    <w:tbl>
      <w:tblPr>
        <w:tblStyle w:val="Table"/>
        <w:tblW w:w="8957" w:type="dxa"/>
        <w:tblLayout w:type="fixed"/>
        <w:tblLook w:val="04A0"/>
      </w:tblPr>
      <w:tblGrid>
        <w:gridCol w:w="1923"/>
        <w:gridCol w:w="7034"/>
      </w:tblGrid>
      <w:tr w:rsidR="00441E02" w:rsidTr="00241043">
        <w:trPr>
          <w:cnfStyle w:val="100000000000"/>
          <w:tblHeader/>
        </w:trPr>
        <w:tc>
          <w:tcPr>
            <w:tcW w:w="1923" w:type="dxa"/>
            <w:hideMark/>
          </w:tcPr>
          <w:p w:rsidR="00441E02" w:rsidRPr="00297E27" w:rsidRDefault="00441E02" w:rsidP="00241043">
            <w:pPr>
              <w:pStyle w:val="TableHeading"/>
            </w:pPr>
            <w:r w:rsidRPr="00297E27">
              <w:rPr>
                <w:rFonts w:hint="eastAsia"/>
              </w:rPr>
              <w:t>项目</w:t>
            </w:r>
          </w:p>
        </w:tc>
        <w:tc>
          <w:tcPr>
            <w:tcW w:w="7034" w:type="dxa"/>
          </w:tcPr>
          <w:p w:rsidR="00441E02" w:rsidRPr="00297E27" w:rsidRDefault="00441E02" w:rsidP="00241043">
            <w:pPr>
              <w:pStyle w:val="TableHeading"/>
            </w:pPr>
            <w:r w:rsidRPr="00297E27">
              <w:rPr>
                <w:rFonts w:hint="eastAsia"/>
              </w:rPr>
              <w:t>描述</w:t>
            </w:r>
          </w:p>
        </w:tc>
      </w:tr>
      <w:tr w:rsidR="00441E02" w:rsidTr="00241043">
        <w:tc>
          <w:tcPr>
            <w:tcW w:w="1923" w:type="dxa"/>
          </w:tcPr>
          <w:p w:rsidR="00441E02" w:rsidRPr="009D3AF3" w:rsidRDefault="00441E0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请求方式</w:t>
            </w:r>
          </w:p>
        </w:tc>
        <w:tc>
          <w:tcPr>
            <w:tcW w:w="7034" w:type="dxa"/>
          </w:tcPr>
          <w:p w:rsidR="00441E02" w:rsidRPr="009D3AF3" w:rsidRDefault="00441E02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POST</w:t>
            </w:r>
          </w:p>
        </w:tc>
      </w:tr>
      <w:tr w:rsidR="00441E02" w:rsidTr="00241043">
        <w:tc>
          <w:tcPr>
            <w:tcW w:w="1923" w:type="dxa"/>
          </w:tcPr>
          <w:p w:rsidR="00441E02" w:rsidRPr="009D3AF3" w:rsidRDefault="00441E0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请求参数格式</w:t>
            </w:r>
          </w:p>
        </w:tc>
        <w:tc>
          <w:tcPr>
            <w:tcW w:w="7034" w:type="dxa"/>
          </w:tcPr>
          <w:p w:rsidR="00441E02" w:rsidRPr="009D3AF3" w:rsidRDefault="00D93FB4" w:rsidP="00BC7609">
            <w:pPr>
              <w:pStyle w:val="TableText"/>
              <w:rPr>
                <w:rFonts w:eastAsiaTheme="minorEastAsia" w:cs="Arial"/>
              </w:rPr>
            </w:pPr>
            <w:proofErr w:type="spellStart"/>
            <w:r>
              <w:t>FileHandle</w:t>
            </w:r>
            <w:proofErr w:type="spellEnd"/>
            <w:r w:rsidR="00441E02">
              <w:rPr>
                <w:rFonts w:hint="eastAsia"/>
              </w:rPr>
              <w:t>,</w:t>
            </w:r>
            <w:r w:rsidR="00763733">
              <w:t xml:space="preserve"> </w:t>
            </w:r>
            <w:proofErr w:type="spellStart"/>
            <w:r w:rsidR="00763733" w:rsidRPr="00763733">
              <w:t>Split</w:t>
            </w:r>
            <w:r w:rsidR="00BC7609">
              <w:rPr>
                <w:rFonts w:hint="eastAsia"/>
              </w:rPr>
              <w:t>Num</w:t>
            </w:r>
            <w:proofErr w:type="spellEnd"/>
          </w:p>
        </w:tc>
      </w:tr>
      <w:tr w:rsidR="00441E02" w:rsidTr="00241043">
        <w:tc>
          <w:tcPr>
            <w:tcW w:w="1923" w:type="dxa"/>
          </w:tcPr>
          <w:p w:rsidR="00441E02" w:rsidRPr="009D3AF3" w:rsidRDefault="00441E0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URL</w:t>
            </w:r>
          </w:p>
        </w:tc>
        <w:tc>
          <w:tcPr>
            <w:tcW w:w="7034" w:type="dxa"/>
          </w:tcPr>
          <w:p w:rsidR="00441E02" w:rsidRPr="009D3AF3" w:rsidRDefault="000471BF" w:rsidP="00241043">
            <w:pPr>
              <w:pStyle w:val="TableText"/>
              <w:rPr>
                <w:rFonts w:eastAsiaTheme="minorEastAsia" w:cs="Arial"/>
                <w:color w:val="000000" w:themeColor="text1"/>
              </w:rPr>
            </w:pPr>
            <w:r w:rsidRPr="000471BF">
              <w:t>http://</w:t>
            </w:r>
            <w:r w:rsidR="000A2D90">
              <w:t>server-addr:8088</w:t>
            </w:r>
            <w:r w:rsidR="00814989">
              <w:t>/VM</w:t>
            </w:r>
            <w:r w:rsidR="00BC216A">
              <w:t>/</w:t>
            </w:r>
            <w:r w:rsidRPr="000471BF">
              <w:t>GetFileObjectVod</w:t>
            </w:r>
          </w:p>
        </w:tc>
      </w:tr>
      <w:tr w:rsidR="00441E02" w:rsidTr="00241043">
        <w:tc>
          <w:tcPr>
            <w:tcW w:w="1923" w:type="dxa"/>
          </w:tcPr>
          <w:p w:rsidR="00441E02" w:rsidRPr="009D3AF3" w:rsidRDefault="00441E02" w:rsidP="00241043">
            <w:pPr>
              <w:pStyle w:val="TableText"/>
              <w:rPr>
                <w:rFonts w:eastAsiaTheme="minorEastAsia" w:cs="Arial"/>
              </w:rPr>
            </w:pPr>
            <w:r w:rsidRPr="009D3AF3">
              <w:rPr>
                <w:rFonts w:eastAsiaTheme="minorEastAsia" w:cs="Arial"/>
              </w:rPr>
              <w:t>支持版本</w:t>
            </w:r>
          </w:p>
        </w:tc>
        <w:tc>
          <w:tcPr>
            <w:tcW w:w="7034" w:type="dxa"/>
          </w:tcPr>
          <w:p w:rsidR="00441E02" w:rsidRPr="009D3AF3" w:rsidRDefault="00441E02" w:rsidP="00241043">
            <w:pPr>
              <w:pStyle w:val="TableText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B01</w:t>
            </w:r>
            <w:r>
              <w:rPr>
                <w:rFonts w:eastAsiaTheme="minorEastAsia" w:cs="Arial"/>
              </w:rPr>
              <w:t>版本</w:t>
            </w:r>
          </w:p>
        </w:tc>
      </w:tr>
    </w:tbl>
    <w:p w:rsidR="00441E02" w:rsidRDefault="00441E02" w:rsidP="00441E02"/>
    <w:p w:rsidR="00441E02" w:rsidRDefault="00441E02" w:rsidP="00441E02">
      <w:pPr>
        <w:pStyle w:val="4"/>
      </w:pPr>
      <w:r>
        <w:t>请求示例</w:t>
      </w:r>
    </w:p>
    <w:p w:rsidR="00441E02" w:rsidRDefault="00441E02" w:rsidP="00441E02">
      <w:pPr>
        <w:pStyle w:val="af5"/>
      </w:pPr>
      <w:r>
        <w:t>{</w:t>
      </w:r>
    </w:p>
    <w:p w:rsidR="00441E02" w:rsidRDefault="00441E02" w:rsidP="00441E02">
      <w:pPr>
        <w:pStyle w:val="af5"/>
      </w:pPr>
      <w:r>
        <w:t xml:space="preserve">    "</w:t>
      </w:r>
      <w:r w:rsidR="00D93FB4">
        <w:t>FileHandle</w:t>
      </w:r>
      <w:r>
        <w:t>":"</w:t>
      </w:r>
      <w:r w:rsidR="00D93FB4">
        <w:rPr>
          <w:rFonts w:hint="eastAsia"/>
        </w:rPr>
        <w:t>adfg54fg564fgdfg</w:t>
      </w:r>
      <w:r>
        <w:t>",</w:t>
      </w:r>
    </w:p>
    <w:p w:rsidR="00441E02" w:rsidRDefault="00441E02" w:rsidP="00441E02">
      <w:pPr>
        <w:pStyle w:val="af5"/>
        <w:ind w:firstLine="345"/>
      </w:pPr>
      <w:r>
        <w:t>"</w:t>
      </w:r>
      <w:r w:rsidR="00BC7609" w:rsidRPr="00763733">
        <w:t>Split</w:t>
      </w:r>
      <w:r w:rsidR="00BC7609">
        <w:rPr>
          <w:rFonts w:hint="eastAsia"/>
        </w:rPr>
        <w:t>Num</w:t>
      </w:r>
      <w:r>
        <w:t>":</w:t>
      </w:r>
      <w:r w:rsidR="003B25F8">
        <w:rPr>
          <w:rFonts w:hint="eastAsia"/>
        </w:rPr>
        <w:t>1</w:t>
      </w:r>
    </w:p>
    <w:p w:rsidR="00441E02" w:rsidRDefault="00441E02" w:rsidP="00441E02">
      <w:pPr>
        <w:pStyle w:val="af5"/>
      </w:pPr>
      <w:r>
        <w:t>}</w:t>
      </w:r>
    </w:p>
    <w:p w:rsidR="00441E02" w:rsidRDefault="00441E02" w:rsidP="00441E02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>
        <w:rPr>
          <w:rFonts w:eastAsia="黑体" w:hint="eastAsia"/>
          <w:bCs/>
          <w:noProof/>
          <w:color w:val="800000"/>
          <w:kern w:val="0"/>
          <w:szCs w:val="22"/>
        </w:rPr>
        <w:t>请求字段说明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441E02" w:rsidRPr="005C66F8" w:rsidTr="00241043">
        <w:trPr>
          <w:cnfStyle w:val="100000000000"/>
          <w:tblHeader/>
        </w:trPr>
        <w:tc>
          <w:tcPr>
            <w:tcW w:w="1923" w:type="dxa"/>
            <w:hideMark/>
          </w:tcPr>
          <w:p w:rsidR="00441E02" w:rsidRPr="005C66F8" w:rsidRDefault="00441E02" w:rsidP="00241043">
            <w:pPr>
              <w:pStyle w:val="TableHeading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  <w:vAlign w:val="top"/>
          </w:tcPr>
          <w:p w:rsidR="00441E02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441E02" w:rsidRPr="005C66F8" w:rsidRDefault="00441E02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441E02" w:rsidRPr="005C66F8" w:rsidRDefault="00441E02" w:rsidP="00241043">
            <w:pPr>
              <w:pStyle w:val="TableHeading"/>
            </w:pPr>
            <w:r w:rsidRPr="005C66F8">
              <w:t>字段说明</w:t>
            </w:r>
          </w:p>
        </w:tc>
      </w:tr>
      <w:tr w:rsidR="00441E02" w:rsidRPr="005C66F8" w:rsidTr="00241043">
        <w:tc>
          <w:tcPr>
            <w:tcW w:w="1923" w:type="dxa"/>
          </w:tcPr>
          <w:p w:rsidR="00441E02" w:rsidRPr="00F85A82" w:rsidRDefault="00D93FB4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FileHandle</w:t>
            </w:r>
            <w:proofErr w:type="spellEnd"/>
          </w:p>
        </w:tc>
        <w:tc>
          <w:tcPr>
            <w:tcW w:w="1276" w:type="dxa"/>
          </w:tcPr>
          <w:p w:rsidR="00441E0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441E02" w:rsidRDefault="000C3FC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BC7609">
              <w:rPr>
                <w:color w:val="333333"/>
                <w:kern w:val="0"/>
                <w:szCs w:val="18"/>
              </w:rPr>
              <w:t>S</w:t>
            </w:r>
            <w:r w:rsidRPr="000C0612">
              <w:rPr>
                <w:color w:val="333333"/>
                <w:kern w:val="0"/>
                <w:szCs w:val="18"/>
              </w:rPr>
              <w:t>tring</w:t>
            </w:r>
            <w:r w:rsidRPr="00BC7609">
              <w:rPr>
                <w:color w:val="333333"/>
                <w:kern w:val="0"/>
                <w:szCs w:val="18"/>
              </w:rPr>
              <w:t>(64)</w:t>
            </w:r>
          </w:p>
        </w:tc>
        <w:tc>
          <w:tcPr>
            <w:tcW w:w="5758" w:type="dxa"/>
          </w:tcPr>
          <w:p w:rsidR="00441E02" w:rsidRDefault="009A5539" w:rsidP="0081503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文件对象标识，全局唯一</w:t>
            </w:r>
            <w:r w:rsidR="00815033">
              <w:rPr>
                <w:rFonts w:cs="Arial" w:hint="eastAsia"/>
                <w:color w:val="333333"/>
              </w:rPr>
              <w:t>，在文件上传的时候</w:t>
            </w:r>
            <w:r w:rsidR="0002552C">
              <w:rPr>
                <w:rFonts w:cs="Arial" w:hint="eastAsia"/>
                <w:color w:val="333333"/>
              </w:rPr>
              <w:t>由服务端</w:t>
            </w:r>
            <w:r w:rsidR="00815033">
              <w:rPr>
                <w:rFonts w:cs="Arial" w:hint="eastAsia"/>
                <w:color w:val="333333"/>
              </w:rPr>
              <w:t>返回</w:t>
            </w:r>
          </w:p>
        </w:tc>
      </w:tr>
      <w:tr w:rsidR="00441E02" w:rsidRPr="005C66F8" w:rsidTr="00241043">
        <w:tc>
          <w:tcPr>
            <w:tcW w:w="1923" w:type="dxa"/>
          </w:tcPr>
          <w:p w:rsidR="00441E02" w:rsidRPr="00F85A82" w:rsidRDefault="00BC7609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BC7609">
              <w:rPr>
                <w:rFonts w:cs="Arial"/>
                <w:color w:val="333333"/>
              </w:rPr>
              <w:t>Split</w:t>
            </w:r>
            <w:r w:rsidRPr="00BC7609">
              <w:rPr>
                <w:rFonts w:cs="Arial" w:hint="eastAsia"/>
                <w:color w:val="333333"/>
              </w:rPr>
              <w:t>Num</w:t>
            </w:r>
            <w:proofErr w:type="spellEnd"/>
          </w:p>
        </w:tc>
        <w:tc>
          <w:tcPr>
            <w:tcW w:w="1276" w:type="dxa"/>
          </w:tcPr>
          <w:p w:rsidR="00441E0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441E02" w:rsidRDefault="00E95030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  <w:kern w:val="0"/>
                <w:szCs w:val="18"/>
              </w:rPr>
              <w:t>I</w:t>
            </w:r>
            <w:r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441E02" w:rsidRDefault="00E95030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视频文件分片数量</w:t>
            </w:r>
          </w:p>
        </w:tc>
      </w:tr>
    </w:tbl>
    <w:p w:rsidR="00441E02" w:rsidRPr="00697FD7" w:rsidRDefault="00441E02" w:rsidP="00441E02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</w:p>
    <w:p w:rsidR="00441E02" w:rsidRDefault="00441E02" w:rsidP="00441E02">
      <w:pPr>
        <w:pStyle w:val="4"/>
      </w:pPr>
      <w:r>
        <w:t>返回结果</w:t>
      </w:r>
    </w:p>
    <w:p w:rsidR="00441E02" w:rsidRDefault="00441E02" w:rsidP="00441E02">
      <w:r>
        <w:rPr>
          <w:rFonts w:hint="eastAsia"/>
        </w:rPr>
        <w:t>JSON</w:t>
      </w:r>
      <w:r>
        <w:rPr>
          <w:rFonts w:hint="eastAsia"/>
        </w:rPr>
        <w:t>示例</w:t>
      </w:r>
    </w:p>
    <w:p w:rsidR="00441E02" w:rsidRDefault="00441E02" w:rsidP="00441E02">
      <w:pPr>
        <w:pStyle w:val="af5"/>
      </w:pPr>
      <w:r>
        <w:t>{</w:t>
      </w:r>
    </w:p>
    <w:p w:rsidR="00441E02" w:rsidRDefault="00441E02" w:rsidP="00441E02">
      <w:pPr>
        <w:pStyle w:val="af5"/>
      </w:pPr>
      <w:r>
        <w:t xml:space="preserve">    "Code":"200",</w:t>
      </w:r>
    </w:p>
    <w:p w:rsidR="00441E02" w:rsidRDefault="00441E02" w:rsidP="00441E02">
      <w:pPr>
        <w:pStyle w:val="af5"/>
        <w:ind w:firstLine="345"/>
      </w:pPr>
      <w:r>
        <w:t>"Message":"SUCCESS",</w:t>
      </w:r>
    </w:p>
    <w:p w:rsidR="00441E02" w:rsidRDefault="00441E02" w:rsidP="00441E02">
      <w:pPr>
        <w:pStyle w:val="af5"/>
        <w:ind w:firstLineChars="200" w:firstLine="340"/>
      </w:pPr>
      <w:r w:rsidRPr="00565A80">
        <w:t>"</w:t>
      </w:r>
      <w:r w:rsidR="00D93FB4">
        <w:t>FileHandle</w:t>
      </w:r>
      <w:r w:rsidRPr="00565A80">
        <w:t>":</w:t>
      </w:r>
      <w:r>
        <w:t>"</w:t>
      </w:r>
      <w:r w:rsidR="006E0C74">
        <w:rPr>
          <w:rFonts w:hint="eastAsia"/>
        </w:rPr>
        <w:t>adfg54fg564fgdfg</w:t>
      </w:r>
      <w:r>
        <w:t>"</w:t>
      </w:r>
    </w:p>
    <w:p w:rsidR="007B2FD0" w:rsidRDefault="0060695B" w:rsidP="00441E02">
      <w:pPr>
        <w:pStyle w:val="af5"/>
        <w:ind w:firstLineChars="200" w:firstLine="340"/>
      </w:pPr>
      <w:r w:rsidRPr="00565A80">
        <w:t>"</w:t>
      </w:r>
      <w:r w:rsidR="000E4702" w:rsidRPr="000E4702">
        <w:t>Data</w:t>
      </w:r>
      <w:r w:rsidRPr="00565A80">
        <w:t>"</w:t>
      </w:r>
      <w:r w:rsidR="007829EB">
        <w:rPr>
          <w:rFonts w:hint="eastAsia"/>
        </w:rPr>
        <w:t>:[{</w:t>
      </w:r>
    </w:p>
    <w:p w:rsidR="007829EB" w:rsidRDefault="002203D7" w:rsidP="006C5635">
      <w:pPr>
        <w:pStyle w:val="af5"/>
        <w:ind w:firstLineChars="400" w:firstLine="680"/>
      </w:pPr>
      <w:r w:rsidRPr="00565A80">
        <w:t>"</w:t>
      </w:r>
      <w:r>
        <w:rPr>
          <w:rFonts w:hint="eastAsia"/>
        </w:rPr>
        <w:t>Slice</w:t>
      </w:r>
      <w:r w:rsidR="001B3CFB">
        <w:rPr>
          <w:rFonts w:hint="eastAsia"/>
        </w:rPr>
        <w:t>Id</w:t>
      </w:r>
      <w:r w:rsidRPr="00565A80">
        <w:t>"</w:t>
      </w:r>
      <w:r>
        <w:rPr>
          <w:rFonts w:hint="eastAsia"/>
        </w:rPr>
        <w:t>:1,</w:t>
      </w:r>
    </w:p>
    <w:p w:rsidR="002203D7" w:rsidRDefault="002203D7" w:rsidP="006C5635">
      <w:pPr>
        <w:pStyle w:val="af5"/>
        <w:ind w:firstLineChars="400" w:firstLine="680"/>
      </w:pPr>
      <w:r w:rsidRPr="00565A80">
        <w:t>"</w:t>
      </w:r>
      <w:proofErr w:type="spellStart"/>
      <w:r>
        <w:rPr>
          <w:rFonts w:hint="eastAsia"/>
        </w:rPr>
        <w:t>RtspUrl</w:t>
      </w:r>
      <w:proofErr w:type="spellEnd"/>
      <w:r w:rsidRPr="00565A80">
        <w:t>"</w:t>
      </w:r>
      <w:r>
        <w:rPr>
          <w:rFonts w:hint="eastAsia"/>
        </w:rPr>
        <w:t>:</w:t>
      </w:r>
      <w:r w:rsidRPr="00565A80">
        <w:t>"</w:t>
      </w:r>
      <w:r w:rsidR="00380C85" w:rsidRPr="00565A80">
        <w:t>rtsp</w:t>
      </w:r>
      <w:proofErr w:type="gramStart"/>
      <w:r w:rsidR="00380C85" w:rsidRPr="00565A80">
        <w:t>:/</w:t>
      </w:r>
      <w:proofErr w:type="gramEnd"/>
      <w:r w:rsidR="00380C85" w:rsidRPr="00565A80">
        <w:t>/$endponit/xxxx</w:t>
      </w:r>
      <w:r w:rsidRPr="00565A80">
        <w:t>"</w:t>
      </w:r>
      <w:r w:rsidR="001F1E43">
        <w:rPr>
          <w:rFonts w:hint="eastAsia"/>
        </w:rPr>
        <w:t>,</w:t>
      </w:r>
    </w:p>
    <w:p w:rsidR="00BF203C" w:rsidRDefault="00BF203C" w:rsidP="00BF203C">
      <w:pPr>
        <w:pStyle w:val="af5"/>
        <w:ind w:firstLineChars="400" w:firstLine="680"/>
      </w:pPr>
      <w:r>
        <w:lastRenderedPageBreak/>
        <w:t>"</w:t>
      </w:r>
      <w:r>
        <w:rPr>
          <w:rFonts w:hint="eastAsia"/>
        </w:rPr>
        <w:t>Start</w:t>
      </w:r>
      <w:r w:rsidR="00CE6122">
        <w:rPr>
          <w:rFonts w:hint="eastAsia"/>
        </w:rPr>
        <w:t>Pos</w:t>
      </w:r>
      <w:r>
        <w:t>":</w:t>
      </w:r>
      <w:r w:rsidR="00CC12C5">
        <w:rPr>
          <w:rFonts w:hint="eastAsia"/>
        </w:rPr>
        <w:t>1</w:t>
      </w:r>
      <w:r>
        <w:rPr>
          <w:rFonts w:hint="eastAsia"/>
        </w:rPr>
        <w:t>,</w:t>
      </w:r>
    </w:p>
    <w:p w:rsidR="00BF203C" w:rsidRDefault="00BF203C" w:rsidP="00BF203C">
      <w:pPr>
        <w:pStyle w:val="af5"/>
        <w:ind w:firstLineChars="400" w:firstLine="680"/>
      </w:pPr>
      <w:r>
        <w:t>"</w:t>
      </w:r>
      <w:r>
        <w:rPr>
          <w:rFonts w:hint="eastAsia"/>
        </w:rPr>
        <w:t>E</w:t>
      </w:r>
      <w:r w:rsidR="00CE6122">
        <w:rPr>
          <w:rFonts w:hint="eastAsia"/>
        </w:rPr>
        <w:t>ndPos</w:t>
      </w:r>
      <w:r>
        <w:t>"</w:t>
      </w:r>
      <w:r>
        <w:rPr>
          <w:rFonts w:hint="eastAsia"/>
        </w:rPr>
        <w:t>:</w:t>
      </w:r>
      <w:r w:rsidR="00CC12C5">
        <w:rPr>
          <w:rFonts w:hint="eastAsia"/>
        </w:rPr>
        <w:t>100</w:t>
      </w:r>
    </w:p>
    <w:p w:rsidR="007829EB" w:rsidRDefault="007829EB" w:rsidP="00441E02">
      <w:pPr>
        <w:pStyle w:val="af5"/>
        <w:ind w:firstLineChars="200" w:firstLine="340"/>
      </w:pPr>
      <w:r>
        <w:rPr>
          <w:rFonts w:hint="eastAsia"/>
        </w:rPr>
        <w:t>}]</w:t>
      </w:r>
    </w:p>
    <w:p w:rsidR="00441E02" w:rsidRDefault="00441E02" w:rsidP="00441E02">
      <w:pPr>
        <w:pStyle w:val="af5"/>
      </w:pPr>
      <w:r>
        <w:t>}</w:t>
      </w:r>
    </w:p>
    <w:p w:rsidR="00441E02" w:rsidRDefault="00441E02" w:rsidP="00441E02">
      <w:pPr>
        <w:ind w:left="0"/>
      </w:pPr>
    </w:p>
    <w:p w:rsidR="00441E02" w:rsidRPr="00697FD7" w:rsidRDefault="00441E02" w:rsidP="00441E02">
      <w:pPr>
        <w:ind w:firstLine="216"/>
        <w:rPr>
          <w:rFonts w:eastAsia="黑体"/>
          <w:bCs/>
          <w:noProof/>
          <w:color w:val="800000"/>
          <w:kern w:val="0"/>
          <w:szCs w:val="22"/>
        </w:rPr>
      </w:pPr>
      <w:r w:rsidRPr="00697FD7">
        <w:rPr>
          <w:rFonts w:eastAsia="黑体"/>
          <w:bCs/>
          <w:noProof/>
          <w:color w:val="800000"/>
          <w:kern w:val="0"/>
          <w:szCs w:val="22"/>
        </w:rPr>
        <w:t>返回字段说明</w:t>
      </w: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441E02" w:rsidTr="00241043">
        <w:trPr>
          <w:cnfStyle w:val="100000000000"/>
          <w:tblHeader/>
        </w:trPr>
        <w:tc>
          <w:tcPr>
            <w:tcW w:w="1923" w:type="dxa"/>
            <w:hideMark/>
          </w:tcPr>
          <w:p w:rsidR="00441E02" w:rsidRPr="005C66F8" w:rsidRDefault="00441E02" w:rsidP="00241043">
            <w:pPr>
              <w:pStyle w:val="TableHeading"/>
            </w:pPr>
            <w:r w:rsidRPr="005C66F8">
              <w:t>返回值字段</w:t>
            </w:r>
          </w:p>
        </w:tc>
        <w:tc>
          <w:tcPr>
            <w:tcW w:w="1276" w:type="dxa"/>
            <w:vAlign w:val="top"/>
          </w:tcPr>
          <w:p w:rsidR="00441E02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441E02" w:rsidRPr="005C66F8" w:rsidRDefault="00441E02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441E02" w:rsidRPr="005C66F8" w:rsidRDefault="00441E02" w:rsidP="00241043">
            <w:pPr>
              <w:pStyle w:val="TableHeading"/>
            </w:pPr>
            <w:r w:rsidRPr="005C66F8">
              <w:t>字段说明</w:t>
            </w:r>
          </w:p>
        </w:tc>
      </w:tr>
      <w:tr w:rsidR="00441E02" w:rsidTr="00241043">
        <w:tc>
          <w:tcPr>
            <w:tcW w:w="1923" w:type="dxa"/>
          </w:tcPr>
          <w:p w:rsidR="00441E02" w:rsidRPr="00F85A82" w:rsidRDefault="00441E02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Code</w:t>
            </w:r>
          </w:p>
        </w:tc>
        <w:tc>
          <w:tcPr>
            <w:tcW w:w="1276" w:type="dxa"/>
          </w:tcPr>
          <w:p w:rsidR="00441E0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441E02" w:rsidRPr="00F85A82" w:rsidRDefault="00441E02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String</w:t>
            </w:r>
            <w:r w:rsidRPr="00F85A82">
              <w:rPr>
                <w:rFonts w:cs="Arial" w:hint="eastAsia"/>
                <w:color w:val="333333"/>
              </w:rPr>
              <w:t>(4)</w:t>
            </w:r>
          </w:p>
        </w:tc>
        <w:tc>
          <w:tcPr>
            <w:tcW w:w="5758" w:type="dxa"/>
          </w:tcPr>
          <w:p w:rsidR="00441E02" w:rsidRPr="00F85A82" w:rsidRDefault="00441E02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返回码（可选返回值为</w:t>
            </w:r>
            <w:r>
              <w:rPr>
                <w:rFonts w:cs="Arial" w:hint="eastAsia"/>
                <w:color w:val="333333"/>
              </w:rPr>
              <w:t>200/</w:t>
            </w:r>
            <w:r>
              <w:rPr>
                <w:rFonts w:cs="Arial"/>
                <w:color w:val="333333"/>
              </w:rPr>
              <w:t>403</w:t>
            </w:r>
            <w:r>
              <w:rPr>
                <w:rFonts w:cs="Arial" w:hint="eastAsia"/>
                <w:color w:val="333333"/>
              </w:rPr>
              <w:t>/</w:t>
            </w:r>
            <w:r>
              <w:rPr>
                <w:rFonts w:cs="Arial"/>
                <w:color w:val="333333"/>
              </w:rPr>
              <w:t>404</w:t>
            </w:r>
            <w:r>
              <w:rPr>
                <w:rFonts w:cs="Arial"/>
                <w:color w:val="333333"/>
              </w:rPr>
              <w:t>，详</w:t>
            </w:r>
            <w:r>
              <w:rPr>
                <w:rFonts w:cs="Arial" w:hint="eastAsia"/>
                <w:color w:val="333333"/>
              </w:rPr>
              <w:t>见码表</w:t>
            </w:r>
            <w:r>
              <w:rPr>
                <w:rFonts w:cs="Arial" w:hint="eastAsia"/>
                <w:color w:val="333333"/>
              </w:rPr>
              <w:t>3.1</w:t>
            </w:r>
            <w:r>
              <w:rPr>
                <w:rFonts w:cs="Arial" w:hint="eastAsia"/>
                <w:color w:val="333333"/>
              </w:rPr>
              <w:t>）</w:t>
            </w:r>
          </w:p>
        </w:tc>
      </w:tr>
      <w:tr w:rsidR="00441E02" w:rsidTr="00241043">
        <w:tc>
          <w:tcPr>
            <w:tcW w:w="1923" w:type="dxa"/>
          </w:tcPr>
          <w:p w:rsidR="00441E02" w:rsidRPr="00F85A82" w:rsidRDefault="00441E02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Message</w:t>
            </w:r>
          </w:p>
        </w:tc>
        <w:tc>
          <w:tcPr>
            <w:tcW w:w="1276" w:type="dxa"/>
          </w:tcPr>
          <w:p w:rsidR="00441E02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441E02" w:rsidRPr="00EB440F" w:rsidRDefault="00441E02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</w:t>
            </w:r>
            <w:r>
              <w:rPr>
                <w:color w:val="333333"/>
                <w:kern w:val="0"/>
                <w:szCs w:val="18"/>
              </w:rPr>
              <w:t>tring(256)</w:t>
            </w:r>
          </w:p>
        </w:tc>
        <w:tc>
          <w:tcPr>
            <w:tcW w:w="5758" w:type="dxa"/>
          </w:tcPr>
          <w:p w:rsidR="00441E02" w:rsidRPr="00F85A82" w:rsidRDefault="00441E02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返回</w:t>
            </w:r>
            <w:r w:rsidRPr="00E04C00">
              <w:rPr>
                <w:rFonts w:cs="Arial" w:hint="eastAsia"/>
                <w:color w:val="333333"/>
              </w:rPr>
              <w:t>信息，</w:t>
            </w:r>
            <w:r w:rsidRPr="00F85A82">
              <w:rPr>
                <w:rFonts w:cs="Arial"/>
                <w:color w:val="333333"/>
              </w:rPr>
              <w:t>"SUCCESS"</w:t>
            </w:r>
            <w:r>
              <w:rPr>
                <w:rFonts w:cs="Arial" w:hint="eastAsia"/>
                <w:color w:val="333333"/>
              </w:rPr>
              <w:t>为正常</w:t>
            </w:r>
            <w:r w:rsidRPr="00E04C00">
              <w:rPr>
                <w:rFonts w:cs="Arial" w:hint="eastAsia"/>
                <w:color w:val="333333"/>
              </w:rPr>
              <w:t>，其它错误码均带有详细的错误信息</w:t>
            </w:r>
          </w:p>
        </w:tc>
      </w:tr>
      <w:tr w:rsidR="00C30FA4" w:rsidTr="00241043">
        <w:tc>
          <w:tcPr>
            <w:tcW w:w="1923" w:type="dxa"/>
          </w:tcPr>
          <w:p w:rsidR="00C30FA4" w:rsidRPr="00F85A82" w:rsidRDefault="00C30FA4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FileHandle</w:t>
            </w:r>
            <w:proofErr w:type="spellEnd"/>
          </w:p>
        </w:tc>
        <w:tc>
          <w:tcPr>
            <w:tcW w:w="1276" w:type="dxa"/>
          </w:tcPr>
          <w:p w:rsidR="00C30FA4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30FA4" w:rsidRDefault="00C30FA4" w:rsidP="00547D91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</w:t>
            </w:r>
            <w:r w:rsidR="00547D91">
              <w:rPr>
                <w:rFonts w:hint="eastAsia"/>
                <w:color w:val="333333"/>
                <w:kern w:val="0"/>
                <w:szCs w:val="18"/>
              </w:rPr>
              <w:t>64</w:t>
            </w:r>
            <w:r>
              <w:rPr>
                <w:rFonts w:hint="eastAsia"/>
                <w:color w:val="333333"/>
                <w:kern w:val="0"/>
                <w:szCs w:val="18"/>
              </w:rPr>
              <w:t>)</w:t>
            </w:r>
          </w:p>
        </w:tc>
        <w:tc>
          <w:tcPr>
            <w:tcW w:w="5758" w:type="dxa"/>
          </w:tcPr>
          <w:p w:rsidR="00C30FA4" w:rsidRDefault="00C30FA4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文件对象标识，全局唯一，在文件上传的时候由服务端返回</w:t>
            </w:r>
          </w:p>
        </w:tc>
      </w:tr>
      <w:tr w:rsidR="00C30FA4" w:rsidTr="00241043">
        <w:tc>
          <w:tcPr>
            <w:tcW w:w="1923" w:type="dxa"/>
          </w:tcPr>
          <w:p w:rsidR="00C30FA4" w:rsidRPr="00F85A82" w:rsidRDefault="000E4702" w:rsidP="00241043">
            <w:pPr>
              <w:pStyle w:val="TableText"/>
              <w:rPr>
                <w:rFonts w:cs="Arial"/>
                <w:color w:val="333333"/>
              </w:rPr>
            </w:pPr>
            <w:r w:rsidRPr="000E4702">
              <w:rPr>
                <w:rFonts w:cs="Arial"/>
                <w:color w:val="333333"/>
              </w:rPr>
              <w:t>Data</w:t>
            </w:r>
          </w:p>
        </w:tc>
        <w:tc>
          <w:tcPr>
            <w:tcW w:w="1276" w:type="dxa"/>
          </w:tcPr>
          <w:p w:rsidR="00C30FA4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30FA4" w:rsidRDefault="00C30FA4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Array</w:t>
            </w:r>
          </w:p>
        </w:tc>
        <w:tc>
          <w:tcPr>
            <w:tcW w:w="5758" w:type="dxa"/>
          </w:tcPr>
          <w:p w:rsidR="00C30FA4" w:rsidRDefault="00C30FA4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文件分片信息列表，为</w:t>
            </w:r>
            <w:proofErr w:type="spellStart"/>
            <w:r w:rsidRPr="00F85A82">
              <w:rPr>
                <w:rFonts w:cs="Arial" w:hint="eastAsia"/>
                <w:color w:val="333333"/>
              </w:rPr>
              <w:t>SliceInfo</w:t>
            </w:r>
            <w:proofErr w:type="spellEnd"/>
            <w:r w:rsidRPr="00F85A82">
              <w:rPr>
                <w:rFonts w:cs="Arial" w:hint="eastAsia"/>
                <w:color w:val="333333"/>
              </w:rPr>
              <w:t>的数组，</w:t>
            </w:r>
            <w:proofErr w:type="spellStart"/>
            <w:r w:rsidRPr="00F85A82">
              <w:rPr>
                <w:rFonts w:cs="Arial" w:hint="eastAsia"/>
                <w:color w:val="333333"/>
              </w:rPr>
              <w:t>SliceInfo</w:t>
            </w:r>
            <w:proofErr w:type="spellEnd"/>
            <w:r w:rsidRPr="00F85A82">
              <w:rPr>
                <w:rFonts w:cs="Arial" w:hint="eastAsia"/>
                <w:color w:val="333333"/>
              </w:rPr>
              <w:t>的定义见附录</w:t>
            </w:r>
            <w:r w:rsidRPr="00F85A82">
              <w:rPr>
                <w:rFonts w:cs="Arial" w:hint="eastAsia"/>
                <w:color w:val="333333"/>
              </w:rPr>
              <w:t>3.4</w:t>
            </w:r>
          </w:p>
        </w:tc>
      </w:tr>
    </w:tbl>
    <w:p w:rsidR="00E25254" w:rsidRPr="00441E02" w:rsidRDefault="00E25254" w:rsidP="00CC0053">
      <w:pPr>
        <w:spacing w:before="0" w:after="0"/>
        <w:ind w:left="0"/>
        <w:jc w:val="left"/>
      </w:pPr>
    </w:p>
    <w:p w:rsidR="00E25254" w:rsidRPr="0086677F" w:rsidRDefault="00E25254" w:rsidP="00CC0053">
      <w:pPr>
        <w:spacing w:before="0" w:after="0"/>
        <w:ind w:left="0"/>
        <w:jc w:val="left"/>
      </w:pPr>
    </w:p>
    <w:p w:rsidR="00207227" w:rsidRPr="00935427" w:rsidRDefault="00207227" w:rsidP="00CC0053">
      <w:pPr>
        <w:pStyle w:val="1"/>
        <w:rPr>
          <w:rFonts w:cs="Arial"/>
          <w:b w:val="0"/>
          <w:color w:val="548DD4" w:themeColor="text2" w:themeTint="99"/>
          <w:kern w:val="2"/>
          <w:sz w:val="21"/>
          <w:szCs w:val="20"/>
        </w:rPr>
      </w:pPr>
      <w:bookmarkStart w:id="60" w:name="_Toc14889959"/>
      <w:r>
        <w:rPr>
          <w:rFonts w:hint="eastAsia"/>
          <w:szCs w:val="36"/>
        </w:rPr>
        <w:t>附：详细字段说明</w:t>
      </w:r>
      <w:bookmarkEnd w:id="60"/>
    </w:p>
    <w:p w:rsidR="00207227" w:rsidRPr="00207227" w:rsidRDefault="00653369" w:rsidP="00CC0053">
      <w:pPr>
        <w:pStyle w:val="2"/>
        <w:rPr>
          <w:b/>
        </w:rPr>
      </w:pPr>
      <w:bookmarkStart w:id="61" w:name="_Toc464142859"/>
      <w:bookmarkStart w:id="62" w:name="_Toc14889960"/>
      <w:r>
        <w:rPr>
          <w:rFonts w:hint="eastAsia"/>
        </w:rPr>
        <w:t>返回码</w:t>
      </w:r>
      <w:bookmarkEnd w:id="62"/>
    </w:p>
    <w:bookmarkEnd w:id="61"/>
    <w:p w:rsidR="00207227" w:rsidRPr="00936177" w:rsidRDefault="00653369" w:rsidP="0028200A">
      <w:pPr>
        <w:pStyle w:val="TableDescription"/>
      </w:pPr>
      <w:r>
        <w:rPr>
          <w:rFonts w:hint="eastAsia"/>
        </w:rPr>
        <w:t>返回码表</w:t>
      </w:r>
      <w:r w:rsidR="00207227" w:rsidRPr="00936177">
        <w:rPr>
          <w:rFonts w:hint="eastAsia"/>
        </w:rPr>
        <w:t>(</w:t>
      </w:r>
      <w:r>
        <w:rPr>
          <w:rFonts w:hint="eastAsia"/>
        </w:rPr>
        <w:t>Code</w:t>
      </w:r>
      <w:r w:rsidR="00207227" w:rsidRPr="00936177">
        <w:rPr>
          <w:rFonts w:hint="eastAsia"/>
        </w:rPr>
        <w:t>)</w:t>
      </w:r>
    </w:p>
    <w:tbl>
      <w:tblPr>
        <w:tblW w:w="9099" w:type="dxa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25"/>
        <w:gridCol w:w="1418"/>
        <w:gridCol w:w="4537"/>
        <w:gridCol w:w="2719"/>
      </w:tblGrid>
      <w:tr w:rsidR="00653369" w:rsidRPr="00936177" w:rsidTr="00653369">
        <w:trPr>
          <w:tblHeader/>
          <w:jc w:val="right"/>
        </w:trPr>
        <w:tc>
          <w:tcPr>
            <w:tcW w:w="234" w:type="pct"/>
            <w:shd w:val="clear" w:color="auto" w:fill="D7D6D8"/>
            <w:vAlign w:val="center"/>
          </w:tcPr>
          <w:p w:rsidR="00653369" w:rsidRPr="00936177" w:rsidRDefault="00653369" w:rsidP="0028200A">
            <w:pPr>
              <w:pStyle w:val="TableHeading"/>
              <w:rPr>
                <w:rFonts w:hAnsi="Consolas"/>
              </w:rPr>
            </w:pPr>
            <w:r w:rsidRPr="00936177">
              <w:t>序号</w:t>
            </w:r>
          </w:p>
        </w:tc>
        <w:tc>
          <w:tcPr>
            <w:tcW w:w="779" w:type="pct"/>
            <w:shd w:val="clear" w:color="auto" w:fill="D7D6D8"/>
            <w:vAlign w:val="center"/>
          </w:tcPr>
          <w:p w:rsidR="00653369" w:rsidRPr="00936177" w:rsidRDefault="00653369" w:rsidP="0028200A">
            <w:pPr>
              <w:pStyle w:val="TableHeading"/>
              <w:rPr>
                <w:rFonts w:hAnsi="Consolas"/>
              </w:rPr>
            </w:pPr>
            <w:r>
              <w:t>返回码</w:t>
            </w:r>
          </w:p>
        </w:tc>
        <w:tc>
          <w:tcPr>
            <w:tcW w:w="2493" w:type="pct"/>
            <w:shd w:val="clear" w:color="auto" w:fill="D7D6D8"/>
            <w:vAlign w:val="center"/>
          </w:tcPr>
          <w:p w:rsidR="00653369" w:rsidRPr="00936177" w:rsidRDefault="00653369" w:rsidP="0028200A">
            <w:pPr>
              <w:pStyle w:val="TableHeading"/>
              <w:rPr>
                <w:rFonts w:hAnsi="Consolas"/>
              </w:rPr>
            </w:pPr>
            <w:r>
              <w:t>说明</w:t>
            </w:r>
          </w:p>
        </w:tc>
        <w:tc>
          <w:tcPr>
            <w:tcW w:w="1494" w:type="pct"/>
            <w:shd w:val="clear" w:color="auto" w:fill="D7D6D8"/>
            <w:vAlign w:val="center"/>
          </w:tcPr>
          <w:p w:rsidR="00653369" w:rsidRPr="00936177" w:rsidRDefault="00653369" w:rsidP="0028200A">
            <w:pPr>
              <w:pStyle w:val="TableHeading"/>
              <w:rPr>
                <w:rFonts w:hAnsi="Consolas"/>
              </w:rPr>
            </w:pPr>
            <w:r>
              <w:rPr>
                <w:rFonts w:hAnsi="Consolas" w:hint="eastAsia"/>
              </w:rPr>
              <w:t>备注</w:t>
            </w:r>
          </w:p>
        </w:tc>
      </w:tr>
      <w:tr w:rsidR="00653369" w:rsidRPr="0028200A" w:rsidTr="00653369">
        <w:trPr>
          <w:trHeight w:val="335"/>
          <w:jc w:val="right"/>
        </w:trPr>
        <w:tc>
          <w:tcPr>
            <w:tcW w:w="23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1</w:t>
            </w:r>
          </w:p>
        </w:tc>
        <w:tc>
          <w:tcPr>
            <w:tcW w:w="779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2</w:t>
            </w:r>
            <w:r w:rsidRPr="00F85A82">
              <w:rPr>
                <w:rFonts w:cs="Arial"/>
                <w:color w:val="333333"/>
              </w:rPr>
              <w:t>00</w:t>
            </w:r>
          </w:p>
        </w:tc>
        <w:tc>
          <w:tcPr>
            <w:tcW w:w="2493" w:type="pct"/>
            <w:shd w:val="clear" w:color="auto" w:fill="auto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成功</w:t>
            </w:r>
          </w:p>
        </w:tc>
        <w:tc>
          <w:tcPr>
            <w:tcW w:w="149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</w:p>
        </w:tc>
      </w:tr>
      <w:tr w:rsidR="00653369" w:rsidRPr="0028200A" w:rsidTr="00653369">
        <w:trPr>
          <w:jc w:val="right"/>
        </w:trPr>
        <w:tc>
          <w:tcPr>
            <w:tcW w:w="23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2</w:t>
            </w:r>
          </w:p>
        </w:tc>
        <w:tc>
          <w:tcPr>
            <w:tcW w:w="779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4</w:t>
            </w:r>
            <w:r w:rsidRPr="00F85A82">
              <w:rPr>
                <w:rFonts w:cs="Arial"/>
                <w:color w:val="333333"/>
              </w:rPr>
              <w:t>00</w:t>
            </w:r>
          </w:p>
        </w:tc>
        <w:tc>
          <w:tcPr>
            <w:tcW w:w="2493" w:type="pct"/>
            <w:shd w:val="clear" w:color="auto" w:fill="auto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参数错误（包括参数缺失）</w:t>
            </w:r>
          </w:p>
        </w:tc>
        <w:tc>
          <w:tcPr>
            <w:tcW w:w="149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</w:p>
        </w:tc>
      </w:tr>
      <w:tr w:rsidR="00653369" w:rsidRPr="0028200A" w:rsidTr="00653369">
        <w:trPr>
          <w:jc w:val="right"/>
        </w:trPr>
        <w:tc>
          <w:tcPr>
            <w:tcW w:w="23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3</w:t>
            </w:r>
          </w:p>
        </w:tc>
        <w:tc>
          <w:tcPr>
            <w:tcW w:w="779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4</w:t>
            </w:r>
            <w:r w:rsidRPr="00F85A82">
              <w:rPr>
                <w:rFonts w:cs="Arial"/>
                <w:color w:val="333333"/>
              </w:rPr>
              <w:t>03</w:t>
            </w:r>
          </w:p>
        </w:tc>
        <w:tc>
          <w:tcPr>
            <w:tcW w:w="2493" w:type="pct"/>
            <w:shd w:val="clear" w:color="auto" w:fill="auto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拒绝访问</w:t>
            </w:r>
            <w:r w:rsidRPr="00F85A82">
              <w:rPr>
                <w:rFonts w:cs="Arial" w:hint="eastAsia"/>
                <w:color w:val="333333"/>
              </w:rPr>
              <w:t xml:space="preserve"> or</w:t>
            </w:r>
            <w:r w:rsidRPr="00F85A82">
              <w:rPr>
                <w:rFonts w:cs="Arial"/>
                <w:color w:val="333333"/>
              </w:rPr>
              <w:t xml:space="preserve"> </w:t>
            </w:r>
            <w:r w:rsidRPr="00F85A82">
              <w:rPr>
                <w:rFonts w:cs="Arial"/>
                <w:color w:val="333333"/>
              </w:rPr>
              <w:t>鉴</w:t>
            </w:r>
            <w:proofErr w:type="gramStart"/>
            <w:r w:rsidRPr="00F85A82">
              <w:rPr>
                <w:rFonts w:cs="Arial"/>
                <w:color w:val="333333"/>
              </w:rPr>
              <w:t>权失败</w:t>
            </w:r>
            <w:proofErr w:type="gramEnd"/>
          </w:p>
        </w:tc>
        <w:tc>
          <w:tcPr>
            <w:tcW w:w="149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</w:p>
        </w:tc>
      </w:tr>
      <w:tr w:rsidR="00653369" w:rsidRPr="0028200A" w:rsidTr="00653369">
        <w:trPr>
          <w:jc w:val="right"/>
        </w:trPr>
        <w:tc>
          <w:tcPr>
            <w:tcW w:w="23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4</w:t>
            </w:r>
          </w:p>
        </w:tc>
        <w:tc>
          <w:tcPr>
            <w:tcW w:w="779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4</w:t>
            </w:r>
            <w:r w:rsidRPr="00F85A82">
              <w:rPr>
                <w:rFonts w:cs="Arial"/>
                <w:color w:val="333333"/>
              </w:rPr>
              <w:t>04</w:t>
            </w:r>
          </w:p>
        </w:tc>
        <w:tc>
          <w:tcPr>
            <w:tcW w:w="2493" w:type="pct"/>
            <w:shd w:val="clear" w:color="auto" w:fill="auto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找不到（比如找不到</w:t>
            </w:r>
            <w:proofErr w:type="spellStart"/>
            <w:r w:rsidRPr="00F85A82">
              <w:rPr>
                <w:rFonts w:cs="Arial"/>
                <w:color w:val="333333"/>
              </w:rPr>
              <w:t>Device</w:t>
            </w:r>
            <w:r w:rsidR="001B3CFB">
              <w:rPr>
                <w:rFonts w:cs="Arial"/>
                <w:color w:val="333333"/>
              </w:rPr>
              <w:t>Id</w:t>
            </w:r>
            <w:proofErr w:type="spellEnd"/>
            <w:r w:rsidRPr="00F85A82">
              <w:rPr>
                <w:rFonts w:cs="Arial"/>
                <w:color w:val="333333"/>
              </w:rPr>
              <w:t>对应的摄像机）</w:t>
            </w:r>
          </w:p>
        </w:tc>
        <w:tc>
          <w:tcPr>
            <w:tcW w:w="149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</w:p>
        </w:tc>
      </w:tr>
      <w:tr w:rsidR="0044168F" w:rsidRPr="0028200A" w:rsidTr="00653369">
        <w:trPr>
          <w:jc w:val="right"/>
        </w:trPr>
        <w:tc>
          <w:tcPr>
            <w:tcW w:w="234" w:type="pct"/>
            <w:vAlign w:val="center"/>
          </w:tcPr>
          <w:p w:rsidR="0044168F" w:rsidRPr="00F85A82" w:rsidRDefault="0044168F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5</w:t>
            </w:r>
          </w:p>
        </w:tc>
        <w:tc>
          <w:tcPr>
            <w:tcW w:w="779" w:type="pct"/>
            <w:vAlign w:val="center"/>
          </w:tcPr>
          <w:p w:rsidR="0044168F" w:rsidRPr="00F85A82" w:rsidRDefault="0044168F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500</w:t>
            </w:r>
          </w:p>
        </w:tc>
        <w:tc>
          <w:tcPr>
            <w:tcW w:w="2493" w:type="pct"/>
            <w:shd w:val="clear" w:color="auto" w:fill="auto"/>
            <w:vAlign w:val="center"/>
          </w:tcPr>
          <w:p w:rsidR="0044168F" w:rsidRPr="00F85A82" w:rsidRDefault="0044168F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服务器错误</w:t>
            </w:r>
          </w:p>
        </w:tc>
        <w:tc>
          <w:tcPr>
            <w:tcW w:w="1494" w:type="pct"/>
            <w:vAlign w:val="center"/>
          </w:tcPr>
          <w:p w:rsidR="0044168F" w:rsidRPr="00F85A82" w:rsidRDefault="0044168F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</w:p>
        </w:tc>
      </w:tr>
      <w:tr w:rsidR="00653369" w:rsidRPr="0028200A" w:rsidTr="00653369">
        <w:trPr>
          <w:jc w:val="right"/>
        </w:trPr>
        <w:tc>
          <w:tcPr>
            <w:tcW w:w="234" w:type="pct"/>
            <w:vAlign w:val="center"/>
          </w:tcPr>
          <w:p w:rsidR="00653369" w:rsidRPr="00F85A82" w:rsidRDefault="0044168F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6</w:t>
            </w:r>
          </w:p>
        </w:tc>
        <w:tc>
          <w:tcPr>
            <w:tcW w:w="779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501</w:t>
            </w:r>
          </w:p>
        </w:tc>
        <w:tc>
          <w:tcPr>
            <w:tcW w:w="2493" w:type="pct"/>
            <w:shd w:val="clear" w:color="auto" w:fill="auto"/>
            <w:vAlign w:val="center"/>
          </w:tcPr>
          <w:p w:rsidR="00653369" w:rsidRPr="00F85A82" w:rsidRDefault="00063AB0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服务器</w:t>
            </w:r>
            <w:r w:rsidR="004D75D2" w:rsidRPr="00F85A82">
              <w:rPr>
                <w:rFonts w:cs="Arial" w:hint="eastAsia"/>
                <w:color w:val="333333"/>
              </w:rPr>
              <w:t>磁盘</w:t>
            </w:r>
            <w:r w:rsidRPr="00F85A82">
              <w:rPr>
                <w:rFonts w:cs="Arial" w:hint="eastAsia"/>
                <w:color w:val="333333"/>
              </w:rPr>
              <w:t>空间不足</w:t>
            </w:r>
          </w:p>
        </w:tc>
        <w:tc>
          <w:tcPr>
            <w:tcW w:w="1494" w:type="pct"/>
            <w:vAlign w:val="center"/>
          </w:tcPr>
          <w:p w:rsidR="00653369" w:rsidRPr="00F85A82" w:rsidRDefault="00653369" w:rsidP="00F85A82">
            <w:pPr>
              <w:pStyle w:val="TableText"/>
              <w:widowControl w:val="0"/>
              <w:rPr>
                <w:rFonts w:cs="Arial"/>
                <w:color w:val="333333"/>
              </w:rPr>
            </w:pPr>
          </w:p>
        </w:tc>
      </w:tr>
    </w:tbl>
    <w:p w:rsidR="003636F6" w:rsidRDefault="003636F6" w:rsidP="00CC0053">
      <w:pPr>
        <w:spacing w:before="0" w:after="0"/>
        <w:ind w:left="0"/>
        <w:jc w:val="left"/>
      </w:pPr>
    </w:p>
    <w:p w:rsidR="00593DD2" w:rsidRPr="00593DD2" w:rsidRDefault="00593DD2" w:rsidP="00593DD2">
      <w:pPr>
        <w:pStyle w:val="2"/>
      </w:pPr>
      <w:bookmarkStart w:id="63" w:name="_Toc14889961"/>
      <w:r w:rsidRPr="00593DD2">
        <w:rPr>
          <w:rFonts w:hint="eastAsia"/>
        </w:rPr>
        <w:t>视频</w:t>
      </w:r>
      <w:proofErr w:type="gramStart"/>
      <w:r w:rsidRPr="00593DD2">
        <w:rPr>
          <w:rFonts w:hint="eastAsia"/>
        </w:rPr>
        <w:t>流信息</w:t>
      </w:r>
      <w:proofErr w:type="gramEnd"/>
      <w:r w:rsidRPr="00593DD2">
        <w:rPr>
          <w:rFonts w:hint="eastAsia"/>
        </w:rPr>
        <w:t>(</w:t>
      </w:r>
      <w:proofErr w:type="spellStart"/>
      <w:r w:rsidRPr="00593DD2">
        <w:rPr>
          <w:rFonts w:hint="eastAsia"/>
        </w:rPr>
        <w:t>StreamInfo</w:t>
      </w:r>
      <w:proofErr w:type="spellEnd"/>
      <w:r w:rsidRPr="00593DD2">
        <w:rPr>
          <w:rFonts w:hint="eastAsia"/>
        </w:rPr>
        <w:t>)</w:t>
      </w:r>
      <w:bookmarkEnd w:id="63"/>
    </w:p>
    <w:p w:rsidR="00F13EA9" w:rsidRDefault="00F13EA9" w:rsidP="00CC0053">
      <w:pPr>
        <w:spacing w:before="0" w:after="0"/>
        <w:ind w:left="0"/>
        <w:jc w:val="left"/>
      </w:pP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703474" w:rsidTr="00241043">
        <w:trPr>
          <w:cnfStyle w:val="100000000000"/>
          <w:tblHeader/>
        </w:trPr>
        <w:tc>
          <w:tcPr>
            <w:tcW w:w="1923" w:type="dxa"/>
            <w:hideMark/>
          </w:tcPr>
          <w:p w:rsidR="00703474" w:rsidRPr="005C66F8" w:rsidRDefault="00703474" w:rsidP="00241043">
            <w:pPr>
              <w:pStyle w:val="TableHeading"/>
            </w:pPr>
            <w:r w:rsidRPr="005C66F8">
              <w:lastRenderedPageBreak/>
              <w:t>字段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vAlign w:val="top"/>
          </w:tcPr>
          <w:p w:rsidR="00703474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703474" w:rsidRPr="005C66F8" w:rsidRDefault="00703474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703474" w:rsidRPr="005C66F8" w:rsidRDefault="00703474" w:rsidP="00241043">
            <w:pPr>
              <w:pStyle w:val="TableHeading"/>
            </w:pPr>
            <w:r w:rsidRPr="005C66F8">
              <w:t>字段说明</w:t>
            </w:r>
          </w:p>
        </w:tc>
      </w:tr>
      <w:tr w:rsidR="00703474" w:rsidTr="00241043">
        <w:tc>
          <w:tcPr>
            <w:tcW w:w="1923" w:type="dxa"/>
          </w:tcPr>
          <w:p w:rsidR="00703474" w:rsidRPr="00F85A82" w:rsidRDefault="008B5A69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Stream</w:t>
            </w:r>
            <w:r w:rsidR="001B3CFB">
              <w:rPr>
                <w:rFonts w:cs="Arial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703474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703474" w:rsidRPr="00F85A82" w:rsidRDefault="008B5A69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</w:t>
            </w:r>
            <w:r w:rsidRPr="00F85A82">
              <w:rPr>
                <w:rFonts w:cs="Arial" w:hint="eastAsia"/>
                <w:color w:val="333333"/>
              </w:rPr>
              <w:t>tring</w:t>
            </w:r>
            <w:r w:rsidR="004C45B9" w:rsidRPr="00F85A82">
              <w:rPr>
                <w:rFonts w:cs="Arial" w:hint="eastAsia"/>
                <w:color w:val="333333"/>
              </w:rPr>
              <w:t>(48)</w:t>
            </w:r>
          </w:p>
        </w:tc>
        <w:tc>
          <w:tcPr>
            <w:tcW w:w="5758" w:type="dxa"/>
          </w:tcPr>
          <w:p w:rsidR="00703474" w:rsidRPr="00F85A82" w:rsidRDefault="008B5A69" w:rsidP="008B5A69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，由字母、数字，以及下划线组成的字符串，用于唯一标识一路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IPC</w:t>
            </w:r>
            <w:r>
              <w:rPr>
                <w:rFonts w:cs="Arial" w:hint="eastAsia"/>
                <w:color w:val="333333"/>
              </w:rPr>
              <w:t>到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的视频流</w:t>
            </w:r>
          </w:p>
        </w:tc>
      </w:tr>
      <w:tr w:rsidR="00703474" w:rsidTr="00241043">
        <w:tc>
          <w:tcPr>
            <w:tcW w:w="1923" w:type="dxa"/>
          </w:tcPr>
          <w:p w:rsidR="00703474" w:rsidRPr="00F85A82" w:rsidRDefault="008B5A69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Device</w:t>
            </w:r>
            <w:r w:rsidR="001B3CFB">
              <w:rPr>
                <w:rFonts w:cs="Arial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703474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703474" w:rsidRPr="00F85A82" w:rsidRDefault="008B5A69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</w:t>
            </w:r>
            <w:r w:rsidR="004C45B9" w:rsidRPr="00F85A82">
              <w:rPr>
                <w:rFonts w:hint="eastAsia"/>
                <w:color w:val="333333"/>
                <w:kern w:val="0"/>
                <w:szCs w:val="18"/>
              </w:rPr>
              <w:t>(48)</w:t>
            </w:r>
          </w:p>
        </w:tc>
        <w:tc>
          <w:tcPr>
            <w:tcW w:w="5758" w:type="dxa"/>
          </w:tcPr>
          <w:p w:rsidR="00703474" w:rsidRPr="00F85A82" w:rsidRDefault="00A40DAB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设备</w:t>
            </w:r>
            <w:r w:rsidR="001B3CFB">
              <w:rPr>
                <w:rFonts w:cs="Arial" w:hint="eastAsia"/>
                <w:color w:val="333333"/>
              </w:rPr>
              <w:t>Id</w:t>
            </w:r>
          </w:p>
        </w:tc>
      </w:tr>
      <w:tr w:rsidR="008B5A69" w:rsidTr="00241043">
        <w:tc>
          <w:tcPr>
            <w:tcW w:w="1923" w:type="dxa"/>
          </w:tcPr>
          <w:p w:rsidR="008B5A69" w:rsidRPr="00F85A82" w:rsidRDefault="00407B60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StreamType</w:t>
            </w:r>
            <w:proofErr w:type="spellEnd"/>
          </w:p>
        </w:tc>
        <w:tc>
          <w:tcPr>
            <w:tcW w:w="1276" w:type="dxa"/>
          </w:tcPr>
          <w:p w:rsidR="008B5A69" w:rsidRPr="00F85A82" w:rsidRDefault="00971118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8B5A69" w:rsidRPr="00F85A82" w:rsidRDefault="00407B60" w:rsidP="004C45B9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</w:t>
            </w:r>
            <w:r w:rsidR="004C45B9" w:rsidRPr="00F85A82">
              <w:rPr>
                <w:rFonts w:hint="eastAsia"/>
                <w:color w:val="333333"/>
                <w:kern w:val="0"/>
                <w:szCs w:val="18"/>
              </w:rPr>
              <w:t>(4)</w:t>
            </w:r>
          </w:p>
        </w:tc>
        <w:tc>
          <w:tcPr>
            <w:tcW w:w="5758" w:type="dxa"/>
          </w:tcPr>
          <w:p w:rsidR="008B5A69" w:rsidRPr="00F85A82" w:rsidRDefault="00407B60" w:rsidP="00241043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视频流类型，</w:t>
            </w:r>
            <w:r w:rsidRPr="00F85A82">
              <w:rPr>
                <w:rFonts w:cs="Arial" w:hint="eastAsia"/>
                <w:color w:val="333333"/>
              </w:rPr>
              <w:t>HD</w:t>
            </w:r>
            <w:r w:rsidRPr="00F85A82">
              <w:rPr>
                <w:rFonts w:cs="Arial" w:hint="eastAsia"/>
                <w:color w:val="333333"/>
              </w:rPr>
              <w:t>：高清，</w:t>
            </w:r>
            <w:r w:rsidRPr="00F85A82">
              <w:rPr>
                <w:rFonts w:cs="Arial" w:hint="eastAsia"/>
                <w:color w:val="333333"/>
              </w:rPr>
              <w:t>SD</w:t>
            </w:r>
            <w:r w:rsidRPr="00F85A82">
              <w:rPr>
                <w:rFonts w:cs="Arial" w:hint="eastAsia"/>
                <w:color w:val="333333"/>
              </w:rPr>
              <w:t>：标清</w:t>
            </w:r>
          </w:p>
        </w:tc>
      </w:tr>
      <w:tr w:rsidR="008B5A69" w:rsidTr="00241043">
        <w:tc>
          <w:tcPr>
            <w:tcW w:w="1923" w:type="dxa"/>
          </w:tcPr>
          <w:p w:rsidR="008B5A69" w:rsidRPr="00F85A82" w:rsidRDefault="00407B60" w:rsidP="0024104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StreamStatus</w:t>
            </w:r>
            <w:proofErr w:type="spellEnd"/>
          </w:p>
        </w:tc>
        <w:tc>
          <w:tcPr>
            <w:tcW w:w="1276" w:type="dxa"/>
          </w:tcPr>
          <w:p w:rsidR="008B5A69" w:rsidRPr="00F85A82" w:rsidRDefault="001240E7" w:rsidP="0024104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R/</w:t>
            </w:r>
            <w:r w:rsidR="00971118"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8B5A69" w:rsidRPr="00F85A82" w:rsidRDefault="00407B60" w:rsidP="0024104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</w:t>
            </w:r>
            <w:r w:rsidR="004C45B9" w:rsidRPr="00F85A82">
              <w:rPr>
                <w:rFonts w:hint="eastAsia"/>
                <w:color w:val="333333"/>
                <w:kern w:val="0"/>
                <w:szCs w:val="18"/>
              </w:rPr>
              <w:t>(8)</w:t>
            </w:r>
          </w:p>
        </w:tc>
        <w:tc>
          <w:tcPr>
            <w:tcW w:w="5758" w:type="dxa"/>
          </w:tcPr>
          <w:p w:rsidR="001240E7" w:rsidRDefault="001240E7" w:rsidP="00407B6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查询状态时必选</w:t>
            </w:r>
          </w:p>
          <w:p w:rsidR="00407B60" w:rsidRPr="00F85A82" w:rsidRDefault="00407B60" w:rsidP="00407B60">
            <w:pPr>
              <w:pStyle w:val="TableText"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视频流状态：</w:t>
            </w:r>
          </w:p>
          <w:p w:rsidR="00407B60" w:rsidRPr="00F85A82" w:rsidRDefault="00974596" w:rsidP="00407B6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1</w:t>
            </w:r>
            <w:r w:rsidR="00407B60" w:rsidRPr="00F85A82">
              <w:rPr>
                <w:rFonts w:cs="Arial" w:hint="eastAsia"/>
                <w:color w:val="333333"/>
              </w:rPr>
              <w:t>：</w:t>
            </w:r>
            <w:proofErr w:type="gramStart"/>
            <w:r w:rsidR="003A347F" w:rsidRPr="00F85A82">
              <w:rPr>
                <w:rFonts w:cs="Arial" w:hint="eastAsia"/>
                <w:color w:val="333333"/>
              </w:rPr>
              <w:t>建流</w:t>
            </w:r>
            <w:r w:rsidR="0079092F" w:rsidRPr="00F85A82">
              <w:rPr>
                <w:rFonts w:cs="Arial" w:hint="eastAsia"/>
                <w:color w:val="333333"/>
              </w:rPr>
              <w:t>中</w:t>
            </w:r>
            <w:proofErr w:type="gramEnd"/>
            <w:r w:rsidR="00407B60" w:rsidRPr="00F85A82">
              <w:rPr>
                <w:rFonts w:cs="Arial" w:hint="eastAsia"/>
                <w:color w:val="333333"/>
              </w:rPr>
              <w:t>；</w:t>
            </w:r>
          </w:p>
          <w:p w:rsidR="00407B60" w:rsidRPr="00F85A82" w:rsidRDefault="00974596" w:rsidP="00407B6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2</w:t>
            </w:r>
            <w:r w:rsidR="00407B60" w:rsidRPr="00F85A82">
              <w:rPr>
                <w:rFonts w:cs="Arial" w:hint="eastAsia"/>
                <w:color w:val="333333"/>
              </w:rPr>
              <w:t>：</w:t>
            </w:r>
            <w:proofErr w:type="gramStart"/>
            <w:r w:rsidR="003A347F" w:rsidRPr="00F85A82">
              <w:rPr>
                <w:rFonts w:cs="Arial" w:hint="eastAsia"/>
                <w:color w:val="333333"/>
              </w:rPr>
              <w:t>建</w:t>
            </w:r>
            <w:r w:rsidR="0079092F" w:rsidRPr="00F85A82">
              <w:rPr>
                <w:rFonts w:cs="Arial" w:hint="eastAsia"/>
                <w:color w:val="333333"/>
              </w:rPr>
              <w:t>流成功</w:t>
            </w:r>
            <w:proofErr w:type="gramEnd"/>
            <w:r w:rsidR="00407B60" w:rsidRPr="00F85A82">
              <w:rPr>
                <w:rFonts w:cs="Arial" w:hint="eastAsia"/>
                <w:color w:val="333333"/>
              </w:rPr>
              <w:t>；</w:t>
            </w:r>
          </w:p>
          <w:p w:rsidR="008A5E12" w:rsidRDefault="008A5E12" w:rsidP="008A5E1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3</w:t>
            </w:r>
            <w:r w:rsidRPr="00F85A82">
              <w:rPr>
                <w:rFonts w:cs="Arial" w:hint="eastAsia"/>
                <w:color w:val="333333"/>
              </w:rPr>
              <w:t>：</w:t>
            </w:r>
            <w:proofErr w:type="gramStart"/>
            <w:r w:rsidRPr="00F85A82">
              <w:rPr>
                <w:rFonts w:cs="Arial" w:hint="eastAsia"/>
                <w:color w:val="333333"/>
              </w:rPr>
              <w:t>建流失败</w:t>
            </w:r>
            <w:proofErr w:type="gramEnd"/>
            <w:r w:rsidRPr="00F85A82">
              <w:rPr>
                <w:rFonts w:cs="Arial" w:hint="eastAsia"/>
                <w:color w:val="333333"/>
              </w:rPr>
              <w:t>；</w:t>
            </w:r>
          </w:p>
          <w:p w:rsidR="008A5E12" w:rsidRDefault="008A5E12" w:rsidP="00407B60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4</w:t>
            </w:r>
            <w:r w:rsidRPr="00F85A82">
              <w:rPr>
                <w:rFonts w:cs="Arial" w:hint="eastAsia"/>
                <w:color w:val="333333"/>
              </w:rPr>
              <w:t>：</w:t>
            </w:r>
            <w:r>
              <w:rPr>
                <w:rFonts w:cs="Arial" w:hint="eastAsia"/>
                <w:color w:val="333333"/>
              </w:rPr>
              <w:t>停流中</w:t>
            </w:r>
            <w:r w:rsidRPr="00F85A82">
              <w:rPr>
                <w:rFonts w:cs="Arial" w:hint="eastAsia"/>
                <w:color w:val="333333"/>
              </w:rPr>
              <w:t>；</w:t>
            </w:r>
          </w:p>
          <w:p w:rsidR="00C743BA" w:rsidRDefault="00C743BA" w:rsidP="00C743BA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5</w:t>
            </w:r>
            <w:r>
              <w:rPr>
                <w:rFonts w:cs="Arial" w:hint="eastAsia"/>
                <w:color w:val="333333"/>
              </w:rPr>
              <w:t>：设备不存在；</w:t>
            </w:r>
          </w:p>
          <w:p w:rsidR="00C743BA" w:rsidRPr="00C743BA" w:rsidRDefault="00E50D4A" w:rsidP="00DE20EF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6</w:t>
            </w:r>
            <w:r w:rsidR="00C743BA">
              <w:rPr>
                <w:rFonts w:cs="Arial" w:hint="eastAsia"/>
                <w:color w:val="333333"/>
              </w:rPr>
              <w:t>：</w:t>
            </w:r>
            <w:proofErr w:type="gramStart"/>
            <w:r w:rsidR="00C743BA">
              <w:rPr>
                <w:rFonts w:cs="Arial" w:hint="eastAsia"/>
                <w:color w:val="333333"/>
              </w:rPr>
              <w:t>流未</w:t>
            </w:r>
            <w:r w:rsidR="00DE20EF">
              <w:rPr>
                <w:rFonts w:cs="Arial" w:hint="eastAsia"/>
                <w:color w:val="333333"/>
              </w:rPr>
              <w:t>建立</w:t>
            </w:r>
            <w:proofErr w:type="gramEnd"/>
            <w:r w:rsidR="00C743BA">
              <w:rPr>
                <w:rFonts w:cs="Arial" w:hint="eastAsia"/>
                <w:color w:val="333333"/>
              </w:rPr>
              <w:t>（</w:t>
            </w:r>
            <w:proofErr w:type="spellStart"/>
            <w:r w:rsidR="00C743BA" w:rsidRPr="00F85A82">
              <w:rPr>
                <w:rFonts w:cs="Arial"/>
                <w:color w:val="333333"/>
              </w:rPr>
              <w:t>Stream</w:t>
            </w:r>
            <w:r w:rsidR="00C743BA">
              <w:rPr>
                <w:rFonts w:cs="Arial"/>
                <w:color w:val="333333"/>
              </w:rPr>
              <w:t>Id</w:t>
            </w:r>
            <w:proofErr w:type="spellEnd"/>
            <w:r w:rsidR="00C743BA">
              <w:rPr>
                <w:rFonts w:cs="Arial"/>
                <w:color w:val="333333"/>
              </w:rPr>
              <w:t>不存在</w:t>
            </w:r>
            <w:r w:rsidR="00C743BA">
              <w:rPr>
                <w:rFonts w:cs="Arial" w:hint="eastAsia"/>
                <w:color w:val="333333"/>
              </w:rPr>
              <w:t>）；</w:t>
            </w:r>
          </w:p>
        </w:tc>
      </w:tr>
    </w:tbl>
    <w:p w:rsidR="00703474" w:rsidRPr="00EF420C" w:rsidRDefault="00703474" w:rsidP="00703474">
      <w:pPr>
        <w:spacing w:before="0" w:after="0"/>
        <w:ind w:left="0"/>
        <w:jc w:val="left"/>
      </w:pPr>
    </w:p>
    <w:p w:rsidR="00CD5464" w:rsidRPr="00593DD2" w:rsidRDefault="00CD5464" w:rsidP="00CD5464">
      <w:pPr>
        <w:pStyle w:val="2"/>
      </w:pPr>
      <w:bookmarkStart w:id="64" w:name="_Toc14889962"/>
      <w:r w:rsidRPr="00593DD2">
        <w:rPr>
          <w:rFonts w:hint="eastAsia"/>
        </w:rPr>
        <w:t>视频</w:t>
      </w:r>
      <w:r w:rsidR="00D256CA">
        <w:rPr>
          <w:rFonts w:hint="eastAsia"/>
        </w:rPr>
        <w:t>管道</w:t>
      </w:r>
      <w:r w:rsidRPr="00593DD2">
        <w:rPr>
          <w:rFonts w:hint="eastAsia"/>
        </w:rPr>
        <w:t>信息</w:t>
      </w:r>
      <w:r w:rsidRPr="00593DD2">
        <w:rPr>
          <w:rFonts w:hint="eastAsia"/>
        </w:rPr>
        <w:t>(</w:t>
      </w:r>
      <w:proofErr w:type="spellStart"/>
      <w:r w:rsidR="00D256CA">
        <w:rPr>
          <w:rFonts w:hint="eastAsia"/>
        </w:rPr>
        <w:t>Pipe</w:t>
      </w:r>
      <w:r w:rsidRPr="00593DD2">
        <w:rPr>
          <w:rFonts w:hint="eastAsia"/>
        </w:rPr>
        <w:t>Info</w:t>
      </w:r>
      <w:proofErr w:type="spellEnd"/>
      <w:r w:rsidRPr="00593DD2">
        <w:rPr>
          <w:rFonts w:hint="eastAsia"/>
        </w:rPr>
        <w:t>)</w:t>
      </w:r>
      <w:bookmarkEnd w:id="64"/>
    </w:p>
    <w:p w:rsidR="00CD5464" w:rsidRDefault="00CD5464" w:rsidP="00CD5464">
      <w:pPr>
        <w:spacing w:before="0" w:after="0"/>
        <w:ind w:left="0"/>
        <w:jc w:val="left"/>
      </w:pP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CD5464" w:rsidTr="00241043">
        <w:trPr>
          <w:cnfStyle w:val="100000000000"/>
          <w:tblHeader/>
        </w:trPr>
        <w:tc>
          <w:tcPr>
            <w:tcW w:w="1923" w:type="dxa"/>
            <w:hideMark/>
          </w:tcPr>
          <w:p w:rsidR="00CD5464" w:rsidRPr="005C66F8" w:rsidRDefault="00CD5464" w:rsidP="00241043">
            <w:pPr>
              <w:pStyle w:val="TableHeading"/>
            </w:pPr>
            <w:r w:rsidRPr="005C66F8">
              <w:t>字段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vAlign w:val="top"/>
          </w:tcPr>
          <w:p w:rsidR="00CD5464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CD5464" w:rsidRPr="005C66F8" w:rsidRDefault="00CD5464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CD5464" w:rsidRPr="005C66F8" w:rsidRDefault="00CD5464" w:rsidP="00241043">
            <w:pPr>
              <w:pStyle w:val="TableHeading"/>
            </w:pPr>
            <w:r w:rsidRPr="005C66F8">
              <w:t>字段说明</w:t>
            </w:r>
          </w:p>
        </w:tc>
      </w:tr>
      <w:tr w:rsidR="00CD5464" w:rsidTr="00241043">
        <w:tc>
          <w:tcPr>
            <w:tcW w:w="1923" w:type="dxa"/>
          </w:tcPr>
          <w:p w:rsidR="00CD5464" w:rsidRPr="00F85A82" w:rsidRDefault="00CD5464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Stream</w:t>
            </w:r>
            <w:r w:rsidR="001B3CFB">
              <w:rPr>
                <w:rFonts w:cs="Arial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CD5464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D5464" w:rsidRPr="00F85A82" w:rsidRDefault="00CD5464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 w:rsidRPr="00F85A82">
              <w:rPr>
                <w:rFonts w:cs="Arial"/>
                <w:color w:val="333333"/>
              </w:rPr>
              <w:t>S</w:t>
            </w:r>
            <w:r w:rsidRPr="00F85A82">
              <w:rPr>
                <w:rFonts w:cs="Arial" w:hint="eastAsia"/>
                <w:color w:val="333333"/>
              </w:rPr>
              <w:t>tring</w:t>
            </w:r>
            <w:r w:rsidR="004C45B9" w:rsidRPr="00F85A82">
              <w:rPr>
                <w:rFonts w:cs="Arial" w:hint="eastAsia"/>
                <w:color w:val="333333"/>
              </w:rPr>
              <w:t>(48)</w:t>
            </w:r>
          </w:p>
        </w:tc>
        <w:tc>
          <w:tcPr>
            <w:tcW w:w="5758" w:type="dxa"/>
          </w:tcPr>
          <w:p w:rsidR="00CD5464" w:rsidRPr="00F85A82" w:rsidRDefault="00CD5464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视频流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，由字母、数字，以及下划线组成的字符串，用于唯一标识一路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IPC</w:t>
            </w:r>
            <w:r>
              <w:rPr>
                <w:rFonts w:cs="Arial" w:hint="eastAsia"/>
                <w:color w:val="333333"/>
              </w:rPr>
              <w:t>到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的视频流</w:t>
            </w:r>
          </w:p>
        </w:tc>
      </w:tr>
      <w:tr w:rsidR="00EF4432" w:rsidTr="00241043">
        <w:tc>
          <w:tcPr>
            <w:tcW w:w="1923" w:type="dxa"/>
          </w:tcPr>
          <w:p w:rsidR="00EF4432" w:rsidRPr="00F85A82" w:rsidRDefault="00EF4432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Pipe</w:t>
            </w:r>
            <w:r w:rsidR="001B3CFB">
              <w:rPr>
                <w:rFonts w:cs="Arial" w:hint="eastAsia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EF4432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EF4432" w:rsidRPr="00F85A82" w:rsidRDefault="00EF4432" w:rsidP="00F85A8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tring(48)</w:t>
            </w:r>
          </w:p>
        </w:tc>
        <w:tc>
          <w:tcPr>
            <w:tcW w:w="5758" w:type="dxa"/>
          </w:tcPr>
          <w:p w:rsidR="00EF4432" w:rsidRDefault="00EF4432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视频管道</w:t>
            </w:r>
            <w:r w:rsidR="001B3CFB">
              <w:rPr>
                <w:rFonts w:cs="Arial" w:hint="eastAsia"/>
                <w:color w:val="333333"/>
              </w:rPr>
              <w:t>Id</w:t>
            </w:r>
            <w:r>
              <w:rPr>
                <w:rFonts w:cs="Arial" w:hint="eastAsia"/>
                <w:color w:val="333333"/>
              </w:rPr>
              <w:t>，每个元素为由字母、数字，以及下划线组成的字符串，用于唯一标识一路</w:t>
            </w:r>
            <w:r>
              <w:rPr>
                <w:rFonts w:cs="Arial" w:hint="eastAsia"/>
                <w:color w:val="333333"/>
              </w:rPr>
              <w:t>MS</w:t>
            </w:r>
            <w:r>
              <w:rPr>
                <w:rFonts w:cs="Arial" w:hint="eastAsia"/>
                <w:color w:val="333333"/>
              </w:rPr>
              <w:t>到计算引擎的视频流</w:t>
            </w:r>
          </w:p>
        </w:tc>
      </w:tr>
      <w:tr w:rsidR="00141CD6" w:rsidTr="00241043">
        <w:tc>
          <w:tcPr>
            <w:tcW w:w="1923" w:type="dxa"/>
          </w:tcPr>
          <w:p w:rsidR="00141CD6" w:rsidRPr="00F85A82" w:rsidRDefault="00141CD6" w:rsidP="00241043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RtspUrl</w:t>
            </w:r>
            <w:proofErr w:type="spellEnd"/>
          </w:p>
        </w:tc>
        <w:tc>
          <w:tcPr>
            <w:tcW w:w="1276" w:type="dxa"/>
          </w:tcPr>
          <w:p w:rsidR="00141CD6" w:rsidRPr="00F85A82" w:rsidRDefault="00971118" w:rsidP="00241043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R/O</w:t>
            </w:r>
          </w:p>
        </w:tc>
        <w:tc>
          <w:tcPr>
            <w:tcW w:w="1276" w:type="dxa"/>
          </w:tcPr>
          <w:p w:rsidR="00141CD6" w:rsidRPr="00F85A82" w:rsidRDefault="00141CD6" w:rsidP="00141CD6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tring(</w:t>
            </w:r>
            <w:r>
              <w:rPr>
                <w:rFonts w:hint="eastAsia"/>
                <w:color w:val="333333"/>
                <w:kern w:val="0"/>
                <w:szCs w:val="18"/>
              </w:rPr>
              <w:t>256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)</w:t>
            </w:r>
          </w:p>
        </w:tc>
        <w:tc>
          <w:tcPr>
            <w:tcW w:w="5758" w:type="dxa"/>
          </w:tcPr>
          <w:p w:rsidR="00141CD6" w:rsidRDefault="00141CD6" w:rsidP="00241043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实时视频播放的</w:t>
            </w:r>
            <w:r>
              <w:rPr>
                <w:rFonts w:cs="Arial" w:hint="eastAsia"/>
                <w:color w:val="333333"/>
              </w:rPr>
              <w:t>RTSP</w:t>
            </w:r>
            <w:r>
              <w:rPr>
                <w:rFonts w:cs="Arial" w:hint="eastAsia"/>
                <w:color w:val="333333"/>
              </w:rPr>
              <w:t>链接</w:t>
            </w:r>
          </w:p>
        </w:tc>
      </w:tr>
      <w:tr w:rsidR="00141CD6" w:rsidTr="00241043">
        <w:tc>
          <w:tcPr>
            <w:tcW w:w="1923" w:type="dxa"/>
          </w:tcPr>
          <w:p w:rsidR="00141CD6" w:rsidRPr="00F85A82" w:rsidRDefault="00141CD6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PipeStatus</w:t>
            </w:r>
            <w:proofErr w:type="spellEnd"/>
          </w:p>
        </w:tc>
        <w:tc>
          <w:tcPr>
            <w:tcW w:w="1276" w:type="dxa"/>
          </w:tcPr>
          <w:p w:rsidR="00141CD6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R/O</w:t>
            </w:r>
          </w:p>
        </w:tc>
        <w:tc>
          <w:tcPr>
            <w:tcW w:w="1276" w:type="dxa"/>
          </w:tcPr>
          <w:p w:rsidR="00141CD6" w:rsidRPr="00F85A82" w:rsidRDefault="00141CD6" w:rsidP="00F85A8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tring(4)</w:t>
            </w:r>
          </w:p>
        </w:tc>
        <w:tc>
          <w:tcPr>
            <w:tcW w:w="5758" w:type="dxa"/>
          </w:tcPr>
          <w:p w:rsidR="00141CD6" w:rsidRPr="00F85A82" w:rsidRDefault="00141CD6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 w:rsidRPr="00F85A82">
              <w:rPr>
                <w:rFonts w:cs="Arial" w:hint="eastAsia"/>
                <w:color w:val="333333"/>
              </w:rPr>
              <w:t>视频流状态：</w:t>
            </w:r>
          </w:p>
          <w:p w:rsidR="00141CD6" w:rsidRPr="00F85A82" w:rsidRDefault="00D40A25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1</w:t>
            </w:r>
            <w:r w:rsidR="00141CD6" w:rsidRPr="00F85A82">
              <w:rPr>
                <w:rFonts w:cs="Arial" w:hint="eastAsia"/>
                <w:color w:val="333333"/>
              </w:rPr>
              <w:t>：引流中；</w:t>
            </w:r>
          </w:p>
          <w:p w:rsidR="00141CD6" w:rsidRPr="00F85A82" w:rsidRDefault="00D40A25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2</w:t>
            </w:r>
            <w:r w:rsidR="00141CD6" w:rsidRPr="00F85A82">
              <w:rPr>
                <w:rFonts w:cs="Arial" w:hint="eastAsia"/>
                <w:color w:val="333333"/>
              </w:rPr>
              <w:t>：引流成功；</w:t>
            </w:r>
          </w:p>
          <w:p w:rsidR="00141CD6" w:rsidRDefault="00D40A25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3</w:t>
            </w:r>
            <w:r w:rsidR="00141CD6" w:rsidRPr="00F85A82">
              <w:rPr>
                <w:rFonts w:cs="Arial" w:hint="eastAsia"/>
                <w:color w:val="333333"/>
              </w:rPr>
              <w:t>：引流失败；</w:t>
            </w:r>
          </w:p>
          <w:p w:rsidR="007D75EB" w:rsidRDefault="007D75EB" w:rsidP="007D75EB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4</w:t>
            </w:r>
            <w:r w:rsidRPr="00F85A82">
              <w:rPr>
                <w:rFonts w:cs="Arial" w:hint="eastAsia"/>
                <w:color w:val="333333"/>
              </w:rPr>
              <w:t>：</w:t>
            </w:r>
            <w:r>
              <w:rPr>
                <w:rFonts w:cs="Arial" w:hint="eastAsia"/>
                <w:color w:val="333333"/>
              </w:rPr>
              <w:t>停止引</w:t>
            </w:r>
            <w:r w:rsidRPr="00F85A82">
              <w:rPr>
                <w:rFonts w:cs="Arial" w:hint="eastAsia"/>
                <w:color w:val="333333"/>
              </w:rPr>
              <w:t>流中；</w:t>
            </w:r>
          </w:p>
          <w:p w:rsidR="00DE20EF" w:rsidRDefault="00DE20EF" w:rsidP="00DE20EF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5</w:t>
            </w:r>
            <w:r w:rsidRPr="00F85A82">
              <w:rPr>
                <w:rFonts w:cs="Arial" w:hint="eastAsia"/>
                <w:color w:val="333333"/>
              </w:rPr>
              <w:t>：</w:t>
            </w:r>
            <w:proofErr w:type="spellStart"/>
            <w:r w:rsidRPr="00F85A82">
              <w:rPr>
                <w:rFonts w:cs="Arial"/>
                <w:color w:val="333333"/>
              </w:rPr>
              <w:t>Stream</w:t>
            </w:r>
            <w:r>
              <w:rPr>
                <w:rFonts w:cs="Arial"/>
                <w:color w:val="333333"/>
              </w:rPr>
              <w:t>Id</w:t>
            </w:r>
            <w:proofErr w:type="spellEnd"/>
            <w:r>
              <w:rPr>
                <w:rFonts w:cs="Arial"/>
                <w:color w:val="333333"/>
              </w:rPr>
              <w:t>不存在</w:t>
            </w:r>
            <w:r w:rsidRPr="00F85A82">
              <w:rPr>
                <w:rFonts w:cs="Arial" w:hint="eastAsia"/>
                <w:color w:val="333333"/>
              </w:rPr>
              <w:t>；</w:t>
            </w:r>
          </w:p>
          <w:p w:rsidR="00DE20EF" w:rsidRPr="00DE20EF" w:rsidRDefault="00DE20EF" w:rsidP="007D75EB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6</w:t>
            </w:r>
            <w:r w:rsidRPr="00F85A82">
              <w:rPr>
                <w:rFonts w:cs="Arial" w:hint="eastAsia"/>
                <w:color w:val="333333"/>
              </w:rPr>
              <w:t>：</w:t>
            </w:r>
            <w:r>
              <w:rPr>
                <w:rFonts w:cs="Arial"/>
                <w:color w:val="333333"/>
              </w:rPr>
              <w:t>未引流（</w:t>
            </w:r>
            <w:proofErr w:type="spellStart"/>
            <w:r w:rsidRPr="00F85A82">
              <w:rPr>
                <w:rFonts w:cs="Arial" w:hint="eastAsia"/>
                <w:color w:val="333333"/>
              </w:rPr>
              <w:t>Pipe</w:t>
            </w:r>
            <w:r>
              <w:rPr>
                <w:rFonts w:cs="Arial" w:hint="eastAsia"/>
                <w:color w:val="333333"/>
              </w:rPr>
              <w:t>Id</w:t>
            </w:r>
            <w:proofErr w:type="spellEnd"/>
            <w:r>
              <w:rPr>
                <w:rFonts w:cs="Arial" w:hint="eastAsia"/>
                <w:color w:val="333333"/>
              </w:rPr>
              <w:t>不存在</w:t>
            </w:r>
            <w:r>
              <w:rPr>
                <w:rFonts w:cs="Arial"/>
                <w:color w:val="333333"/>
              </w:rPr>
              <w:t>）</w:t>
            </w:r>
            <w:r w:rsidRPr="00F85A82">
              <w:rPr>
                <w:rFonts w:cs="Arial" w:hint="eastAsia"/>
                <w:color w:val="333333"/>
              </w:rPr>
              <w:t>；</w:t>
            </w:r>
          </w:p>
        </w:tc>
      </w:tr>
    </w:tbl>
    <w:p w:rsidR="00CD5464" w:rsidRPr="00EF420C" w:rsidRDefault="00CD5464" w:rsidP="00CD5464">
      <w:pPr>
        <w:spacing w:before="0" w:after="0"/>
        <w:ind w:left="0"/>
        <w:jc w:val="left"/>
      </w:pPr>
    </w:p>
    <w:p w:rsidR="00C95020" w:rsidRPr="00593DD2" w:rsidRDefault="00D07A0A" w:rsidP="00C95020">
      <w:pPr>
        <w:pStyle w:val="2"/>
      </w:pPr>
      <w:bookmarkStart w:id="65" w:name="_Toc14889963"/>
      <w:r>
        <w:rPr>
          <w:rFonts w:hint="eastAsia"/>
        </w:rPr>
        <w:lastRenderedPageBreak/>
        <w:t>文件分片</w:t>
      </w:r>
      <w:r w:rsidR="00C95020" w:rsidRPr="00593DD2">
        <w:rPr>
          <w:rFonts w:hint="eastAsia"/>
        </w:rPr>
        <w:t>信息</w:t>
      </w:r>
      <w:r w:rsidR="00C95020" w:rsidRPr="00593DD2">
        <w:rPr>
          <w:rFonts w:hint="eastAsia"/>
        </w:rPr>
        <w:t>(</w:t>
      </w:r>
      <w:proofErr w:type="spellStart"/>
      <w:r w:rsidR="0026649F">
        <w:rPr>
          <w:rFonts w:hint="eastAsia"/>
        </w:rPr>
        <w:t>Slice</w:t>
      </w:r>
      <w:r w:rsidR="00C95020" w:rsidRPr="00593DD2">
        <w:rPr>
          <w:rFonts w:hint="eastAsia"/>
        </w:rPr>
        <w:t>Info</w:t>
      </w:r>
      <w:proofErr w:type="spellEnd"/>
      <w:r w:rsidR="00C95020" w:rsidRPr="00593DD2">
        <w:rPr>
          <w:rFonts w:hint="eastAsia"/>
        </w:rPr>
        <w:t>)</w:t>
      </w:r>
      <w:bookmarkEnd w:id="65"/>
    </w:p>
    <w:p w:rsidR="00C95020" w:rsidRDefault="00C95020" w:rsidP="00C95020">
      <w:pPr>
        <w:spacing w:before="0" w:after="0"/>
        <w:ind w:left="0"/>
        <w:jc w:val="left"/>
      </w:pPr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C95020" w:rsidTr="00241043">
        <w:trPr>
          <w:cnfStyle w:val="100000000000"/>
          <w:tblHeader/>
        </w:trPr>
        <w:tc>
          <w:tcPr>
            <w:tcW w:w="1923" w:type="dxa"/>
            <w:hideMark/>
          </w:tcPr>
          <w:p w:rsidR="00C95020" w:rsidRPr="005C66F8" w:rsidRDefault="00C95020" w:rsidP="00241043">
            <w:pPr>
              <w:pStyle w:val="TableHeading"/>
            </w:pPr>
            <w:r w:rsidRPr="005C66F8">
              <w:t>字段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vAlign w:val="top"/>
          </w:tcPr>
          <w:p w:rsidR="00C95020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C95020" w:rsidRPr="005C66F8" w:rsidRDefault="00C95020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C95020" w:rsidRPr="005C66F8" w:rsidRDefault="00C95020" w:rsidP="00241043">
            <w:pPr>
              <w:pStyle w:val="TableHeading"/>
            </w:pPr>
            <w:r w:rsidRPr="005C66F8">
              <w:t>字段说明</w:t>
            </w:r>
          </w:p>
        </w:tc>
      </w:tr>
      <w:tr w:rsidR="00C95020" w:rsidTr="00241043">
        <w:tc>
          <w:tcPr>
            <w:tcW w:w="1923" w:type="dxa"/>
          </w:tcPr>
          <w:p w:rsidR="00C95020" w:rsidRPr="00F85A82" w:rsidRDefault="00175C46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Slice</w:t>
            </w:r>
            <w:r w:rsidR="001B3CFB">
              <w:rPr>
                <w:rFonts w:cs="Arial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C95020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95020" w:rsidRPr="00F85A82" w:rsidRDefault="00646ED9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I</w:t>
            </w:r>
            <w:r w:rsidRPr="00F85A82">
              <w:rPr>
                <w:rFonts w:cs="Arial" w:hint="eastAsia"/>
                <w:color w:val="333333"/>
              </w:rPr>
              <w:t>nt</w:t>
            </w:r>
            <w:proofErr w:type="spellEnd"/>
          </w:p>
        </w:tc>
        <w:tc>
          <w:tcPr>
            <w:tcW w:w="5758" w:type="dxa"/>
          </w:tcPr>
          <w:p w:rsidR="00C95020" w:rsidRPr="00F85A82" w:rsidRDefault="00646ED9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分片序号</w:t>
            </w:r>
            <w:r w:rsidR="00363BD8">
              <w:rPr>
                <w:rFonts w:cs="Arial" w:hint="eastAsia"/>
                <w:color w:val="333333"/>
              </w:rPr>
              <w:t>，从</w:t>
            </w:r>
            <w:r w:rsidR="00363BD8">
              <w:rPr>
                <w:rFonts w:cs="Arial" w:hint="eastAsia"/>
                <w:color w:val="333333"/>
              </w:rPr>
              <w:t>1</w:t>
            </w:r>
            <w:r w:rsidR="00363BD8">
              <w:rPr>
                <w:rFonts w:cs="Arial" w:hint="eastAsia"/>
                <w:color w:val="333333"/>
              </w:rPr>
              <w:t>开始计数</w:t>
            </w:r>
          </w:p>
        </w:tc>
      </w:tr>
      <w:tr w:rsidR="00C95020" w:rsidTr="00241043">
        <w:tc>
          <w:tcPr>
            <w:tcW w:w="1923" w:type="dxa"/>
          </w:tcPr>
          <w:p w:rsidR="00C95020" w:rsidRPr="00F85A82" w:rsidRDefault="00545FFD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RtspUrl</w:t>
            </w:r>
            <w:proofErr w:type="spellEnd"/>
          </w:p>
        </w:tc>
        <w:tc>
          <w:tcPr>
            <w:tcW w:w="1276" w:type="dxa"/>
          </w:tcPr>
          <w:p w:rsidR="00C95020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95020" w:rsidRPr="00F85A82" w:rsidRDefault="00C95020" w:rsidP="00141CD6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 w:rsidRPr="00F85A82">
              <w:rPr>
                <w:color w:val="333333"/>
                <w:kern w:val="0"/>
                <w:szCs w:val="18"/>
              </w:rPr>
              <w:t>S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tring(</w:t>
            </w:r>
            <w:r w:rsidR="00141CD6">
              <w:rPr>
                <w:rFonts w:hint="eastAsia"/>
                <w:color w:val="333333"/>
                <w:kern w:val="0"/>
                <w:szCs w:val="18"/>
              </w:rPr>
              <w:t>256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)</w:t>
            </w:r>
          </w:p>
        </w:tc>
        <w:tc>
          <w:tcPr>
            <w:tcW w:w="5758" w:type="dxa"/>
          </w:tcPr>
          <w:p w:rsidR="00C95020" w:rsidRDefault="00315EDD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录像文件片段</w:t>
            </w:r>
            <w:r w:rsidR="00613076">
              <w:rPr>
                <w:rFonts w:cs="Arial" w:hint="eastAsia"/>
                <w:color w:val="333333"/>
              </w:rPr>
              <w:t>的</w:t>
            </w:r>
            <w:r>
              <w:rPr>
                <w:rFonts w:cs="Arial" w:hint="eastAsia"/>
                <w:color w:val="333333"/>
              </w:rPr>
              <w:t>RTSP</w:t>
            </w:r>
            <w:r>
              <w:rPr>
                <w:rFonts w:cs="Arial" w:hint="eastAsia"/>
                <w:color w:val="333333"/>
              </w:rPr>
              <w:t>链接</w:t>
            </w:r>
          </w:p>
        </w:tc>
      </w:tr>
      <w:tr w:rsidR="00C95020" w:rsidTr="00241043">
        <w:tc>
          <w:tcPr>
            <w:tcW w:w="1923" w:type="dxa"/>
          </w:tcPr>
          <w:p w:rsidR="00C95020" w:rsidRPr="00F85A82" w:rsidRDefault="00802051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Start</w:t>
            </w:r>
            <w:r w:rsidR="00551144" w:rsidRPr="00F85A82">
              <w:rPr>
                <w:rFonts w:cs="Arial" w:hint="eastAsia"/>
                <w:color w:val="333333"/>
              </w:rPr>
              <w:t>Pos</w:t>
            </w:r>
            <w:proofErr w:type="spellEnd"/>
          </w:p>
        </w:tc>
        <w:tc>
          <w:tcPr>
            <w:tcW w:w="1276" w:type="dxa"/>
          </w:tcPr>
          <w:p w:rsidR="00C95020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C95020" w:rsidRPr="00F85A82" w:rsidRDefault="00DE0DFE" w:rsidP="00F85A8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 w:rsidRPr="00F85A82">
              <w:rPr>
                <w:color w:val="333333"/>
                <w:kern w:val="0"/>
                <w:szCs w:val="18"/>
              </w:rPr>
              <w:t>I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C95020" w:rsidRDefault="00DE0DFE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本片段开头在文件中的</w:t>
            </w:r>
            <w:r w:rsidR="001310A9">
              <w:rPr>
                <w:rFonts w:cs="Arial" w:hint="eastAsia"/>
                <w:color w:val="333333"/>
              </w:rPr>
              <w:t>时间</w:t>
            </w:r>
            <w:r>
              <w:rPr>
                <w:rFonts w:cs="Arial" w:hint="eastAsia"/>
                <w:color w:val="333333"/>
              </w:rPr>
              <w:t>位置，单位：秒</w:t>
            </w:r>
          </w:p>
        </w:tc>
      </w:tr>
      <w:tr w:rsidR="00551144" w:rsidTr="00241043">
        <w:tc>
          <w:tcPr>
            <w:tcW w:w="1923" w:type="dxa"/>
          </w:tcPr>
          <w:p w:rsidR="00551144" w:rsidRPr="00F85A82" w:rsidRDefault="00551144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 w:hint="eastAsia"/>
                <w:color w:val="333333"/>
              </w:rPr>
              <w:t>EndPos</w:t>
            </w:r>
            <w:proofErr w:type="spellEnd"/>
          </w:p>
        </w:tc>
        <w:tc>
          <w:tcPr>
            <w:tcW w:w="1276" w:type="dxa"/>
          </w:tcPr>
          <w:p w:rsidR="00551144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551144" w:rsidRPr="00F85A82" w:rsidRDefault="00DE0DFE" w:rsidP="00F85A8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 w:rsidRPr="00F85A82">
              <w:rPr>
                <w:color w:val="333333"/>
                <w:kern w:val="0"/>
                <w:szCs w:val="18"/>
              </w:rPr>
              <w:t>I</w:t>
            </w:r>
            <w:r w:rsidRPr="00F85A82"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551144" w:rsidRDefault="00DE0DFE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本片段结尾在文件中的</w:t>
            </w:r>
            <w:r w:rsidR="001310A9">
              <w:rPr>
                <w:rFonts w:cs="Arial" w:hint="eastAsia"/>
                <w:color w:val="333333"/>
              </w:rPr>
              <w:t>时间</w:t>
            </w:r>
            <w:r>
              <w:rPr>
                <w:rFonts w:cs="Arial" w:hint="eastAsia"/>
                <w:color w:val="333333"/>
              </w:rPr>
              <w:t>位置，单位：秒</w:t>
            </w:r>
          </w:p>
        </w:tc>
      </w:tr>
    </w:tbl>
    <w:p w:rsidR="00C95020" w:rsidRDefault="00C95020" w:rsidP="00C95020">
      <w:pPr>
        <w:spacing w:before="0" w:after="0"/>
        <w:ind w:left="0"/>
        <w:jc w:val="left"/>
      </w:pPr>
    </w:p>
    <w:p w:rsidR="006970E1" w:rsidRDefault="006970E1" w:rsidP="00C95020">
      <w:pPr>
        <w:spacing w:before="0" w:after="0"/>
        <w:ind w:left="0"/>
        <w:jc w:val="left"/>
      </w:pPr>
    </w:p>
    <w:p w:rsidR="006970E1" w:rsidRDefault="006970E1" w:rsidP="00C95020">
      <w:pPr>
        <w:spacing w:before="0" w:after="0"/>
        <w:ind w:left="0"/>
        <w:jc w:val="left"/>
      </w:pPr>
    </w:p>
    <w:p w:rsidR="006970E1" w:rsidRDefault="006970E1" w:rsidP="00C95020">
      <w:pPr>
        <w:spacing w:before="0" w:after="0"/>
        <w:ind w:left="0"/>
        <w:jc w:val="left"/>
      </w:pPr>
    </w:p>
    <w:p w:rsidR="006970E1" w:rsidRDefault="006970E1" w:rsidP="00C95020">
      <w:pPr>
        <w:spacing w:before="0" w:after="0"/>
        <w:ind w:left="0"/>
        <w:jc w:val="left"/>
      </w:pPr>
    </w:p>
    <w:p w:rsidR="006970E1" w:rsidRDefault="006970E1" w:rsidP="00C95020">
      <w:pPr>
        <w:spacing w:before="0" w:after="0"/>
        <w:ind w:left="0"/>
        <w:jc w:val="left"/>
      </w:pPr>
    </w:p>
    <w:p w:rsidR="006970E1" w:rsidRPr="00EF420C" w:rsidRDefault="006970E1" w:rsidP="00C95020">
      <w:pPr>
        <w:spacing w:before="0" w:after="0"/>
        <w:ind w:left="0"/>
        <w:jc w:val="left"/>
      </w:pPr>
    </w:p>
    <w:p w:rsidR="00D944D9" w:rsidRDefault="00AE130D" w:rsidP="001A0B12">
      <w:pPr>
        <w:pStyle w:val="2"/>
      </w:pPr>
      <w:bookmarkStart w:id="66" w:name="_Toc14889964"/>
      <w:r>
        <w:rPr>
          <w:rFonts w:hint="eastAsia"/>
        </w:rPr>
        <w:t>摄像机</w:t>
      </w:r>
      <w:r w:rsidR="00D944D9" w:rsidRPr="00593DD2">
        <w:rPr>
          <w:rFonts w:hint="eastAsia"/>
        </w:rPr>
        <w:t>信息</w:t>
      </w:r>
      <w:r w:rsidR="00D944D9" w:rsidRPr="00593DD2">
        <w:rPr>
          <w:rFonts w:hint="eastAsia"/>
        </w:rPr>
        <w:t>(</w:t>
      </w:r>
      <w:proofErr w:type="spellStart"/>
      <w:r>
        <w:rPr>
          <w:rFonts w:hint="eastAsia"/>
        </w:rPr>
        <w:t>Device</w:t>
      </w:r>
      <w:r w:rsidR="00D944D9" w:rsidRPr="00593DD2">
        <w:rPr>
          <w:rFonts w:hint="eastAsia"/>
        </w:rPr>
        <w:t>Info</w:t>
      </w:r>
      <w:proofErr w:type="spellEnd"/>
      <w:r w:rsidR="00D944D9" w:rsidRPr="00593DD2">
        <w:rPr>
          <w:rFonts w:hint="eastAsia"/>
        </w:rPr>
        <w:t>)</w:t>
      </w:r>
      <w:bookmarkEnd w:id="66"/>
    </w:p>
    <w:tbl>
      <w:tblPr>
        <w:tblStyle w:val="Table"/>
        <w:tblW w:w="10233" w:type="dxa"/>
        <w:tblLayout w:type="fixed"/>
        <w:tblLook w:val="04A0"/>
      </w:tblPr>
      <w:tblGrid>
        <w:gridCol w:w="1923"/>
        <w:gridCol w:w="1276"/>
        <w:gridCol w:w="1276"/>
        <w:gridCol w:w="5758"/>
      </w:tblGrid>
      <w:tr w:rsidR="00D944D9" w:rsidTr="00241043">
        <w:trPr>
          <w:cnfStyle w:val="100000000000"/>
          <w:tblHeader/>
        </w:trPr>
        <w:tc>
          <w:tcPr>
            <w:tcW w:w="1923" w:type="dxa"/>
            <w:hideMark/>
          </w:tcPr>
          <w:p w:rsidR="00D944D9" w:rsidRPr="005C66F8" w:rsidRDefault="00D944D9" w:rsidP="00241043">
            <w:pPr>
              <w:pStyle w:val="TableHeading"/>
            </w:pPr>
            <w:r w:rsidRPr="005C66F8">
              <w:t>字段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vAlign w:val="top"/>
          </w:tcPr>
          <w:p w:rsidR="00D944D9" w:rsidRDefault="00971118" w:rsidP="00241043">
            <w:pPr>
              <w:pStyle w:val="TableHeading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1276" w:type="dxa"/>
          </w:tcPr>
          <w:p w:rsidR="00D944D9" w:rsidRPr="005C66F8" w:rsidRDefault="00D944D9" w:rsidP="00241043">
            <w:pPr>
              <w:pStyle w:val="TableHeading"/>
            </w:pPr>
            <w:r w:rsidRPr="005C66F8">
              <w:t>字段类型</w:t>
            </w:r>
          </w:p>
        </w:tc>
        <w:tc>
          <w:tcPr>
            <w:tcW w:w="5758" w:type="dxa"/>
            <w:hideMark/>
          </w:tcPr>
          <w:p w:rsidR="00D944D9" w:rsidRPr="005C66F8" w:rsidRDefault="00D944D9" w:rsidP="00241043">
            <w:pPr>
              <w:pStyle w:val="TableHeading"/>
            </w:pPr>
            <w:r w:rsidRPr="005C66F8">
              <w:t>字段说明</w:t>
            </w:r>
          </w:p>
        </w:tc>
      </w:tr>
      <w:tr w:rsidR="003F4CCB" w:rsidTr="00241043">
        <w:tc>
          <w:tcPr>
            <w:tcW w:w="1923" w:type="dxa"/>
          </w:tcPr>
          <w:p w:rsidR="003F4CCB" w:rsidRPr="00F85A82" w:rsidRDefault="003F4CCB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 w:rsidRPr="00F85A82">
              <w:rPr>
                <w:rFonts w:cs="Arial"/>
                <w:color w:val="333333"/>
              </w:rPr>
              <w:t>Device</w:t>
            </w:r>
            <w:r w:rsidR="001B3CFB">
              <w:rPr>
                <w:rFonts w:cs="Arial"/>
                <w:color w:val="333333"/>
              </w:rPr>
              <w:t>Id</w:t>
            </w:r>
            <w:proofErr w:type="spellEnd"/>
          </w:p>
        </w:tc>
        <w:tc>
          <w:tcPr>
            <w:tcW w:w="1276" w:type="dxa"/>
          </w:tcPr>
          <w:p w:rsidR="003F4CCB" w:rsidRPr="00F85A82" w:rsidRDefault="00971118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3F4CCB" w:rsidRPr="00EB440F" w:rsidRDefault="003F4CCB" w:rsidP="00F85A8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</w:t>
            </w:r>
            <w:r>
              <w:rPr>
                <w:rFonts w:hint="eastAsia"/>
                <w:color w:val="333333"/>
                <w:kern w:val="0"/>
                <w:szCs w:val="18"/>
              </w:rPr>
              <w:t>tring(48)</w:t>
            </w:r>
          </w:p>
        </w:tc>
        <w:tc>
          <w:tcPr>
            <w:tcW w:w="5758" w:type="dxa"/>
          </w:tcPr>
          <w:p w:rsidR="003F4CCB" w:rsidRPr="00F85A82" w:rsidRDefault="003F4CCB" w:rsidP="00F85A8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设备</w:t>
            </w:r>
            <w:r w:rsidR="001B3CFB">
              <w:rPr>
                <w:rFonts w:cs="Arial" w:hint="eastAsia"/>
                <w:color w:val="333333"/>
              </w:rPr>
              <w:t>Id</w:t>
            </w:r>
          </w:p>
        </w:tc>
      </w:tr>
      <w:tr w:rsidR="0022661A" w:rsidTr="00241043">
        <w:tc>
          <w:tcPr>
            <w:tcW w:w="1923" w:type="dxa"/>
          </w:tcPr>
          <w:p w:rsidR="0022661A" w:rsidRDefault="0022661A" w:rsidP="003A2D0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6970E1">
              <w:rPr>
                <w:rFonts w:cs="Arial"/>
                <w:color w:val="333333"/>
              </w:rPr>
              <w:t>CameraName</w:t>
            </w:r>
            <w:proofErr w:type="spellEnd"/>
          </w:p>
        </w:tc>
        <w:tc>
          <w:tcPr>
            <w:tcW w:w="1276" w:type="dxa"/>
          </w:tcPr>
          <w:p w:rsidR="0022661A" w:rsidRDefault="0022661A" w:rsidP="003A2D0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2661A" w:rsidRDefault="0022661A" w:rsidP="003A2D0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</w:t>
            </w:r>
            <w:r>
              <w:rPr>
                <w:rFonts w:hint="eastAsia"/>
                <w:color w:val="333333"/>
                <w:kern w:val="0"/>
                <w:szCs w:val="18"/>
              </w:rPr>
              <w:t>tring(64)</w:t>
            </w:r>
          </w:p>
        </w:tc>
        <w:tc>
          <w:tcPr>
            <w:tcW w:w="5758" w:type="dxa"/>
          </w:tcPr>
          <w:p w:rsidR="0022661A" w:rsidRDefault="0022661A" w:rsidP="003A2D03">
            <w:pPr>
              <w:pStyle w:val="TableText"/>
              <w:rPr>
                <w:rFonts w:cs="Arial"/>
                <w:color w:val="333333"/>
              </w:rPr>
            </w:pPr>
            <w:r w:rsidRPr="006970E1">
              <w:rPr>
                <w:rFonts w:cs="Arial" w:hint="eastAsia"/>
                <w:color w:val="333333"/>
              </w:rPr>
              <w:t>摄像机名称</w:t>
            </w:r>
          </w:p>
        </w:tc>
      </w:tr>
      <w:tr w:rsidR="0022661A" w:rsidTr="00241043">
        <w:tc>
          <w:tcPr>
            <w:tcW w:w="1923" w:type="dxa"/>
          </w:tcPr>
          <w:p w:rsidR="0022661A" w:rsidRPr="006970E1" w:rsidRDefault="0022661A" w:rsidP="003A2D03">
            <w:pPr>
              <w:pStyle w:val="TableText"/>
              <w:rPr>
                <w:rFonts w:cs="Arial"/>
                <w:color w:val="333333"/>
              </w:rPr>
            </w:pPr>
            <w:proofErr w:type="spellStart"/>
            <w:r w:rsidRPr="006970E1">
              <w:rPr>
                <w:rFonts w:cs="Arial"/>
                <w:color w:val="333333"/>
              </w:rPr>
              <w:t>CameraType</w:t>
            </w:r>
            <w:proofErr w:type="spellEnd"/>
          </w:p>
        </w:tc>
        <w:tc>
          <w:tcPr>
            <w:tcW w:w="1276" w:type="dxa"/>
          </w:tcPr>
          <w:p w:rsidR="0022661A" w:rsidRDefault="0022661A" w:rsidP="003A2D03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22661A" w:rsidRDefault="0022661A" w:rsidP="003A2D03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proofErr w:type="spellStart"/>
            <w:r>
              <w:rPr>
                <w:color w:val="333333"/>
                <w:kern w:val="0"/>
                <w:szCs w:val="18"/>
              </w:rPr>
              <w:t>I</w:t>
            </w:r>
            <w:r>
              <w:rPr>
                <w:rFonts w:hint="eastAsia"/>
                <w:color w:val="333333"/>
                <w:kern w:val="0"/>
                <w:szCs w:val="18"/>
              </w:rPr>
              <w:t>nt</w:t>
            </w:r>
            <w:proofErr w:type="spellEnd"/>
          </w:p>
        </w:tc>
        <w:tc>
          <w:tcPr>
            <w:tcW w:w="5758" w:type="dxa"/>
          </w:tcPr>
          <w:p w:rsidR="0022661A" w:rsidRDefault="0022661A" w:rsidP="003A2D03">
            <w:pPr>
              <w:pStyle w:val="TableText"/>
              <w:rPr>
                <w:rFonts w:cs="Arial"/>
                <w:color w:val="333333"/>
              </w:rPr>
            </w:pPr>
            <w:r w:rsidRPr="006970E1">
              <w:rPr>
                <w:rFonts w:cs="Arial" w:hint="eastAsia"/>
                <w:color w:val="333333"/>
              </w:rPr>
              <w:t>摄像机类型</w:t>
            </w:r>
          </w:p>
          <w:p w:rsidR="00F602A2" w:rsidRPr="00E902D8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E902D8">
              <w:rPr>
                <w:rFonts w:cs="Arial" w:hint="eastAsia"/>
                <w:color w:val="333333"/>
              </w:rPr>
              <w:t>1</w:t>
            </w:r>
            <w:r>
              <w:rPr>
                <w:rFonts w:cs="Arial" w:hint="eastAsia"/>
                <w:color w:val="333333"/>
              </w:rPr>
              <w:t>：</w:t>
            </w:r>
            <w:r w:rsidRPr="00F602A2">
              <w:rPr>
                <w:rFonts w:cs="Arial" w:hint="eastAsia"/>
                <w:color w:val="333333"/>
              </w:rPr>
              <w:t>标</w:t>
            </w:r>
            <w:proofErr w:type="gramStart"/>
            <w:r w:rsidRPr="00F602A2">
              <w:rPr>
                <w:rFonts w:cs="Arial" w:hint="eastAsia"/>
                <w:color w:val="333333"/>
              </w:rPr>
              <w:t>清固定</w:t>
            </w:r>
            <w:proofErr w:type="gramEnd"/>
            <w:r w:rsidRPr="00F602A2">
              <w:rPr>
                <w:rFonts w:cs="Arial" w:hint="eastAsia"/>
                <w:color w:val="333333"/>
              </w:rPr>
              <w:t>摄像机</w:t>
            </w:r>
            <w:r w:rsidRPr="00E902D8">
              <w:rPr>
                <w:rFonts w:cs="Arial" w:hint="eastAsia"/>
                <w:color w:val="333333"/>
              </w:rPr>
              <w:t>；</w:t>
            </w:r>
          </w:p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E902D8">
              <w:rPr>
                <w:rFonts w:cs="Arial" w:hint="eastAsia"/>
                <w:color w:val="333333"/>
              </w:rPr>
              <w:t>2</w:t>
            </w:r>
            <w:r>
              <w:rPr>
                <w:rFonts w:cs="Arial" w:hint="eastAsia"/>
                <w:color w:val="333333"/>
              </w:rPr>
              <w:t>：</w:t>
            </w:r>
            <w:r w:rsidRPr="00F602A2">
              <w:rPr>
                <w:rFonts w:cs="Arial" w:hint="eastAsia"/>
                <w:color w:val="333333"/>
              </w:rPr>
              <w:t>标清云台摄像机</w:t>
            </w:r>
            <w:r w:rsidRPr="00E902D8">
              <w:rPr>
                <w:rFonts w:cs="Arial" w:hint="eastAsia"/>
                <w:color w:val="333333"/>
              </w:rPr>
              <w:t>；</w:t>
            </w:r>
          </w:p>
          <w:p w:rsidR="00F602A2" w:rsidRPr="00E902D8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3</w:t>
            </w:r>
            <w:r>
              <w:rPr>
                <w:rFonts w:cs="Arial" w:hint="eastAsia"/>
                <w:color w:val="333333"/>
              </w:rPr>
              <w:t>：</w:t>
            </w:r>
            <w:r w:rsidRPr="00F602A2">
              <w:rPr>
                <w:rFonts w:cs="Arial" w:hint="eastAsia"/>
                <w:color w:val="333333"/>
              </w:rPr>
              <w:t>高</w:t>
            </w:r>
            <w:proofErr w:type="gramStart"/>
            <w:r w:rsidRPr="00F602A2">
              <w:rPr>
                <w:rFonts w:cs="Arial" w:hint="eastAsia"/>
                <w:color w:val="333333"/>
              </w:rPr>
              <w:t>清固定</w:t>
            </w:r>
            <w:proofErr w:type="gramEnd"/>
            <w:r w:rsidRPr="00F602A2">
              <w:rPr>
                <w:rFonts w:cs="Arial" w:hint="eastAsia"/>
                <w:color w:val="333333"/>
              </w:rPr>
              <w:t>摄像机</w:t>
            </w:r>
            <w:r w:rsidRPr="00E902D8">
              <w:rPr>
                <w:rFonts w:cs="Arial" w:hint="eastAsia"/>
                <w:color w:val="333333"/>
              </w:rPr>
              <w:t>；</w:t>
            </w:r>
          </w:p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4</w:t>
            </w:r>
            <w:r>
              <w:rPr>
                <w:rFonts w:cs="Arial" w:hint="eastAsia"/>
                <w:color w:val="333333"/>
              </w:rPr>
              <w:t>：</w:t>
            </w:r>
            <w:r w:rsidRPr="00F602A2">
              <w:rPr>
                <w:rFonts w:cs="Arial" w:hint="eastAsia"/>
                <w:color w:val="333333"/>
              </w:rPr>
              <w:t>高清云台摄像机</w:t>
            </w:r>
            <w:r w:rsidRPr="00E902D8">
              <w:rPr>
                <w:rFonts w:cs="Arial" w:hint="eastAsia"/>
                <w:color w:val="333333"/>
              </w:rPr>
              <w:t>；</w:t>
            </w:r>
          </w:p>
        </w:tc>
      </w:tr>
      <w:tr w:rsidR="00F602A2" w:rsidTr="00241043">
        <w:tc>
          <w:tcPr>
            <w:tcW w:w="1923" w:type="dxa"/>
          </w:tcPr>
          <w:p w:rsidR="00F602A2" w:rsidRPr="00F85A8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proofErr w:type="spellStart"/>
            <w:r>
              <w:rPr>
                <w:rFonts w:cs="Arial" w:hint="eastAsia"/>
                <w:color w:val="333333"/>
              </w:rPr>
              <w:t>Device</w:t>
            </w:r>
            <w:r w:rsidRPr="00F85A82">
              <w:rPr>
                <w:rFonts w:cs="Arial" w:hint="eastAsia"/>
                <w:color w:val="333333"/>
              </w:rPr>
              <w:t>Status</w:t>
            </w:r>
            <w:proofErr w:type="spellEnd"/>
          </w:p>
        </w:tc>
        <w:tc>
          <w:tcPr>
            <w:tcW w:w="1276" w:type="dxa"/>
          </w:tcPr>
          <w:p w:rsidR="00F602A2" w:rsidRPr="00F85A8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R</w:t>
            </w:r>
          </w:p>
        </w:tc>
        <w:tc>
          <w:tcPr>
            <w:tcW w:w="1276" w:type="dxa"/>
          </w:tcPr>
          <w:p w:rsidR="00F602A2" w:rsidRPr="00EB440F" w:rsidRDefault="00F602A2" w:rsidP="00F602A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color w:val="333333"/>
                <w:kern w:val="0"/>
                <w:szCs w:val="18"/>
              </w:rPr>
              <w:t>S</w:t>
            </w:r>
            <w:r>
              <w:rPr>
                <w:rFonts w:hint="eastAsia"/>
                <w:color w:val="333333"/>
                <w:kern w:val="0"/>
                <w:szCs w:val="18"/>
              </w:rPr>
              <w:t>tring(4)</w:t>
            </w:r>
          </w:p>
        </w:tc>
        <w:tc>
          <w:tcPr>
            <w:tcW w:w="5758" w:type="dxa"/>
          </w:tcPr>
          <w:p w:rsidR="00F602A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设备状态：</w:t>
            </w:r>
          </w:p>
          <w:p w:rsidR="00F602A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1</w:t>
            </w:r>
            <w:r>
              <w:rPr>
                <w:rFonts w:cs="Arial" w:hint="eastAsia"/>
                <w:color w:val="333333"/>
              </w:rPr>
              <w:t>：离线</w:t>
            </w:r>
          </w:p>
          <w:p w:rsidR="00F602A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2</w:t>
            </w:r>
            <w:r>
              <w:rPr>
                <w:rFonts w:cs="Arial" w:hint="eastAsia"/>
                <w:color w:val="333333"/>
              </w:rPr>
              <w:t>：在线</w:t>
            </w:r>
          </w:p>
          <w:p w:rsidR="00F602A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3</w:t>
            </w:r>
            <w:r>
              <w:rPr>
                <w:rFonts w:cs="Arial" w:hint="eastAsia"/>
                <w:color w:val="333333"/>
              </w:rPr>
              <w:t>：故障</w:t>
            </w:r>
          </w:p>
        </w:tc>
      </w:tr>
      <w:tr w:rsidR="00F602A2" w:rsidTr="00241043">
        <w:tc>
          <w:tcPr>
            <w:tcW w:w="1923" w:type="dxa"/>
          </w:tcPr>
          <w:p w:rsidR="00F602A2" w:rsidRPr="006970E1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22661A">
              <w:rPr>
                <w:rFonts w:cs="Arial"/>
                <w:color w:val="333333"/>
              </w:rPr>
              <w:t>Longitude</w:t>
            </w:r>
          </w:p>
        </w:tc>
        <w:tc>
          <w:tcPr>
            <w:tcW w:w="1276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602A2" w:rsidRDefault="00F602A2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Double</w:t>
            </w:r>
          </w:p>
        </w:tc>
        <w:tc>
          <w:tcPr>
            <w:tcW w:w="5758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6970E1">
              <w:rPr>
                <w:rFonts w:cs="Arial" w:hint="eastAsia"/>
                <w:color w:val="333333"/>
              </w:rPr>
              <w:t>经度</w:t>
            </w:r>
          </w:p>
        </w:tc>
      </w:tr>
      <w:tr w:rsidR="00F602A2" w:rsidTr="00241043">
        <w:tc>
          <w:tcPr>
            <w:tcW w:w="1923" w:type="dxa"/>
          </w:tcPr>
          <w:p w:rsidR="00F602A2" w:rsidRPr="006970E1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22661A">
              <w:rPr>
                <w:rFonts w:cs="Arial"/>
                <w:color w:val="333333"/>
              </w:rPr>
              <w:t>Latitude</w:t>
            </w:r>
          </w:p>
        </w:tc>
        <w:tc>
          <w:tcPr>
            <w:tcW w:w="1276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602A2" w:rsidRDefault="00F602A2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Double</w:t>
            </w:r>
          </w:p>
        </w:tc>
        <w:tc>
          <w:tcPr>
            <w:tcW w:w="5758" w:type="dxa"/>
          </w:tcPr>
          <w:p w:rsidR="00F602A2" w:rsidRPr="006970E1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6970E1">
              <w:rPr>
                <w:rFonts w:cs="Arial" w:hint="eastAsia"/>
                <w:color w:val="333333"/>
              </w:rPr>
              <w:t>纬度</w:t>
            </w:r>
          </w:p>
        </w:tc>
      </w:tr>
      <w:tr w:rsidR="00F602A2" w:rsidTr="00241043">
        <w:tc>
          <w:tcPr>
            <w:tcW w:w="1923" w:type="dxa"/>
          </w:tcPr>
          <w:p w:rsidR="00F602A2" w:rsidRPr="00F85A82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AC4495">
              <w:rPr>
                <w:rFonts w:cs="Arial"/>
                <w:color w:val="333333"/>
              </w:rPr>
              <w:t>Manufacturer</w:t>
            </w:r>
          </w:p>
        </w:tc>
        <w:tc>
          <w:tcPr>
            <w:tcW w:w="1276" w:type="dxa"/>
          </w:tcPr>
          <w:p w:rsidR="00F602A2" w:rsidRPr="00F85A8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602A2" w:rsidRPr="00EB440F" w:rsidRDefault="00F602A2" w:rsidP="00F602A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String(64)</w:t>
            </w:r>
          </w:p>
        </w:tc>
        <w:tc>
          <w:tcPr>
            <w:tcW w:w="5758" w:type="dxa"/>
          </w:tcPr>
          <w:p w:rsidR="00F602A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设备制造商，文字描述</w:t>
            </w:r>
          </w:p>
        </w:tc>
      </w:tr>
      <w:tr w:rsidR="00F602A2" w:rsidTr="00241043">
        <w:tc>
          <w:tcPr>
            <w:tcW w:w="1923" w:type="dxa"/>
          </w:tcPr>
          <w:p w:rsidR="00F602A2" w:rsidRPr="00F85A8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hAnsi="宋体" w:hint="eastAsia"/>
                <w:szCs w:val="21"/>
              </w:rPr>
              <w:lastRenderedPageBreak/>
              <w:t>Address</w:t>
            </w:r>
          </w:p>
        </w:tc>
        <w:tc>
          <w:tcPr>
            <w:tcW w:w="1276" w:type="dxa"/>
          </w:tcPr>
          <w:p w:rsidR="00F602A2" w:rsidRPr="00F85A82" w:rsidRDefault="00F602A2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O</w:t>
            </w:r>
          </w:p>
        </w:tc>
        <w:tc>
          <w:tcPr>
            <w:tcW w:w="1276" w:type="dxa"/>
          </w:tcPr>
          <w:p w:rsidR="00F602A2" w:rsidRPr="00EB440F" w:rsidRDefault="00F602A2" w:rsidP="00F602A2">
            <w:pPr>
              <w:widowControl/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String(64)</w:t>
            </w:r>
          </w:p>
        </w:tc>
        <w:tc>
          <w:tcPr>
            <w:tcW w:w="5758" w:type="dxa"/>
          </w:tcPr>
          <w:p w:rsidR="00F602A2" w:rsidRDefault="00FE0C1F" w:rsidP="00F602A2">
            <w:pPr>
              <w:pStyle w:val="TableText"/>
              <w:widowControl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摄像机的</w:t>
            </w:r>
            <w:r w:rsidR="00F602A2">
              <w:rPr>
                <w:rFonts w:cs="Arial"/>
                <w:color w:val="333333"/>
              </w:rPr>
              <w:t>安装地址</w:t>
            </w:r>
          </w:p>
        </w:tc>
      </w:tr>
      <w:tr w:rsidR="00F602A2" w:rsidTr="00241043">
        <w:tc>
          <w:tcPr>
            <w:tcW w:w="1923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proofErr w:type="spellStart"/>
            <w:r>
              <w:rPr>
                <w:rFonts w:hAnsi="宋体" w:hint="eastAsia"/>
                <w:szCs w:val="21"/>
              </w:rPr>
              <w:t>IPAddress</w:t>
            </w:r>
            <w:proofErr w:type="spellEnd"/>
          </w:p>
        </w:tc>
        <w:tc>
          <w:tcPr>
            <w:tcW w:w="1276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602A2" w:rsidRDefault="00F602A2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String(64)</w:t>
            </w:r>
          </w:p>
        </w:tc>
        <w:tc>
          <w:tcPr>
            <w:tcW w:w="5758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设备</w:t>
            </w:r>
            <w:r>
              <w:rPr>
                <w:rFonts w:cs="Arial" w:hint="eastAsia"/>
                <w:color w:val="333333"/>
              </w:rPr>
              <w:t>IP</w:t>
            </w:r>
            <w:r>
              <w:rPr>
                <w:rFonts w:cs="Arial" w:hint="eastAsia"/>
                <w:color w:val="333333"/>
              </w:rPr>
              <w:t>地址</w:t>
            </w:r>
          </w:p>
          <w:p w:rsidR="00F602A2" w:rsidRP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 w:rsidRPr="00F602A2">
              <w:rPr>
                <w:rFonts w:cs="Arial"/>
                <w:color w:val="333333"/>
              </w:rPr>
              <w:t>IPV4: "192.168.0.102"</w:t>
            </w:r>
          </w:p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IPV6: "A1:0:8:100:200:0:0:321A"</w:t>
            </w:r>
          </w:p>
        </w:tc>
      </w:tr>
      <w:tr w:rsidR="00F602A2" w:rsidTr="00241043">
        <w:tc>
          <w:tcPr>
            <w:tcW w:w="1923" w:type="dxa"/>
          </w:tcPr>
          <w:p w:rsidR="00F602A2" w:rsidRDefault="00F602A2" w:rsidP="00F602A2">
            <w:pPr>
              <w:pStyle w:val="TableText"/>
              <w:rPr>
                <w:rFonts w:hAnsi="宋体"/>
                <w:szCs w:val="21"/>
              </w:rPr>
            </w:pPr>
            <w:proofErr w:type="spellStart"/>
            <w:r w:rsidRPr="00F602A2">
              <w:rPr>
                <w:rFonts w:hAnsi="宋体"/>
                <w:szCs w:val="21"/>
              </w:rPr>
              <w:t>OrgName</w:t>
            </w:r>
            <w:proofErr w:type="spellEnd"/>
          </w:p>
        </w:tc>
        <w:tc>
          <w:tcPr>
            <w:tcW w:w="1276" w:type="dxa"/>
          </w:tcPr>
          <w:p w:rsidR="00F602A2" w:rsidRDefault="00F602A2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O</w:t>
            </w:r>
          </w:p>
        </w:tc>
        <w:tc>
          <w:tcPr>
            <w:tcW w:w="1276" w:type="dxa"/>
          </w:tcPr>
          <w:p w:rsidR="00F602A2" w:rsidRDefault="00F602A2" w:rsidP="00F602A2">
            <w:pPr>
              <w:spacing w:line="300" w:lineRule="atLeast"/>
              <w:ind w:left="0"/>
              <w:jc w:val="left"/>
              <w:rPr>
                <w:color w:val="333333"/>
                <w:kern w:val="0"/>
                <w:szCs w:val="18"/>
              </w:rPr>
            </w:pPr>
            <w:r>
              <w:rPr>
                <w:rFonts w:hint="eastAsia"/>
                <w:color w:val="333333"/>
                <w:kern w:val="0"/>
                <w:szCs w:val="18"/>
              </w:rPr>
              <w:t>String(64)</w:t>
            </w:r>
          </w:p>
        </w:tc>
        <w:tc>
          <w:tcPr>
            <w:tcW w:w="5758" w:type="dxa"/>
          </w:tcPr>
          <w:p w:rsidR="00F602A2" w:rsidRDefault="0085583B" w:rsidP="00F602A2">
            <w:pPr>
              <w:pStyle w:val="TableText"/>
              <w:rPr>
                <w:rFonts w:cs="Arial"/>
                <w:color w:val="333333"/>
              </w:rPr>
            </w:pPr>
            <w:r>
              <w:rPr>
                <w:rFonts w:cs="Arial" w:hint="eastAsia"/>
                <w:color w:val="333333"/>
              </w:rPr>
              <w:t>摄像机所属</w:t>
            </w:r>
            <w:r w:rsidR="00F602A2">
              <w:rPr>
                <w:rFonts w:cs="Arial" w:hint="eastAsia"/>
                <w:color w:val="333333"/>
              </w:rPr>
              <w:t>组织名称</w:t>
            </w:r>
          </w:p>
        </w:tc>
      </w:tr>
    </w:tbl>
    <w:p w:rsidR="00B62CC3" w:rsidRPr="00D944D9" w:rsidRDefault="00B62CC3" w:rsidP="00CC0053">
      <w:pPr>
        <w:spacing w:before="0" w:after="0"/>
        <w:ind w:left="0"/>
        <w:jc w:val="left"/>
        <w:sectPr w:rsidR="00B62CC3" w:rsidRPr="00D944D9" w:rsidSect="00CC0053">
          <w:footerReference w:type="default" r:id="rId24"/>
          <w:pgSz w:w="11906" w:h="16157" w:code="9"/>
          <w:pgMar w:top="1247" w:right="1134" w:bottom="1247" w:left="1134" w:header="850" w:footer="850" w:gutter="0"/>
          <w:pgNumType w:start="1"/>
          <w:cols w:space="425"/>
          <w:docGrid w:type="lines" w:linePitch="317"/>
        </w:sectPr>
      </w:pPr>
    </w:p>
    <w:tbl>
      <w:tblPr>
        <w:tblStyle w:val="a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</w:tblGrid>
      <w:tr w:rsidR="00E4163B" w:rsidTr="009D315D">
        <w:trPr>
          <w:trHeight w:val="1349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9D315D">
        <w:trPr>
          <w:trHeight w:val="1269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9D315D">
        <w:trPr>
          <w:trHeight w:val="1259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9D315D">
        <w:trPr>
          <w:trHeight w:val="1276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center"/>
            </w:pPr>
          </w:p>
        </w:tc>
      </w:tr>
      <w:tr w:rsidR="00E4163B" w:rsidTr="009D315D">
        <w:trPr>
          <w:trHeight w:val="544"/>
        </w:trPr>
        <w:tc>
          <w:tcPr>
            <w:tcW w:w="9639" w:type="dxa"/>
          </w:tcPr>
          <w:p w:rsidR="00E4163B" w:rsidRPr="00D31622" w:rsidRDefault="00E4163B" w:rsidP="009D315D">
            <w:pPr>
              <w:ind w:left="0"/>
              <w:jc w:val="center"/>
              <w:rPr>
                <w:rFonts w:ascii="微软雅黑" w:eastAsia="微软雅黑" w:hAnsi="微软雅黑"/>
                <w:color w:val="404040" w:themeColor="text1" w:themeTint="BF"/>
                <w:sz w:val="36"/>
                <w:szCs w:val="36"/>
              </w:rPr>
            </w:pPr>
            <w:r w:rsidRPr="006846B8">
              <w:rPr>
                <w:noProof/>
              </w:rPr>
              <w:drawing>
                <wp:inline distT="0" distB="0" distL="0" distR="0">
                  <wp:extent cx="2314286" cy="676191"/>
                  <wp:effectExtent l="19050" t="0" r="0" b="0"/>
                  <wp:docPr id="4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622">
              <w:rPr>
                <w:rFonts w:ascii="微软雅黑" w:eastAsia="微软雅黑" w:hAnsi="微软雅黑" w:hint="eastAsia"/>
                <w:color w:val="404040" w:themeColor="text1" w:themeTint="BF"/>
                <w:sz w:val="36"/>
                <w:szCs w:val="36"/>
              </w:rPr>
              <w:t xml:space="preserve"> </w:t>
            </w:r>
          </w:p>
        </w:tc>
      </w:tr>
      <w:tr w:rsidR="00E4163B" w:rsidTr="009D315D">
        <w:trPr>
          <w:trHeight w:val="1267"/>
        </w:trPr>
        <w:tc>
          <w:tcPr>
            <w:tcW w:w="9639" w:type="dxa"/>
          </w:tcPr>
          <w:p w:rsidR="00E4163B" w:rsidRPr="006846B8" w:rsidRDefault="00775B75" w:rsidP="009D315D">
            <w:pPr>
              <w:ind w:left="0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775B75">
              <w:rPr>
                <w:rFonts w:ascii="微软雅黑" w:eastAsia="微软雅黑" w:hAnsi="微软雅黑"/>
                <w:noProof/>
                <w:color w:val="404040" w:themeColor="text1" w:themeTint="BF"/>
                <w:sz w:val="36"/>
                <w:szCs w:val="36"/>
              </w:rPr>
              <w:pict>
                <v:rect id="_x0000_s1042" style="position:absolute;left:0;text-align:left;margin-left:143.35pt;margin-top:-.15pt;width:187.55pt;height:1.4pt;z-index:251660288;mso-position-horizontal-relative:text;mso-position-vertical-relative:text" fillcolor="#7f7f7f [1612]" stroked="f"/>
              </w:pict>
            </w:r>
            <w:r w:rsidR="00E4163B" w:rsidRPr="00D31622">
              <w:rPr>
                <w:rFonts w:ascii="微软雅黑" w:eastAsia="微软雅黑" w:hAnsi="微软雅黑" w:hint="eastAsia"/>
                <w:color w:val="404040" w:themeColor="text1" w:themeTint="BF"/>
                <w:sz w:val="36"/>
                <w:szCs w:val="36"/>
              </w:rPr>
              <w:t>可 视 智 慧 物 联</w:t>
            </w:r>
          </w:p>
        </w:tc>
      </w:tr>
      <w:tr w:rsidR="00E4163B" w:rsidTr="009D315D">
        <w:trPr>
          <w:trHeight w:val="1413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9D315D">
        <w:trPr>
          <w:trHeight w:val="1404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9D315D">
        <w:trPr>
          <w:trHeight w:val="1255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E4163B">
        <w:trPr>
          <w:trHeight w:val="861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  <w:tr w:rsidR="00E4163B" w:rsidTr="009D315D">
        <w:trPr>
          <w:trHeight w:val="85"/>
        </w:trPr>
        <w:tc>
          <w:tcPr>
            <w:tcW w:w="9639" w:type="dxa"/>
          </w:tcPr>
          <w:p w:rsidR="00E4163B" w:rsidRDefault="00E4163B" w:rsidP="009D315D">
            <w:pPr>
              <w:spacing w:before="0" w:after="0"/>
              <w:ind w:left="0"/>
              <w:jc w:val="left"/>
            </w:pPr>
          </w:p>
        </w:tc>
      </w:tr>
    </w:tbl>
    <w:p w:rsidR="008E358E" w:rsidRPr="009C6F42" w:rsidRDefault="008E358E" w:rsidP="00E4163B">
      <w:pPr>
        <w:ind w:left="0"/>
      </w:pPr>
    </w:p>
    <w:sectPr w:rsidR="008E358E" w:rsidRPr="009C6F42" w:rsidSect="00CC0053">
      <w:footerReference w:type="default" r:id="rId26"/>
      <w:pgSz w:w="11906" w:h="16157" w:code="9"/>
      <w:pgMar w:top="1247" w:right="1134" w:bottom="1247" w:left="1134" w:header="850" w:footer="850" w:gutter="0"/>
      <w:pgNumType w:start="1"/>
      <w:cols w:space="425"/>
      <w:docGrid w:type="lines" w:linePitch="31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AFD" w:rsidRDefault="00875AFD" w:rsidP="007C1E0D">
      <w:pPr>
        <w:ind w:left="420" w:firstLine="945"/>
      </w:pPr>
      <w:r>
        <w:separator/>
      </w:r>
    </w:p>
    <w:p w:rsidR="00875AFD" w:rsidRDefault="00875AFD"/>
  </w:endnote>
  <w:endnote w:type="continuationSeparator" w:id="0">
    <w:p w:rsidR="00875AFD" w:rsidRDefault="00875AFD" w:rsidP="007C1E0D">
      <w:pPr>
        <w:ind w:left="420" w:firstLine="945"/>
      </w:pPr>
      <w:r>
        <w:continuationSeparator/>
      </w:r>
    </w:p>
    <w:p w:rsidR="00875AFD" w:rsidRDefault="00875A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Futura Hv">
    <w:altName w:val="Segoe UI Semibold"/>
    <w:charset w:val="00"/>
    <w:family w:val="swiss"/>
    <w:pitch w:val="variable"/>
    <w:sig w:usb0="00000001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Default="00F602A2">
    <w:pPr>
      <w:pStyle w:val="ab"/>
      <w:ind w:left="420" w:firstLine="8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Pr="00085959" w:rsidRDefault="00F602A2" w:rsidP="002500F2">
    <w:pPr>
      <w:pStyle w:val="ab"/>
      <w:ind w:left="0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Default="00F602A2">
    <w:pPr>
      <w:pStyle w:val="ab"/>
      <w:ind w:left="420" w:firstLine="81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Pr="00085959" w:rsidRDefault="00F602A2" w:rsidP="002500F2">
    <w:pPr>
      <w:pStyle w:val="ab"/>
      <w:ind w:left="0"/>
    </w:pPr>
    <w:r>
      <w:ptab w:relativeTo="margin" w:alignment="center" w:leader="none"/>
    </w:r>
    <w:r w:rsidR="00775B75" w:rsidRPr="00775B75">
      <w:fldChar w:fldCharType="begin"/>
    </w:r>
    <w:r>
      <w:instrText xml:space="preserve"> PAGE   \* MERGEFORMAT </w:instrText>
    </w:r>
    <w:r w:rsidR="00775B75" w:rsidRPr="00775B75">
      <w:fldChar w:fldCharType="separate"/>
    </w:r>
    <w:r w:rsidR="00FE0C1F" w:rsidRPr="00FE0C1F">
      <w:rPr>
        <w:noProof/>
        <w:lang w:val="zh-CN"/>
      </w:rPr>
      <w:t>iv</w:t>
    </w:r>
    <w:r w:rsidR="00775B75">
      <w:rPr>
        <w:noProof/>
        <w:lang w:val="zh-CN"/>
      </w:rPr>
      <w:fldChar w:fldCharType="end"/>
    </w:r>
    <w:r>
      <w:ptab w:relativeTo="margin" w:alignment="right" w:leader="none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Pr="00085959" w:rsidRDefault="00F602A2" w:rsidP="002500F2">
    <w:pPr>
      <w:pStyle w:val="ab"/>
      <w:ind w:left="0"/>
    </w:pPr>
    <w:r>
      <w:ptab w:relativeTo="margin" w:alignment="center" w:leader="none"/>
    </w:r>
    <w:r w:rsidR="00775B75" w:rsidRPr="00775B75">
      <w:fldChar w:fldCharType="begin"/>
    </w:r>
    <w:r>
      <w:instrText xml:space="preserve"> PAGE   \* MERGEFORMAT </w:instrText>
    </w:r>
    <w:r w:rsidR="00775B75" w:rsidRPr="00775B75">
      <w:fldChar w:fldCharType="separate"/>
    </w:r>
    <w:r w:rsidR="00FE0C1F" w:rsidRPr="00FE0C1F">
      <w:rPr>
        <w:noProof/>
        <w:lang w:val="zh-CN"/>
      </w:rPr>
      <w:t>1</w:t>
    </w:r>
    <w:r w:rsidR="00775B75">
      <w:rPr>
        <w:noProof/>
        <w:lang w:val="zh-CN"/>
      </w:rPr>
      <w:fldChar w:fldCharType="end"/>
    </w:r>
    <w:r>
      <w:ptab w:relativeTo="margin" w:alignment="right" w:leader="none"/>
    </w:r>
  </w:p>
  <w:p w:rsidR="00F602A2" w:rsidRDefault="00F602A2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Pr="00085959" w:rsidRDefault="00F602A2" w:rsidP="002500F2">
    <w:pPr>
      <w:pStyle w:val="ab"/>
      <w:ind w:left="0"/>
    </w:pPr>
    <w:r>
      <w:ptab w:relativeTo="margin" w:alignment="center" w:leader="none"/>
    </w:r>
    <w:r>
      <w:ptab w:relativeTo="margin" w:alignment="right" w:leader="none"/>
    </w:r>
  </w:p>
  <w:p w:rsidR="00F602A2" w:rsidRDefault="00F602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AFD" w:rsidRDefault="00875AFD" w:rsidP="007C1E0D">
      <w:pPr>
        <w:ind w:left="420" w:firstLine="945"/>
      </w:pPr>
      <w:r>
        <w:separator/>
      </w:r>
    </w:p>
    <w:p w:rsidR="00875AFD" w:rsidRDefault="00875AFD"/>
  </w:footnote>
  <w:footnote w:type="continuationSeparator" w:id="0">
    <w:p w:rsidR="00875AFD" w:rsidRDefault="00875AFD" w:rsidP="007C1E0D">
      <w:pPr>
        <w:ind w:left="420" w:firstLine="945"/>
      </w:pPr>
      <w:r>
        <w:continuationSeparator/>
      </w:r>
    </w:p>
    <w:p w:rsidR="00875AFD" w:rsidRDefault="00875A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Default="00F602A2">
    <w:pPr>
      <w:pStyle w:val="ac"/>
      <w:ind w:left="420" w:firstLine="8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Default="00F602A2" w:rsidP="00301F0D">
    <w:pPr>
      <w:pStyle w:val="ac"/>
      <w:ind w:left="0"/>
    </w:pPr>
    <w:r w:rsidRPr="002500F2">
      <w:rPr>
        <w:noProof/>
      </w:rPr>
      <w:drawing>
        <wp:inline distT="0" distB="0" distL="0" distR="0">
          <wp:extent cx="716348" cy="180000"/>
          <wp:effectExtent l="19050" t="0" r="7552" b="0"/>
          <wp:docPr id="13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uniview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348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C9121E">
      <w:rPr>
        <w:rFonts w:hint="eastAsia"/>
      </w:rPr>
      <w:t xml:space="preserve"> A</w:t>
    </w:r>
    <w:r w:rsidRPr="00C9121E">
      <w:rPr>
        <w:rFonts w:hint="eastAsia"/>
      </w:rPr>
      <w:t>项目视频</w:t>
    </w:r>
    <w:proofErr w:type="gramStart"/>
    <w:r w:rsidRPr="00C9121E">
      <w:rPr>
        <w:rFonts w:hint="eastAsia"/>
      </w:rPr>
      <w:t>业务</w:t>
    </w:r>
    <w:r>
      <w:rPr>
        <w:rFonts w:hint="eastAsia"/>
      </w:rPr>
      <w:t>业务</w:t>
    </w:r>
    <w:proofErr w:type="gramEnd"/>
    <w:r>
      <w:rPr>
        <w:rFonts w:hint="eastAsia"/>
      </w:rPr>
      <w:t>接口说明书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A2" w:rsidRDefault="00F602A2">
    <w:pPr>
      <w:pStyle w:val="ac"/>
      <w:ind w:left="420" w:firstLine="8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3C31"/>
    <w:multiLevelType w:val="multilevel"/>
    <w:tmpl w:val="134EFBF6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</w:abstractNum>
  <w:abstractNum w:abstractNumId="1">
    <w:nsid w:val="23BC1125"/>
    <w:multiLevelType w:val="multilevel"/>
    <w:tmpl w:val="D2FE03C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80"/>
        <w:szCs w:val="48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5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851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num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</w:rPr>
    </w:lvl>
  </w:abstractNum>
  <w:abstractNum w:abstractNumId="2">
    <w:nsid w:val="28E627B6"/>
    <w:multiLevelType w:val="multilevel"/>
    <w:tmpl w:val="D412691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Restart w:val="0"/>
      <w:pStyle w:val="NotesTextLis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DAC64B2"/>
    <w:multiLevelType w:val="hybridMultilevel"/>
    <w:tmpl w:val="74A4493A"/>
    <w:lvl w:ilvl="0" w:tplc="071E8560">
      <w:start w:val="1"/>
      <w:numFmt w:val="decimalEnclosedCircle"/>
      <w:pStyle w:val="FigureStep"/>
      <w:lvlText w:val="%1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21AA6"/>
    <w:multiLevelType w:val="multilevel"/>
    <w:tmpl w:val="B28417DA"/>
    <w:lvl w:ilvl="0">
      <w:start w:val="1"/>
      <w:numFmt w:val="decimal"/>
      <w:pStyle w:val="ItemStepinTable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>
    <w:nsid w:val="4E37518A"/>
    <w:multiLevelType w:val="multilevel"/>
    <w:tmpl w:val="F14ECDD0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6">
    <w:nsid w:val="57DF3E1B"/>
    <w:multiLevelType w:val="hybridMultilevel"/>
    <w:tmpl w:val="F80C6772"/>
    <w:lvl w:ilvl="0" w:tplc="3BE2B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317"/>
  <w:displayHorizontalDrawingGridEvery w:val="2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0A6703"/>
    <w:rsid w:val="00000373"/>
    <w:rsid w:val="0000071B"/>
    <w:rsid w:val="0000182D"/>
    <w:rsid w:val="00001AC4"/>
    <w:rsid w:val="000035C2"/>
    <w:rsid w:val="00005941"/>
    <w:rsid w:val="00005D9F"/>
    <w:rsid w:val="00006579"/>
    <w:rsid w:val="00007232"/>
    <w:rsid w:val="000121CE"/>
    <w:rsid w:val="00012C86"/>
    <w:rsid w:val="00013789"/>
    <w:rsid w:val="000159C9"/>
    <w:rsid w:val="00015F3B"/>
    <w:rsid w:val="000165C2"/>
    <w:rsid w:val="00016658"/>
    <w:rsid w:val="00016B60"/>
    <w:rsid w:val="00017506"/>
    <w:rsid w:val="00020017"/>
    <w:rsid w:val="00020A86"/>
    <w:rsid w:val="00020F1F"/>
    <w:rsid w:val="0002119E"/>
    <w:rsid w:val="000211F2"/>
    <w:rsid w:val="00021600"/>
    <w:rsid w:val="00021E12"/>
    <w:rsid w:val="000233E4"/>
    <w:rsid w:val="000234A4"/>
    <w:rsid w:val="00023758"/>
    <w:rsid w:val="00023D50"/>
    <w:rsid w:val="00024355"/>
    <w:rsid w:val="0002552C"/>
    <w:rsid w:val="00025BE2"/>
    <w:rsid w:val="00027D96"/>
    <w:rsid w:val="00027EC9"/>
    <w:rsid w:val="00030DA1"/>
    <w:rsid w:val="00031265"/>
    <w:rsid w:val="0003131A"/>
    <w:rsid w:val="00031A8E"/>
    <w:rsid w:val="00031FF8"/>
    <w:rsid w:val="000343D1"/>
    <w:rsid w:val="00035A7D"/>
    <w:rsid w:val="00036978"/>
    <w:rsid w:val="00036D04"/>
    <w:rsid w:val="00037762"/>
    <w:rsid w:val="00037AA8"/>
    <w:rsid w:val="00040A0E"/>
    <w:rsid w:val="00040AB2"/>
    <w:rsid w:val="00040FEA"/>
    <w:rsid w:val="000423F7"/>
    <w:rsid w:val="00043870"/>
    <w:rsid w:val="0004427D"/>
    <w:rsid w:val="00044BF8"/>
    <w:rsid w:val="000471BF"/>
    <w:rsid w:val="000514F6"/>
    <w:rsid w:val="000515F5"/>
    <w:rsid w:val="0005188A"/>
    <w:rsid w:val="00052633"/>
    <w:rsid w:val="000526F2"/>
    <w:rsid w:val="000537B4"/>
    <w:rsid w:val="0005501D"/>
    <w:rsid w:val="00055F5A"/>
    <w:rsid w:val="000564BE"/>
    <w:rsid w:val="00056F3A"/>
    <w:rsid w:val="000602BE"/>
    <w:rsid w:val="000602F3"/>
    <w:rsid w:val="000609D0"/>
    <w:rsid w:val="00061F37"/>
    <w:rsid w:val="0006241A"/>
    <w:rsid w:val="00063031"/>
    <w:rsid w:val="00063667"/>
    <w:rsid w:val="00063AB0"/>
    <w:rsid w:val="00064077"/>
    <w:rsid w:val="00064271"/>
    <w:rsid w:val="00066A94"/>
    <w:rsid w:val="000673D1"/>
    <w:rsid w:val="00067772"/>
    <w:rsid w:val="0006791F"/>
    <w:rsid w:val="00067D5F"/>
    <w:rsid w:val="0007041B"/>
    <w:rsid w:val="00070E03"/>
    <w:rsid w:val="00070E60"/>
    <w:rsid w:val="00071817"/>
    <w:rsid w:val="0007363B"/>
    <w:rsid w:val="000737D1"/>
    <w:rsid w:val="000743C5"/>
    <w:rsid w:val="0007480E"/>
    <w:rsid w:val="000748A7"/>
    <w:rsid w:val="00074D85"/>
    <w:rsid w:val="000752DF"/>
    <w:rsid w:val="00075365"/>
    <w:rsid w:val="000755CE"/>
    <w:rsid w:val="000759D5"/>
    <w:rsid w:val="0007625E"/>
    <w:rsid w:val="000769FE"/>
    <w:rsid w:val="000771CF"/>
    <w:rsid w:val="000801F5"/>
    <w:rsid w:val="00080CF4"/>
    <w:rsid w:val="000817EE"/>
    <w:rsid w:val="00081875"/>
    <w:rsid w:val="000819FA"/>
    <w:rsid w:val="00081B46"/>
    <w:rsid w:val="00081E76"/>
    <w:rsid w:val="00081F97"/>
    <w:rsid w:val="0008200E"/>
    <w:rsid w:val="000820ED"/>
    <w:rsid w:val="00082678"/>
    <w:rsid w:val="00082895"/>
    <w:rsid w:val="00082F3F"/>
    <w:rsid w:val="000830A9"/>
    <w:rsid w:val="000848CF"/>
    <w:rsid w:val="00085959"/>
    <w:rsid w:val="00085C45"/>
    <w:rsid w:val="00086A3F"/>
    <w:rsid w:val="00086BD0"/>
    <w:rsid w:val="00086C2F"/>
    <w:rsid w:val="00086D27"/>
    <w:rsid w:val="00090173"/>
    <w:rsid w:val="000908D9"/>
    <w:rsid w:val="00091843"/>
    <w:rsid w:val="00092041"/>
    <w:rsid w:val="000925A7"/>
    <w:rsid w:val="00093E89"/>
    <w:rsid w:val="00093EEA"/>
    <w:rsid w:val="00097D00"/>
    <w:rsid w:val="00097E01"/>
    <w:rsid w:val="000A00B7"/>
    <w:rsid w:val="000A0506"/>
    <w:rsid w:val="000A0B8F"/>
    <w:rsid w:val="000A0BD0"/>
    <w:rsid w:val="000A1009"/>
    <w:rsid w:val="000A177E"/>
    <w:rsid w:val="000A2D90"/>
    <w:rsid w:val="000A3F6A"/>
    <w:rsid w:val="000A40DD"/>
    <w:rsid w:val="000A5456"/>
    <w:rsid w:val="000A565C"/>
    <w:rsid w:val="000A636C"/>
    <w:rsid w:val="000A64E4"/>
    <w:rsid w:val="000A6703"/>
    <w:rsid w:val="000A68C1"/>
    <w:rsid w:val="000A6BB6"/>
    <w:rsid w:val="000A6DE9"/>
    <w:rsid w:val="000A6E5B"/>
    <w:rsid w:val="000A7D77"/>
    <w:rsid w:val="000B0495"/>
    <w:rsid w:val="000B0506"/>
    <w:rsid w:val="000B09D0"/>
    <w:rsid w:val="000B1BF5"/>
    <w:rsid w:val="000B26E2"/>
    <w:rsid w:val="000B320C"/>
    <w:rsid w:val="000B3394"/>
    <w:rsid w:val="000B3DCD"/>
    <w:rsid w:val="000B418A"/>
    <w:rsid w:val="000B4C9D"/>
    <w:rsid w:val="000B53BA"/>
    <w:rsid w:val="000B65AF"/>
    <w:rsid w:val="000B7497"/>
    <w:rsid w:val="000B75A1"/>
    <w:rsid w:val="000B7F35"/>
    <w:rsid w:val="000C0612"/>
    <w:rsid w:val="000C07FE"/>
    <w:rsid w:val="000C08C8"/>
    <w:rsid w:val="000C1CF8"/>
    <w:rsid w:val="000C2B4A"/>
    <w:rsid w:val="000C31B7"/>
    <w:rsid w:val="000C3456"/>
    <w:rsid w:val="000C3FC9"/>
    <w:rsid w:val="000C4395"/>
    <w:rsid w:val="000C53E9"/>
    <w:rsid w:val="000C5FDF"/>
    <w:rsid w:val="000C6931"/>
    <w:rsid w:val="000C703A"/>
    <w:rsid w:val="000C73B4"/>
    <w:rsid w:val="000D0248"/>
    <w:rsid w:val="000D0672"/>
    <w:rsid w:val="000D220B"/>
    <w:rsid w:val="000D229E"/>
    <w:rsid w:val="000D2FC4"/>
    <w:rsid w:val="000D3BEA"/>
    <w:rsid w:val="000D41C2"/>
    <w:rsid w:val="000D438B"/>
    <w:rsid w:val="000D4492"/>
    <w:rsid w:val="000D5542"/>
    <w:rsid w:val="000D6BAE"/>
    <w:rsid w:val="000D7367"/>
    <w:rsid w:val="000D746E"/>
    <w:rsid w:val="000D751E"/>
    <w:rsid w:val="000E01FA"/>
    <w:rsid w:val="000E1984"/>
    <w:rsid w:val="000E1D70"/>
    <w:rsid w:val="000E2F30"/>
    <w:rsid w:val="000E3173"/>
    <w:rsid w:val="000E4702"/>
    <w:rsid w:val="000E52C3"/>
    <w:rsid w:val="000E57FB"/>
    <w:rsid w:val="000E5A5D"/>
    <w:rsid w:val="000E70C6"/>
    <w:rsid w:val="000E7419"/>
    <w:rsid w:val="000F18A6"/>
    <w:rsid w:val="000F3172"/>
    <w:rsid w:val="000F3C77"/>
    <w:rsid w:val="000F5CAE"/>
    <w:rsid w:val="000F6881"/>
    <w:rsid w:val="000F6C0E"/>
    <w:rsid w:val="000F711B"/>
    <w:rsid w:val="000F7A01"/>
    <w:rsid w:val="001005B0"/>
    <w:rsid w:val="00100C20"/>
    <w:rsid w:val="001013F4"/>
    <w:rsid w:val="00103160"/>
    <w:rsid w:val="0010419F"/>
    <w:rsid w:val="0010438A"/>
    <w:rsid w:val="00104603"/>
    <w:rsid w:val="00104E8E"/>
    <w:rsid w:val="00104FCD"/>
    <w:rsid w:val="0010506F"/>
    <w:rsid w:val="00105534"/>
    <w:rsid w:val="0010586C"/>
    <w:rsid w:val="00105B2E"/>
    <w:rsid w:val="0010645E"/>
    <w:rsid w:val="001068A2"/>
    <w:rsid w:val="001079FD"/>
    <w:rsid w:val="001100CC"/>
    <w:rsid w:val="00111458"/>
    <w:rsid w:val="00112A92"/>
    <w:rsid w:val="00113E60"/>
    <w:rsid w:val="0011435B"/>
    <w:rsid w:val="001143E0"/>
    <w:rsid w:val="00115E00"/>
    <w:rsid w:val="00116062"/>
    <w:rsid w:val="0011606B"/>
    <w:rsid w:val="0011608F"/>
    <w:rsid w:val="001160AB"/>
    <w:rsid w:val="00120AB3"/>
    <w:rsid w:val="00120F52"/>
    <w:rsid w:val="00120FA4"/>
    <w:rsid w:val="001213D2"/>
    <w:rsid w:val="001219F7"/>
    <w:rsid w:val="00121D3E"/>
    <w:rsid w:val="00121EC0"/>
    <w:rsid w:val="00122C33"/>
    <w:rsid w:val="001240E7"/>
    <w:rsid w:val="001240FB"/>
    <w:rsid w:val="0012429B"/>
    <w:rsid w:val="001245BB"/>
    <w:rsid w:val="00125118"/>
    <w:rsid w:val="001251B8"/>
    <w:rsid w:val="00125F06"/>
    <w:rsid w:val="00126941"/>
    <w:rsid w:val="001277A2"/>
    <w:rsid w:val="00130A74"/>
    <w:rsid w:val="00130DD1"/>
    <w:rsid w:val="00130EA0"/>
    <w:rsid w:val="001310A9"/>
    <w:rsid w:val="00131EFC"/>
    <w:rsid w:val="001334DF"/>
    <w:rsid w:val="00133E0A"/>
    <w:rsid w:val="0013574C"/>
    <w:rsid w:val="00135E8B"/>
    <w:rsid w:val="00137BA7"/>
    <w:rsid w:val="001400C3"/>
    <w:rsid w:val="0014099B"/>
    <w:rsid w:val="00140AC8"/>
    <w:rsid w:val="00140E06"/>
    <w:rsid w:val="0014135B"/>
    <w:rsid w:val="00141CD6"/>
    <w:rsid w:val="00141CDA"/>
    <w:rsid w:val="001427CE"/>
    <w:rsid w:val="00142E43"/>
    <w:rsid w:val="0014328E"/>
    <w:rsid w:val="001434AB"/>
    <w:rsid w:val="0014476A"/>
    <w:rsid w:val="00144823"/>
    <w:rsid w:val="00144DD6"/>
    <w:rsid w:val="00145468"/>
    <w:rsid w:val="001465F7"/>
    <w:rsid w:val="00147465"/>
    <w:rsid w:val="001474CD"/>
    <w:rsid w:val="00147C8E"/>
    <w:rsid w:val="00150AD8"/>
    <w:rsid w:val="00150B56"/>
    <w:rsid w:val="00151000"/>
    <w:rsid w:val="0015140C"/>
    <w:rsid w:val="00151BF9"/>
    <w:rsid w:val="00151DD1"/>
    <w:rsid w:val="00152329"/>
    <w:rsid w:val="00152475"/>
    <w:rsid w:val="00153556"/>
    <w:rsid w:val="001547E9"/>
    <w:rsid w:val="00154A8D"/>
    <w:rsid w:val="00154C5F"/>
    <w:rsid w:val="00154DB1"/>
    <w:rsid w:val="001558CD"/>
    <w:rsid w:val="00155ACC"/>
    <w:rsid w:val="00155F41"/>
    <w:rsid w:val="00156109"/>
    <w:rsid w:val="00156D01"/>
    <w:rsid w:val="001618D8"/>
    <w:rsid w:val="00162C3D"/>
    <w:rsid w:val="00163CB6"/>
    <w:rsid w:val="00164873"/>
    <w:rsid w:val="001649C9"/>
    <w:rsid w:val="0016561D"/>
    <w:rsid w:val="00165B8F"/>
    <w:rsid w:val="00166922"/>
    <w:rsid w:val="00167C94"/>
    <w:rsid w:val="00167ECA"/>
    <w:rsid w:val="0017022A"/>
    <w:rsid w:val="00170C6A"/>
    <w:rsid w:val="00170C79"/>
    <w:rsid w:val="00172D09"/>
    <w:rsid w:val="00172E95"/>
    <w:rsid w:val="00174F3F"/>
    <w:rsid w:val="001755CC"/>
    <w:rsid w:val="00175C46"/>
    <w:rsid w:val="00176CCA"/>
    <w:rsid w:val="00177630"/>
    <w:rsid w:val="00180884"/>
    <w:rsid w:val="00181B29"/>
    <w:rsid w:val="00182951"/>
    <w:rsid w:val="001844D9"/>
    <w:rsid w:val="00184A8B"/>
    <w:rsid w:val="00184B4B"/>
    <w:rsid w:val="001869F8"/>
    <w:rsid w:val="00187CF0"/>
    <w:rsid w:val="0019076B"/>
    <w:rsid w:val="00191549"/>
    <w:rsid w:val="0019209D"/>
    <w:rsid w:val="00192874"/>
    <w:rsid w:val="001933DD"/>
    <w:rsid w:val="001938AB"/>
    <w:rsid w:val="00193DA2"/>
    <w:rsid w:val="00193EB6"/>
    <w:rsid w:val="0019476D"/>
    <w:rsid w:val="00194F94"/>
    <w:rsid w:val="00195133"/>
    <w:rsid w:val="00195D32"/>
    <w:rsid w:val="00195EF3"/>
    <w:rsid w:val="0019701D"/>
    <w:rsid w:val="0019705A"/>
    <w:rsid w:val="001A0B12"/>
    <w:rsid w:val="001A0CDC"/>
    <w:rsid w:val="001A11F8"/>
    <w:rsid w:val="001A1569"/>
    <w:rsid w:val="001A1619"/>
    <w:rsid w:val="001A1EA2"/>
    <w:rsid w:val="001A21A2"/>
    <w:rsid w:val="001A2F27"/>
    <w:rsid w:val="001A321E"/>
    <w:rsid w:val="001A34CE"/>
    <w:rsid w:val="001A447A"/>
    <w:rsid w:val="001A4F0D"/>
    <w:rsid w:val="001A4F44"/>
    <w:rsid w:val="001A5538"/>
    <w:rsid w:val="001A5A50"/>
    <w:rsid w:val="001A6362"/>
    <w:rsid w:val="001A6CCF"/>
    <w:rsid w:val="001A7244"/>
    <w:rsid w:val="001B0C96"/>
    <w:rsid w:val="001B100D"/>
    <w:rsid w:val="001B18E8"/>
    <w:rsid w:val="001B23FA"/>
    <w:rsid w:val="001B2462"/>
    <w:rsid w:val="001B3CA7"/>
    <w:rsid w:val="001B3CFB"/>
    <w:rsid w:val="001B3F51"/>
    <w:rsid w:val="001B4260"/>
    <w:rsid w:val="001B544C"/>
    <w:rsid w:val="001B634B"/>
    <w:rsid w:val="001B6A6A"/>
    <w:rsid w:val="001B74B8"/>
    <w:rsid w:val="001C03FF"/>
    <w:rsid w:val="001C0F52"/>
    <w:rsid w:val="001C1037"/>
    <w:rsid w:val="001C15D5"/>
    <w:rsid w:val="001C24C5"/>
    <w:rsid w:val="001C2705"/>
    <w:rsid w:val="001C2A2A"/>
    <w:rsid w:val="001C3AC8"/>
    <w:rsid w:val="001C3BE7"/>
    <w:rsid w:val="001C3EB5"/>
    <w:rsid w:val="001C42B3"/>
    <w:rsid w:val="001C46D0"/>
    <w:rsid w:val="001C5B37"/>
    <w:rsid w:val="001C5FBF"/>
    <w:rsid w:val="001C6C94"/>
    <w:rsid w:val="001D05AB"/>
    <w:rsid w:val="001D0793"/>
    <w:rsid w:val="001D189C"/>
    <w:rsid w:val="001D221C"/>
    <w:rsid w:val="001D364B"/>
    <w:rsid w:val="001D6186"/>
    <w:rsid w:val="001D68A3"/>
    <w:rsid w:val="001E0207"/>
    <w:rsid w:val="001E2237"/>
    <w:rsid w:val="001E25B4"/>
    <w:rsid w:val="001E3495"/>
    <w:rsid w:val="001E35A0"/>
    <w:rsid w:val="001E4374"/>
    <w:rsid w:val="001E466E"/>
    <w:rsid w:val="001E4BF0"/>
    <w:rsid w:val="001E5338"/>
    <w:rsid w:val="001E5991"/>
    <w:rsid w:val="001E648E"/>
    <w:rsid w:val="001E66EC"/>
    <w:rsid w:val="001E67D0"/>
    <w:rsid w:val="001F0F94"/>
    <w:rsid w:val="001F1E43"/>
    <w:rsid w:val="001F2E2C"/>
    <w:rsid w:val="001F3AE9"/>
    <w:rsid w:val="001F41B4"/>
    <w:rsid w:val="001F59F6"/>
    <w:rsid w:val="001F5BDF"/>
    <w:rsid w:val="001F61FA"/>
    <w:rsid w:val="00201B81"/>
    <w:rsid w:val="0020313F"/>
    <w:rsid w:val="002031B7"/>
    <w:rsid w:val="002033F1"/>
    <w:rsid w:val="00203955"/>
    <w:rsid w:val="00205237"/>
    <w:rsid w:val="00205BB9"/>
    <w:rsid w:val="00207227"/>
    <w:rsid w:val="00207A89"/>
    <w:rsid w:val="00207AD3"/>
    <w:rsid w:val="00207BA5"/>
    <w:rsid w:val="00212171"/>
    <w:rsid w:val="002125B4"/>
    <w:rsid w:val="00212693"/>
    <w:rsid w:val="002132FE"/>
    <w:rsid w:val="002137FE"/>
    <w:rsid w:val="00213D80"/>
    <w:rsid w:val="00214122"/>
    <w:rsid w:val="002179A9"/>
    <w:rsid w:val="00217C86"/>
    <w:rsid w:val="00217DA9"/>
    <w:rsid w:val="002203D7"/>
    <w:rsid w:val="00220419"/>
    <w:rsid w:val="0022048D"/>
    <w:rsid w:val="00220BC3"/>
    <w:rsid w:val="00221229"/>
    <w:rsid w:val="00222D24"/>
    <w:rsid w:val="00223D7A"/>
    <w:rsid w:val="00223DE9"/>
    <w:rsid w:val="00224201"/>
    <w:rsid w:val="00224450"/>
    <w:rsid w:val="00224EA7"/>
    <w:rsid w:val="00225C35"/>
    <w:rsid w:val="0022661A"/>
    <w:rsid w:val="00226824"/>
    <w:rsid w:val="00226D3D"/>
    <w:rsid w:val="00226FE0"/>
    <w:rsid w:val="00230AEE"/>
    <w:rsid w:val="00230DB9"/>
    <w:rsid w:val="00231DCE"/>
    <w:rsid w:val="00231EBE"/>
    <w:rsid w:val="002321A6"/>
    <w:rsid w:val="00234D21"/>
    <w:rsid w:val="0023586D"/>
    <w:rsid w:val="00235CE6"/>
    <w:rsid w:val="00235D55"/>
    <w:rsid w:val="00241043"/>
    <w:rsid w:val="002415A8"/>
    <w:rsid w:val="00241620"/>
    <w:rsid w:val="00241631"/>
    <w:rsid w:val="00241737"/>
    <w:rsid w:val="0024232B"/>
    <w:rsid w:val="00242DA3"/>
    <w:rsid w:val="00243BBF"/>
    <w:rsid w:val="00243D04"/>
    <w:rsid w:val="00245581"/>
    <w:rsid w:val="00245B54"/>
    <w:rsid w:val="00246092"/>
    <w:rsid w:val="002466EB"/>
    <w:rsid w:val="002500F2"/>
    <w:rsid w:val="002501C0"/>
    <w:rsid w:val="00250529"/>
    <w:rsid w:val="00250DAB"/>
    <w:rsid w:val="002514DF"/>
    <w:rsid w:val="00252156"/>
    <w:rsid w:val="0025287D"/>
    <w:rsid w:val="00252946"/>
    <w:rsid w:val="00252E88"/>
    <w:rsid w:val="00252E9F"/>
    <w:rsid w:val="00253233"/>
    <w:rsid w:val="00253A08"/>
    <w:rsid w:val="0025471A"/>
    <w:rsid w:val="002547E8"/>
    <w:rsid w:val="0025632A"/>
    <w:rsid w:val="00256C1F"/>
    <w:rsid w:val="00256EA7"/>
    <w:rsid w:val="00257920"/>
    <w:rsid w:val="0025793B"/>
    <w:rsid w:val="00257B1B"/>
    <w:rsid w:val="00260B71"/>
    <w:rsid w:val="00260F5F"/>
    <w:rsid w:val="00261FBF"/>
    <w:rsid w:val="00262042"/>
    <w:rsid w:val="0026299E"/>
    <w:rsid w:val="00262A49"/>
    <w:rsid w:val="00262C95"/>
    <w:rsid w:val="002634A7"/>
    <w:rsid w:val="00263C36"/>
    <w:rsid w:val="00264579"/>
    <w:rsid w:val="0026468E"/>
    <w:rsid w:val="00264E8B"/>
    <w:rsid w:val="00264FDB"/>
    <w:rsid w:val="0026649F"/>
    <w:rsid w:val="00267633"/>
    <w:rsid w:val="0027020E"/>
    <w:rsid w:val="0027089F"/>
    <w:rsid w:val="00270B9E"/>
    <w:rsid w:val="002712AA"/>
    <w:rsid w:val="00273A20"/>
    <w:rsid w:val="00274E53"/>
    <w:rsid w:val="00275F6D"/>
    <w:rsid w:val="0027659A"/>
    <w:rsid w:val="00276BA8"/>
    <w:rsid w:val="00277760"/>
    <w:rsid w:val="00277A72"/>
    <w:rsid w:val="002809B5"/>
    <w:rsid w:val="00281554"/>
    <w:rsid w:val="00281A86"/>
    <w:rsid w:val="00281F6A"/>
    <w:rsid w:val="0028200A"/>
    <w:rsid w:val="002820EB"/>
    <w:rsid w:val="00282A82"/>
    <w:rsid w:val="00283DB0"/>
    <w:rsid w:val="00283EB3"/>
    <w:rsid w:val="00285D34"/>
    <w:rsid w:val="00285F0A"/>
    <w:rsid w:val="00286FFA"/>
    <w:rsid w:val="0028734E"/>
    <w:rsid w:val="002911BF"/>
    <w:rsid w:val="002921A8"/>
    <w:rsid w:val="00293D28"/>
    <w:rsid w:val="002950D7"/>
    <w:rsid w:val="0029568B"/>
    <w:rsid w:val="00295DF7"/>
    <w:rsid w:val="002977DB"/>
    <w:rsid w:val="0029798E"/>
    <w:rsid w:val="00297E27"/>
    <w:rsid w:val="00297EAE"/>
    <w:rsid w:val="002A0A6D"/>
    <w:rsid w:val="002A0A93"/>
    <w:rsid w:val="002A1B53"/>
    <w:rsid w:val="002A2081"/>
    <w:rsid w:val="002A2DA3"/>
    <w:rsid w:val="002A34CD"/>
    <w:rsid w:val="002A4CAE"/>
    <w:rsid w:val="002A6048"/>
    <w:rsid w:val="002A701F"/>
    <w:rsid w:val="002A7D4A"/>
    <w:rsid w:val="002B0C19"/>
    <w:rsid w:val="002B1715"/>
    <w:rsid w:val="002B19C4"/>
    <w:rsid w:val="002B425C"/>
    <w:rsid w:val="002B59CF"/>
    <w:rsid w:val="002B5C33"/>
    <w:rsid w:val="002B60EF"/>
    <w:rsid w:val="002B6A1F"/>
    <w:rsid w:val="002B6A41"/>
    <w:rsid w:val="002B6E6F"/>
    <w:rsid w:val="002B6F42"/>
    <w:rsid w:val="002B726C"/>
    <w:rsid w:val="002C0E75"/>
    <w:rsid w:val="002C19AB"/>
    <w:rsid w:val="002C27B7"/>
    <w:rsid w:val="002C28BE"/>
    <w:rsid w:val="002C2C2F"/>
    <w:rsid w:val="002C4313"/>
    <w:rsid w:val="002C4461"/>
    <w:rsid w:val="002C4BFF"/>
    <w:rsid w:val="002C53D0"/>
    <w:rsid w:val="002C5FE4"/>
    <w:rsid w:val="002C78C7"/>
    <w:rsid w:val="002D00CE"/>
    <w:rsid w:val="002D0EC0"/>
    <w:rsid w:val="002D1BF6"/>
    <w:rsid w:val="002D1E42"/>
    <w:rsid w:val="002D261D"/>
    <w:rsid w:val="002D5A88"/>
    <w:rsid w:val="002D5E46"/>
    <w:rsid w:val="002D634A"/>
    <w:rsid w:val="002D6463"/>
    <w:rsid w:val="002D6CE3"/>
    <w:rsid w:val="002D7C1A"/>
    <w:rsid w:val="002E0BA1"/>
    <w:rsid w:val="002E10FB"/>
    <w:rsid w:val="002E148B"/>
    <w:rsid w:val="002E312B"/>
    <w:rsid w:val="002E4736"/>
    <w:rsid w:val="002E4EAD"/>
    <w:rsid w:val="002E58DB"/>
    <w:rsid w:val="002E5F9F"/>
    <w:rsid w:val="002E61E5"/>
    <w:rsid w:val="002E6288"/>
    <w:rsid w:val="002E6563"/>
    <w:rsid w:val="002E6C34"/>
    <w:rsid w:val="002E70E4"/>
    <w:rsid w:val="002E72BC"/>
    <w:rsid w:val="002F0A42"/>
    <w:rsid w:val="002F0CB2"/>
    <w:rsid w:val="002F1C53"/>
    <w:rsid w:val="002F28E4"/>
    <w:rsid w:val="002F2C8F"/>
    <w:rsid w:val="002F37D4"/>
    <w:rsid w:val="002F3C0B"/>
    <w:rsid w:val="002F3D72"/>
    <w:rsid w:val="002F3FB2"/>
    <w:rsid w:val="002F522F"/>
    <w:rsid w:val="002F5A3F"/>
    <w:rsid w:val="002F5A50"/>
    <w:rsid w:val="002F5EF1"/>
    <w:rsid w:val="002F70A6"/>
    <w:rsid w:val="002F7A4B"/>
    <w:rsid w:val="00300B21"/>
    <w:rsid w:val="00301F0D"/>
    <w:rsid w:val="00301F8D"/>
    <w:rsid w:val="00302812"/>
    <w:rsid w:val="00302B7E"/>
    <w:rsid w:val="00303236"/>
    <w:rsid w:val="00303A65"/>
    <w:rsid w:val="00304CEF"/>
    <w:rsid w:val="003053D3"/>
    <w:rsid w:val="00305540"/>
    <w:rsid w:val="00306770"/>
    <w:rsid w:val="00306D24"/>
    <w:rsid w:val="00306E54"/>
    <w:rsid w:val="00307A5F"/>
    <w:rsid w:val="003108C4"/>
    <w:rsid w:val="0031091B"/>
    <w:rsid w:val="00310A93"/>
    <w:rsid w:val="00310BB6"/>
    <w:rsid w:val="00311279"/>
    <w:rsid w:val="00311D28"/>
    <w:rsid w:val="00311D73"/>
    <w:rsid w:val="00311F44"/>
    <w:rsid w:val="00311F9E"/>
    <w:rsid w:val="00314039"/>
    <w:rsid w:val="00314481"/>
    <w:rsid w:val="00314E24"/>
    <w:rsid w:val="00315EDD"/>
    <w:rsid w:val="00317481"/>
    <w:rsid w:val="003204CE"/>
    <w:rsid w:val="0032090C"/>
    <w:rsid w:val="00320FA4"/>
    <w:rsid w:val="00321C2D"/>
    <w:rsid w:val="0032228F"/>
    <w:rsid w:val="00322748"/>
    <w:rsid w:val="0032274B"/>
    <w:rsid w:val="0032476B"/>
    <w:rsid w:val="0032534F"/>
    <w:rsid w:val="00325830"/>
    <w:rsid w:val="00326523"/>
    <w:rsid w:val="00326A6B"/>
    <w:rsid w:val="003270A3"/>
    <w:rsid w:val="0032721B"/>
    <w:rsid w:val="003304CD"/>
    <w:rsid w:val="00330668"/>
    <w:rsid w:val="0033072E"/>
    <w:rsid w:val="00331E05"/>
    <w:rsid w:val="0033308E"/>
    <w:rsid w:val="00333FC9"/>
    <w:rsid w:val="00334103"/>
    <w:rsid w:val="003341DB"/>
    <w:rsid w:val="00334DF6"/>
    <w:rsid w:val="003367D0"/>
    <w:rsid w:val="00336DF5"/>
    <w:rsid w:val="00337055"/>
    <w:rsid w:val="0033746A"/>
    <w:rsid w:val="00337D9B"/>
    <w:rsid w:val="00340AB5"/>
    <w:rsid w:val="00340E34"/>
    <w:rsid w:val="00341CF2"/>
    <w:rsid w:val="00341DAC"/>
    <w:rsid w:val="0034213B"/>
    <w:rsid w:val="0034279F"/>
    <w:rsid w:val="00342BB2"/>
    <w:rsid w:val="0034316B"/>
    <w:rsid w:val="00343C38"/>
    <w:rsid w:val="003441AE"/>
    <w:rsid w:val="00344307"/>
    <w:rsid w:val="00344BE3"/>
    <w:rsid w:val="00344EF6"/>
    <w:rsid w:val="00345DC4"/>
    <w:rsid w:val="00347BB8"/>
    <w:rsid w:val="00347DC9"/>
    <w:rsid w:val="003510ED"/>
    <w:rsid w:val="0035131E"/>
    <w:rsid w:val="003517B2"/>
    <w:rsid w:val="0035246F"/>
    <w:rsid w:val="00352F71"/>
    <w:rsid w:val="003536CB"/>
    <w:rsid w:val="00354B2A"/>
    <w:rsid w:val="00354D03"/>
    <w:rsid w:val="003555FE"/>
    <w:rsid w:val="003559D4"/>
    <w:rsid w:val="00356624"/>
    <w:rsid w:val="003572C8"/>
    <w:rsid w:val="00357E46"/>
    <w:rsid w:val="00360CC1"/>
    <w:rsid w:val="0036172D"/>
    <w:rsid w:val="003619AD"/>
    <w:rsid w:val="00363577"/>
    <w:rsid w:val="003636EF"/>
    <w:rsid w:val="003636F6"/>
    <w:rsid w:val="00363BD8"/>
    <w:rsid w:val="003645C5"/>
    <w:rsid w:val="00365EA3"/>
    <w:rsid w:val="00365F5B"/>
    <w:rsid w:val="00366568"/>
    <w:rsid w:val="00367527"/>
    <w:rsid w:val="003679EC"/>
    <w:rsid w:val="003679F3"/>
    <w:rsid w:val="00370BD5"/>
    <w:rsid w:val="00371BF7"/>
    <w:rsid w:val="00371D50"/>
    <w:rsid w:val="00372EA4"/>
    <w:rsid w:val="003747E1"/>
    <w:rsid w:val="00376481"/>
    <w:rsid w:val="0037735F"/>
    <w:rsid w:val="003777B7"/>
    <w:rsid w:val="00380B75"/>
    <w:rsid w:val="00380C85"/>
    <w:rsid w:val="0038112B"/>
    <w:rsid w:val="0038149A"/>
    <w:rsid w:val="00382278"/>
    <w:rsid w:val="00382292"/>
    <w:rsid w:val="00382E6A"/>
    <w:rsid w:val="00383131"/>
    <w:rsid w:val="00383681"/>
    <w:rsid w:val="00383B27"/>
    <w:rsid w:val="00384A7B"/>
    <w:rsid w:val="00385125"/>
    <w:rsid w:val="003851F1"/>
    <w:rsid w:val="003863EA"/>
    <w:rsid w:val="00386854"/>
    <w:rsid w:val="00387BFB"/>
    <w:rsid w:val="003904E0"/>
    <w:rsid w:val="00391BAE"/>
    <w:rsid w:val="00392403"/>
    <w:rsid w:val="00392AF4"/>
    <w:rsid w:val="00392B9F"/>
    <w:rsid w:val="00393620"/>
    <w:rsid w:val="00394BCF"/>
    <w:rsid w:val="00394D54"/>
    <w:rsid w:val="0039507D"/>
    <w:rsid w:val="003954CB"/>
    <w:rsid w:val="003955F1"/>
    <w:rsid w:val="00396734"/>
    <w:rsid w:val="00397261"/>
    <w:rsid w:val="00397993"/>
    <w:rsid w:val="003A0D04"/>
    <w:rsid w:val="003A0FE3"/>
    <w:rsid w:val="003A13CF"/>
    <w:rsid w:val="003A2148"/>
    <w:rsid w:val="003A23BD"/>
    <w:rsid w:val="003A2720"/>
    <w:rsid w:val="003A2D03"/>
    <w:rsid w:val="003A2DCB"/>
    <w:rsid w:val="003A326A"/>
    <w:rsid w:val="003A347F"/>
    <w:rsid w:val="003A5C99"/>
    <w:rsid w:val="003A6557"/>
    <w:rsid w:val="003A7955"/>
    <w:rsid w:val="003A7C48"/>
    <w:rsid w:val="003B0AE6"/>
    <w:rsid w:val="003B0B92"/>
    <w:rsid w:val="003B126A"/>
    <w:rsid w:val="003B1423"/>
    <w:rsid w:val="003B25F8"/>
    <w:rsid w:val="003B29C9"/>
    <w:rsid w:val="003B3DC0"/>
    <w:rsid w:val="003B545D"/>
    <w:rsid w:val="003B63EE"/>
    <w:rsid w:val="003B68D2"/>
    <w:rsid w:val="003B7620"/>
    <w:rsid w:val="003C0D37"/>
    <w:rsid w:val="003C1B2E"/>
    <w:rsid w:val="003C2318"/>
    <w:rsid w:val="003C3061"/>
    <w:rsid w:val="003C4062"/>
    <w:rsid w:val="003C52F0"/>
    <w:rsid w:val="003C5650"/>
    <w:rsid w:val="003C5855"/>
    <w:rsid w:val="003C5A89"/>
    <w:rsid w:val="003C5FE0"/>
    <w:rsid w:val="003C6699"/>
    <w:rsid w:val="003C67F9"/>
    <w:rsid w:val="003C6EE5"/>
    <w:rsid w:val="003C73D0"/>
    <w:rsid w:val="003D02D5"/>
    <w:rsid w:val="003D0A4B"/>
    <w:rsid w:val="003D1041"/>
    <w:rsid w:val="003D39CC"/>
    <w:rsid w:val="003D3CBE"/>
    <w:rsid w:val="003D3F9B"/>
    <w:rsid w:val="003D4551"/>
    <w:rsid w:val="003D4FA9"/>
    <w:rsid w:val="003D5510"/>
    <w:rsid w:val="003D5821"/>
    <w:rsid w:val="003D5B9E"/>
    <w:rsid w:val="003D637D"/>
    <w:rsid w:val="003D68A9"/>
    <w:rsid w:val="003D6E6F"/>
    <w:rsid w:val="003D7148"/>
    <w:rsid w:val="003D75CC"/>
    <w:rsid w:val="003D76B0"/>
    <w:rsid w:val="003D7910"/>
    <w:rsid w:val="003D79D8"/>
    <w:rsid w:val="003E014F"/>
    <w:rsid w:val="003E0B69"/>
    <w:rsid w:val="003E0C6E"/>
    <w:rsid w:val="003E1502"/>
    <w:rsid w:val="003E19E9"/>
    <w:rsid w:val="003E2B81"/>
    <w:rsid w:val="003E4DCE"/>
    <w:rsid w:val="003E526D"/>
    <w:rsid w:val="003E668F"/>
    <w:rsid w:val="003E6AF7"/>
    <w:rsid w:val="003F1082"/>
    <w:rsid w:val="003F1093"/>
    <w:rsid w:val="003F190E"/>
    <w:rsid w:val="003F1B27"/>
    <w:rsid w:val="003F1D0F"/>
    <w:rsid w:val="003F1DDC"/>
    <w:rsid w:val="003F279A"/>
    <w:rsid w:val="003F4CCB"/>
    <w:rsid w:val="003F646A"/>
    <w:rsid w:val="003F7BFE"/>
    <w:rsid w:val="003F7D38"/>
    <w:rsid w:val="0040178C"/>
    <w:rsid w:val="00401FA1"/>
    <w:rsid w:val="00403EC9"/>
    <w:rsid w:val="00404396"/>
    <w:rsid w:val="00404CEC"/>
    <w:rsid w:val="00405F66"/>
    <w:rsid w:val="004060A3"/>
    <w:rsid w:val="00407B60"/>
    <w:rsid w:val="00410294"/>
    <w:rsid w:val="004104DC"/>
    <w:rsid w:val="004120EC"/>
    <w:rsid w:val="00412BBC"/>
    <w:rsid w:val="0041319D"/>
    <w:rsid w:val="004139E2"/>
    <w:rsid w:val="00415BD1"/>
    <w:rsid w:val="00415CC4"/>
    <w:rsid w:val="004175A3"/>
    <w:rsid w:val="00417F24"/>
    <w:rsid w:val="00420330"/>
    <w:rsid w:val="00420B7D"/>
    <w:rsid w:val="0042133A"/>
    <w:rsid w:val="0042283E"/>
    <w:rsid w:val="0042297E"/>
    <w:rsid w:val="00423F02"/>
    <w:rsid w:val="00424671"/>
    <w:rsid w:val="00424AD7"/>
    <w:rsid w:val="004250CF"/>
    <w:rsid w:val="0042541B"/>
    <w:rsid w:val="004258E7"/>
    <w:rsid w:val="00425B42"/>
    <w:rsid w:val="00425CBC"/>
    <w:rsid w:val="004261B5"/>
    <w:rsid w:val="0042632F"/>
    <w:rsid w:val="00427055"/>
    <w:rsid w:val="00430451"/>
    <w:rsid w:val="00430665"/>
    <w:rsid w:val="0043099A"/>
    <w:rsid w:val="00430C13"/>
    <w:rsid w:val="00431BC6"/>
    <w:rsid w:val="00431D3B"/>
    <w:rsid w:val="00431E51"/>
    <w:rsid w:val="0043238D"/>
    <w:rsid w:val="00433D7E"/>
    <w:rsid w:val="00433DB0"/>
    <w:rsid w:val="00433DF6"/>
    <w:rsid w:val="00433EFB"/>
    <w:rsid w:val="00434041"/>
    <w:rsid w:val="004366BA"/>
    <w:rsid w:val="00436C7B"/>
    <w:rsid w:val="004378E0"/>
    <w:rsid w:val="004400CD"/>
    <w:rsid w:val="00440E32"/>
    <w:rsid w:val="0044168F"/>
    <w:rsid w:val="00441D62"/>
    <w:rsid w:val="00441E02"/>
    <w:rsid w:val="00441E8B"/>
    <w:rsid w:val="0044230E"/>
    <w:rsid w:val="00442781"/>
    <w:rsid w:val="004448DF"/>
    <w:rsid w:val="00445064"/>
    <w:rsid w:val="00445A59"/>
    <w:rsid w:val="0044619F"/>
    <w:rsid w:val="00446302"/>
    <w:rsid w:val="00446862"/>
    <w:rsid w:val="004472F3"/>
    <w:rsid w:val="00447738"/>
    <w:rsid w:val="00447B29"/>
    <w:rsid w:val="004504D9"/>
    <w:rsid w:val="0045135B"/>
    <w:rsid w:val="00452145"/>
    <w:rsid w:val="00453C56"/>
    <w:rsid w:val="00453CAE"/>
    <w:rsid w:val="00453F25"/>
    <w:rsid w:val="0045585D"/>
    <w:rsid w:val="00455B39"/>
    <w:rsid w:val="00455F89"/>
    <w:rsid w:val="00455FEA"/>
    <w:rsid w:val="00457367"/>
    <w:rsid w:val="004576BD"/>
    <w:rsid w:val="0046058A"/>
    <w:rsid w:val="00461698"/>
    <w:rsid w:val="00461C0A"/>
    <w:rsid w:val="00461D6C"/>
    <w:rsid w:val="004620AD"/>
    <w:rsid w:val="0046215A"/>
    <w:rsid w:val="00463B5E"/>
    <w:rsid w:val="0046521A"/>
    <w:rsid w:val="00465ACC"/>
    <w:rsid w:val="004670A5"/>
    <w:rsid w:val="004673F2"/>
    <w:rsid w:val="00467740"/>
    <w:rsid w:val="00467911"/>
    <w:rsid w:val="0047271B"/>
    <w:rsid w:val="004735E0"/>
    <w:rsid w:val="00475EED"/>
    <w:rsid w:val="00477985"/>
    <w:rsid w:val="00477BE4"/>
    <w:rsid w:val="00480712"/>
    <w:rsid w:val="00481565"/>
    <w:rsid w:val="00482E29"/>
    <w:rsid w:val="004838D4"/>
    <w:rsid w:val="004839BC"/>
    <w:rsid w:val="00484076"/>
    <w:rsid w:val="004844E8"/>
    <w:rsid w:val="00486091"/>
    <w:rsid w:val="0048646D"/>
    <w:rsid w:val="004865D7"/>
    <w:rsid w:val="004875AA"/>
    <w:rsid w:val="004879BA"/>
    <w:rsid w:val="0049237C"/>
    <w:rsid w:val="00492581"/>
    <w:rsid w:val="00492756"/>
    <w:rsid w:val="00493215"/>
    <w:rsid w:val="004937D1"/>
    <w:rsid w:val="00493A05"/>
    <w:rsid w:val="00493F4B"/>
    <w:rsid w:val="00494C98"/>
    <w:rsid w:val="00495490"/>
    <w:rsid w:val="0049564B"/>
    <w:rsid w:val="004961E4"/>
    <w:rsid w:val="00497A45"/>
    <w:rsid w:val="004A02FD"/>
    <w:rsid w:val="004A0438"/>
    <w:rsid w:val="004A0677"/>
    <w:rsid w:val="004A0735"/>
    <w:rsid w:val="004A0D94"/>
    <w:rsid w:val="004A2401"/>
    <w:rsid w:val="004A3107"/>
    <w:rsid w:val="004A433A"/>
    <w:rsid w:val="004A48EF"/>
    <w:rsid w:val="004A498A"/>
    <w:rsid w:val="004A5923"/>
    <w:rsid w:val="004B0182"/>
    <w:rsid w:val="004B0C0F"/>
    <w:rsid w:val="004B1F0C"/>
    <w:rsid w:val="004B4C9D"/>
    <w:rsid w:val="004B536F"/>
    <w:rsid w:val="004B5413"/>
    <w:rsid w:val="004B54E3"/>
    <w:rsid w:val="004B5DDB"/>
    <w:rsid w:val="004B649D"/>
    <w:rsid w:val="004B65B5"/>
    <w:rsid w:val="004B69D0"/>
    <w:rsid w:val="004B7384"/>
    <w:rsid w:val="004B739C"/>
    <w:rsid w:val="004B7613"/>
    <w:rsid w:val="004B781A"/>
    <w:rsid w:val="004C1738"/>
    <w:rsid w:val="004C1DE4"/>
    <w:rsid w:val="004C3052"/>
    <w:rsid w:val="004C3203"/>
    <w:rsid w:val="004C41CA"/>
    <w:rsid w:val="004C428A"/>
    <w:rsid w:val="004C45B9"/>
    <w:rsid w:val="004C4AAF"/>
    <w:rsid w:val="004C5788"/>
    <w:rsid w:val="004C6429"/>
    <w:rsid w:val="004C6966"/>
    <w:rsid w:val="004C6C32"/>
    <w:rsid w:val="004C7EDB"/>
    <w:rsid w:val="004D01FC"/>
    <w:rsid w:val="004D0BEC"/>
    <w:rsid w:val="004D12CD"/>
    <w:rsid w:val="004D1961"/>
    <w:rsid w:val="004D2A0B"/>
    <w:rsid w:val="004D3116"/>
    <w:rsid w:val="004D4067"/>
    <w:rsid w:val="004D454A"/>
    <w:rsid w:val="004D46DD"/>
    <w:rsid w:val="004D578C"/>
    <w:rsid w:val="004D6748"/>
    <w:rsid w:val="004D75D2"/>
    <w:rsid w:val="004D7DCB"/>
    <w:rsid w:val="004E018E"/>
    <w:rsid w:val="004E0B1A"/>
    <w:rsid w:val="004E0DC6"/>
    <w:rsid w:val="004E1437"/>
    <w:rsid w:val="004E1EF7"/>
    <w:rsid w:val="004E36FA"/>
    <w:rsid w:val="004E5ADE"/>
    <w:rsid w:val="004E6341"/>
    <w:rsid w:val="004E6480"/>
    <w:rsid w:val="004E742A"/>
    <w:rsid w:val="004F26DB"/>
    <w:rsid w:val="004F28D0"/>
    <w:rsid w:val="004F3D50"/>
    <w:rsid w:val="004F4328"/>
    <w:rsid w:val="004F43C6"/>
    <w:rsid w:val="004F5650"/>
    <w:rsid w:val="004F64EF"/>
    <w:rsid w:val="004F7782"/>
    <w:rsid w:val="005001D0"/>
    <w:rsid w:val="00500333"/>
    <w:rsid w:val="00500616"/>
    <w:rsid w:val="00501BEB"/>
    <w:rsid w:val="00502E53"/>
    <w:rsid w:val="00503721"/>
    <w:rsid w:val="005038BF"/>
    <w:rsid w:val="00503AFC"/>
    <w:rsid w:val="005051A6"/>
    <w:rsid w:val="005069F2"/>
    <w:rsid w:val="00506D2B"/>
    <w:rsid w:val="0050737D"/>
    <w:rsid w:val="005101CF"/>
    <w:rsid w:val="00511859"/>
    <w:rsid w:val="00511E34"/>
    <w:rsid w:val="005131A0"/>
    <w:rsid w:val="0051387D"/>
    <w:rsid w:val="00514769"/>
    <w:rsid w:val="00515164"/>
    <w:rsid w:val="00515E36"/>
    <w:rsid w:val="00515F36"/>
    <w:rsid w:val="00516D32"/>
    <w:rsid w:val="0052007A"/>
    <w:rsid w:val="0052104F"/>
    <w:rsid w:val="00521FAB"/>
    <w:rsid w:val="0052203D"/>
    <w:rsid w:val="00522570"/>
    <w:rsid w:val="005228B6"/>
    <w:rsid w:val="00522919"/>
    <w:rsid w:val="005230BA"/>
    <w:rsid w:val="005233B6"/>
    <w:rsid w:val="00523511"/>
    <w:rsid w:val="005235E6"/>
    <w:rsid w:val="00523DE6"/>
    <w:rsid w:val="00526D0F"/>
    <w:rsid w:val="00527243"/>
    <w:rsid w:val="00530573"/>
    <w:rsid w:val="00531027"/>
    <w:rsid w:val="005318F7"/>
    <w:rsid w:val="00531C92"/>
    <w:rsid w:val="00531DAD"/>
    <w:rsid w:val="00531F0C"/>
    <w:rsid w:val="005323F9"/>
    <w:rsid w:val="00532446"/>
    <w:rsid w:val="00532CBF"/>
    <w:rsid w:val="00532E58"/>
    <w:rsid w:val="0053325D"/>
    <w:rsid w:val="0053400D"/>
    <w:rsid w:val="00534EB0"/>
    <w:rsid w:val="00536B71"/>
    <w:rsid w:val="00536D5B"/>
    <w:rsid w:val="00537421"/>
    <w:rsid w:val="005374AE"/>
    <w:rsid w:val="0054007F"/>
    <w:rsid w:val="00541459"/>
    <w:rsid w:val="00542447"/>
    <w:rsid w:val="0054289D"/>
    <w:rsid w:val="0054370C"/>
    <w:rsid w:val="00543898"/>
    <w:rsid w:val="00543BCA"/>
    <w:rsid w:val="0054556A"/>
    <w:rsid w:val="00545FFD"/>
    <w:rsid w:val="00546A8F"/>
    <w:rsid w:val="0054798D"/>
    <w:rsid w:val="00547D91"/>
    <w:rsid w:val="00550233"/>
    <w:rsid w:val="00550319"/>
    <w:rsid w:val="00550841"/>
    <w:rsid w:val="00551144"/>
    <w:rsid w:val="00553C04"/>
    <w:rsid w:val="005548D1"/>
    <w:rsid w:val="00555431"/>
    <w:rsid w:val="0055584D"/>
    <w:rsid w:val="00555A1F"/>
    <w:rsid w:val="00556EFA"/>
    <w:rsid w:val="00557387"/>
    <w:rsid w:val="005575FE"/>
    <w:rsid w:val="0055798D"/>
    <w:rsid w:val="00557E88"/>
    <w:rsid w:val="005604E4"/>
    <w:rsid w:val="0056056B"/>
    <w:rsid w:val="005607A0"/>
    <w:rsid w:val="00561848"/>
    <w:rsid w:val="005630A1"/>
    <w:rsid w:val="00563DE6"/>
    <w:rsid w:val="005641A6"/>
    <w:rsid w:val="00564A24"/>
    <w:rsid w:val="005655EB"/>
    <w:rsid w:val="00565A80"/>
    <w:rsid w:val="00565C7E"/>
    <w:rsid w:val="00566C52"/>
    <w:rsid w:val="00567815"/>
    <w:rsid w:val="00570360"/>
    <w:rsid w:val="00570D7F"/>
    <w:rsid w:val="00571479"/>
    <w:rsid w:val="00572A7C"/>
    <w:rsid w:val="00572DC1"/>
    <w:rsid w:val="0057327D"/>
    <w:rsid w:val="005737C0"/>
    <w:rsid w:val="005738B2"/>
    <w:rsid w:val="00573E21"/>
    <w:rsid w:val="00574143"/>
    <w:rsid w:val="005746E5"/>
    <w:rsid w:val="00574A05"/>
    <w:rsid w:val="00575AA1"/>
    <w:rsid w:val="00575C51"/>
    <w:rsid w:val="00576A15"/>
    <w:rsid w:val="00580732"/>
    <w:rsid w:val="005809D7"/>
    <w:rsid w:val="00582D29"/>
    <w:rsid w:val="00583057"/>
    <w:rsid w:val="00583A6E"/>
    <w:rsid w:val="0058400A"/>
    <w:rsid w:val="0058412F"/>
    <w:rsid w:val="005843C7"/>
    <w:rsid w:val="00584861"/>
    <w:rsid w:val="00585CEE"/>
    <w:rsid w:val="0058626A"/>
    <w:rsid w:val="0058701B"/>
    <w:rsid w:val="0058722B"/>
    <w:rsid w:val="00587320"/>
    <w:rsid w:val="00587576"/>
    <w:rsid w:val="00587A01"/>
    <w:rsid w:val="005927DE"/>
    <w:rsid w:val="0059288F"/>
    <w:rsid w:val="00592BE9"/>
    <w:rsid w:val="00593439"/>
    <w:rsid w:val="00593CF8"/>
    <w:rsid w:val="00593DD2"/>
    <w:rsid w:val="005943DF"/>
    <w:rsid w:val="00594AA1"/>
    <w:rsid w:val="00594D90"/>
    <w:rsid w:val="0059637D"/>
    <w:rsid w:val="0059662E"/>
    <w:rsid w:val="0059716A"/>
    <w:rsid w:val="00597E75"/>
    <w:rsid w:val="005A1F80"/>
    <w:rsid w:val="005A25EA"/>
    <w:rsid w:val="005A2772"/>
    <w:rsid w:val="005A3BAA"/>
    <w:rsid w:val="005A53C3"/>
    <w:rsid w:val="005A5DE7"/>
    <w:rsid w:val="005A61DA"/>
    <w:rsid w:val="005A62E0"/>
    <w:rsid w:val="005A675A"/>
    <w:rsid w:val="005A6A11"/>
    <w:rsid w:val="005A6A2D"/>
    <w:rsid w:val="005A785E"/>
    <w:rsid w:val="005B13B1"/>
    <w:rsid w:val="005B1B02"/>
    <w:rsid w:val="005B1CB9"/>
    <w:rsid w:val="005B1DF1"/>
    <w:rsid w:val="005B2812"/>
    <w:rsid w:val="005B30B2"/>
    <w:rsid w:val="005B65C8"/>
    <w:rsid w:val="005B77AE"/>
    <w:rsid w:val="005B7AFE"/>
    <w:rsid w:val="005B7CF7"/>
    <w:rsid w:val="005C037B"/>
    <w:rsid w:val="005C041A"/>
    <w:rsid w:val="005C0EE0"/>
    <w:rsid w:val="005C1A51"/>
    <w:rsid w:val="005C36EE"/>
    <w:rsid w:val="005C38DA"/>
    <w:rsid w:val="005C40BB"/>
    <w:rsid w:val="005C41BA"/>
    <w:rsid w:val="005C42B3"/>
    <w:rsid w:val="005C4A8E"/>
    <w:rsid w:val="005C4FC2"/>
    <w:rsid w:val="005C5111"/>
    <w:rsid w:val="005C55A3"/>
    <w:rsid w:val="005C5998"/>
    <w:rsid w:val="005C66F8"/>
    <w:rsid w:val="005C7C34"/>
    <w:rsid w:val="005D0ABE"/>
    <w:rsid w:val="005D0FD7"/>
    <w:rsid w:val="005D1735"/>
    <w:rsid w:val="005D1D94"/>
    <w:rsid w:val="005D1F3E"/>
    <w:rsid w:val="005D38E4"/>
    <w:rsid w:val="005D3DB7"/>
    <w:rsid w:val="005D3F21"/>
    <w:rsid w:val="005D3FB5"/>
    <w:rsid w:val="005D6D47"/>
    <w:rsid w:val="005D7CC8"/>
    <w:rsid w:val="005D7D3A"/>
    <w:rsid w:val="005E00AF"/>
    <w:rsid w:val="005E23A1"/>
    <w:rsid w:val="005E2404"/>
    <w:rsid w:val="005E3CC2"/>
    <w:rsid w:val="005E3DCF"/>
    <w:rsid w:val="005E6C02"/>
    <w:rsid w:val="005E6C84"/>
    <w:rsid w:val="005E6EB1"/>
    <w:rsid w:val="005E7A64"/>
    <w:rsid w:val="005E7C3E"/>
    <w:rsid w:val="005F065C"/>
    <w:rsid w:val="005F08C6"/>
    <w:rsid w:val="005F154C"/>
    <w:rsid w:val="005F15FC"/>
    <w:rsid w:val="005F196D"/>
    <w:rsid w:val="005F1CE7"/>
    <w:rsid w:val="005F537D"/>
    <w:rsid w:val="005F6758"/>
    <w:rsid w:val="005F6BCE"/>
    <w:rsid w:val="00600486"/>
    <w:rsid w:val="00601443"/>
    <w:rsid w:val="00601952"/>
    <w:rsid w:val="0060320D"/>
    <w:rsid w:val="00604007"/>
    <w:rsid w:val="006044A6"/>
    <w:rsid w:val="00604C30"/>
    <w:rsid w:val="0060541E"/>
    <w:rsid w:val="00605D3A"/>
    <w:rsid w:val="0060695B"/>
    <w:rsid w:val="00606CCA"/>
    <w:rsid w:val="00610199"/>
    <w:rsid w:val="00610860"/>
    <w:rsid w:val="00610973"/>
    <w:rsid w:val="00611F9A"/>
    <w:rsid w:val="0061226A"/>
    <w:rsid w:val="0061242A"/>
    <w:rsid w:val="00612E11"/>
    <w:rsid w:val="00613076"/>
    <w:rsid w:val="0061342E"/>
    <w:rsid w:val="006139B5"/>
    <w:rsid w:val="006143C5"/>
    <w:rsid w:val="00614BA4"/>
    <w:rsid w:val="0061522B"/>
    <w:rsid w:val="00615491"/>
    <w:rsid w:val="00616E43"/>
    <w:rsid w:val="00617272"/>
    <w:rsid w:val="00617338"/>
    <w:rsid w:val="0062054B"/>
    <w:rsid w:val="00620F2E"/>
    <w:rsid w:val="0062127B"/>
    <w:rsid w:val="00621667"/>
    <w:rsid w:val="0062211D"/>
    <w:rsid w:val="00623185"/>
    <w:rsid w:val="00623D9D"/>
    <w:rsid w:val="00624603"/>
    <w:rsid w:val="00624731"/>
    <w:rsid w:val="006247D7"/>
    <w:rsid w:val="0062569B"/>
    <w:rsid w:val="0062637A"/>
    <w:rsid w:val="00626BEC"/>
    <w:rsid w:val="00626D58"/>
    <w:rsid w:val="00626E96"/>
    <w:rsid w:val="00627605"/>
    <w:rsid w:val="00631A89"/>
    <w:rsid w:val="00631C91"/>
    <w:rsid w:val="00632561"/>
    <w:rsid w:val="00632FEC"/>
    <w:rsid w:val="0063539F"/>
    <w:rsid w:val="00635D37"/>
    <w:rsid w:val="0063679F"/>
    <w:rsid w:val="00636B1E"/>
    <w:rsid w:val="00636D4B"/>
    <w:rsid w:val="006370D4"/>
    <w:rsid w:val="00637672"/>
    <w:rsid w:val="0063798C"/>
    <w:rsid w:val="00637ECF"/>
    <w:rsid w:val="00640926"/>
    <w:rsid w:val="006414FB"/>
    <w:rsid w:val="00641718"/>
    <w:rsid w:val="00641C6C"/>
    <w:rsid w:val="00643671"/>
    <w:rsid w:val="006451B2"/>
    <w:rsid w:val="006454A9"/>
    <w:rsid w:val="006458F4"/>
    <w:rsid w:val="00645D10"/>
    <w:rsid w:val="0064650E"/>
    <w:rsid w:val="00646CF6"/>
    <w:rsid w:val="00646ED9"/>
    <w:rsid w:val="00650AD2"/>
    <w:rsid w:val="0065130B"/>
    <w:rsid w:val="006522A6"/>
    <w:rsid w:val="00652F33"/>
    <w:rsid w:val="00653369"/>
    <w:rsid w:val="006537EA"/>
    <w:rsid w:val="00655581"/>
    <w:rsid w:val="0065667C"/>
    <w:rsid w:val="006569B4"/>
    <w:rsid w:val="0066010E"/>
    <w:rsid w:val="006608DE"/>
    <w:rsid w:val="00662511"/>
    <w:rsid w:val="00662A75"/>
    <w:rsid w:val="006631D0"/>
    <w:rsid w:val="00664F02"/>
    <w:rsid w:val="00664F5B"/>
    <w:rsid w:val="00666422"/>
    <w:rsid w:val="00666CD9"/>
    <w:rsid w:val="0066707D"/>
    <w:rsid w:val="00667149"/>
    <w:rsid w:val="006675F8"/>
    <w:rsid w:val="006679BE"/>
    <w:rsid w:val="00667EB0"/>
    <w:rsid w:val="00670A83"/>
    <w:rsid w:val="00671864"/>
    <w:rsid w:val="006741FF"/>
    <w:rsid w:val="00674A7B"/>
    <w:rsid w:val="00676ABF"/>
    <w:rsid w:val="00677091"/>
    <w:rsid w:val="00677329"/>
    <w:rsid w:val="00677B86"/>
    <w:rsid w:val="00680DD7"/>
    <w:rsid w:val="00681DC2"/>
    <w:rsid w:val="00681F6C"/>
    <w:rsid w:val="0068647A"/>
    <w:rsid w:val="00687836"/>
    <w:rsid w:val="00687CA2"/>
    <w:rsid w:val="00690F13"/>
    <w:rsid w:val="006917E7"/>
    <w:rsid w:val="00692609"/>
    <w:rsid w:val="00692681"/>
    <w:rsid w:val="00692A95"/>
    <w:rsid w:val="00693157"/>
    <w:rsid w:val="006940CB"/>
    <w:rsid w:val="006948D7"/>
    <w:rsid w:val="00695D55"/>
    <w:rsid w:val="00696BA5"/>
    <w:rsid w:val="00696D0B"/>
    <w:rsid w:val="006970E1"/>
    <w:rsid w:val="00697D90"/>
    <w:rsid w:val="00697FD7"/>
    <w:rsid w:val="006A04A1"/>
    <w:rsid w:val="006A04BA"/>
    <w:rsid w:val="006A1DFE"/>
    <w:rsid w:val="006A259B"/>
    <w:rsid w:val="006A2BE2"/>
    <w:rsid w:val="006A3B27"/>
    <w:rsid w:val="006A4CB7"/>
    <w:rsid w:val="006A4E0A"/>
    <w:rsid w:val="006A5379"/>
    <w:rsid w:val="006A5383"/>
    <w:rsid w:val="006A5483"/>
    <w:rsid w:val="006A5641"/>
    <w:rsid w:val="006A6ECB"/>
    <w:rsid w:val="006B0057"/>
    <w:rsid w:val="006B0DE4"/>
    <w:rsid w:val="006B2A8F"/>
    <w:rsid w:val="006B3C15"/>
    <w:rsid w:val="006B41CC"/>
    <w:rsid w:val="006B4AC5"/>
    <w:rsid w:val="006B4E7D"/>
    <w:rsid w:val="006B5088"/>
    <w:rsid w:val="006B5DAE"/>
    <w:rsid w:val="006B6642"/>
    <w:rsid w:val="006B673E"/>
    <w:rsid w:val="006B6B3D"/>
    <w:rsid w:val="006B7622"/>
    <w:rsid w:val="006B766C"/>
    <w:rsid w:val="006B7B3F"/>
    <w:rsid w:val="006C021A"/>
    <w:rsid w:val="006C02D9"/>
    <w:rsid w:val="006C2943"/>
    <w:rsid w:val="006C4A5E"/>
    <w:rsid w:val="006C54DF"/>
    <w:rsid w:val="006C5635"/>
    <w:rsid w:val="006C68B7"/>
    <w:rsid w:val="006C6A48"/>
    <w:rsid w:val="006C6AB1"/>
    <w:rsid w:val="006D06AB"/>
    <w:rsid w:val="006D0CD9"/>
    <w:rsid w:val="006D2691"/>
    <w:rsid w:val="006D29A0"/>
    <w:rsid w:val="006D311D"/>
    <w:rsid w:val="006D3944"/>
    <w:rsid w:val="006D39D8"/>
    <w:rsid w:val="006D3D82"/>
    <w:rsid w:val="006D3D9E"/>
    <w:rsid w:val="006D46CC"/>
    <w:rsid w:val="006D48CC"/>
    <w:rsid w:val="006D4ED9"/>
    <w:rsid w:val="006D53FC"/>
    <w:rsid w:val="006D6056"/>
    <w:rsid w:val="006D6178"/>
    <w:rsid w:val="006D6816"/>
    <w:rsid w:val="006D6C9F"/>
    <w:rsid w:val="006D7B4B"/>
    <w:rsid w:val="006E0C74"/>
    <w:rsid w:val="006E4155"/>
    <w:rsid w:val="006E4460"/>
    <w:rsid w:val="006E4CD9"/>
    <w:rsid w:val="006E6128"/>
    <w:rsid w:val="006E7C71"/>
    <w:rsid w:val="006F0169"/>
    <w:rsid w:val="006F079B"/>
    <w:rsid w:val="006F0C3B"/>
    <w:rsid w:val="006F0D7C"/>
    <w:rsid w:val="006F0EEA"/>
    <w:rsid w:val="006F1933"/>
    <w:rsid w:val="006F1B53"/>
    <w:rsid w:val="006F252A"/>
    <w:rsid w:val="006F319F"/>
    <w:rsid w:val="006F3265"/>
    <w:rsid w:val="006F3577"/>
    <w:rsid w:val="006F4629"/>
    <w:rsid w:val="006F51DD"/>
    <w:rsid w:val="006F53FF"/>
    <w:rsid w:val="006F5445"/>
    <w:rsid w:val="006F57AC"/>
    <w:rsid w:val="006F5B01"/>
    <w:rsid w:val="006F5E85"/>
    <w:rsid w:val="00700992"/>
    <w:rsid w:val="00701C46"/>
    <w:rsid w:val="00701F91"/>
    <w:rsid w:val="00703474"/>
    <w:rsid w:val="00703E53"/>
    <w:rsid w:val="0070431F"/>
    <w:rsid w:val="00704DCE"/>
    <w:rsid w:val="00705018"/>
    <w:rsid w:val="00705299"/>
    <w:rsid w:val="00705677"/>
    <w:rsid w:val="00706102"/>
    <w:rsid w:val="00706232"/>
    <w:rsid w:val="00707020"/>
    <w:rsid w:val="007101B5"/>
    <w:rsid w:val="007115BF"/>
    <w:rsid w:val="00711EF1"/>
    <w:rsid w:val="0071258A"/>
    <w:rsid w:val="00712C25"/>
    <w:rsid w:val="00713B9C"/>
    <w:rsid w:val="00713CFF"/>
    <w:rsid w:val="00714252"/>
    <w:rsid w:val="00714B71"/>
    <w:rsid w:val="00714F94"/>
    <w:rsid w:val="00715C96"/>
    <w:rsid w:val="007162CE"/>
    <w:rsid w:val="00716A31"/>
    <w:rsid w:val="00716E2D"/>
    <w:rsid w:val="00716EBA"/>
    <w:rsid w:val="00720D1C"/>
    <w:rsid w:val="00722525"/>
    <w:rsid w:val="00722DA6"/>
    <w:rsid w:val="007230D2"/>
    <w:rsid w:val="00723439"/>
    <w:rsid w:val="007235B2"/>
    <w:rsid w:val="0072387A"/>
    <w:rsid w:val="00723DE8"/>
    <w:rsid w:val="00724765"/>
    <w:rsid w:val="00724809"/>
    <w:rsid w:val="00724AE4"/>
    <w:rsid w:val="00724CFC"/>
    <w:rsid w:val="007252F4"/>
    <w:rsid w:val="00725680"/>
    <w:rsid w:val="00726204"/>
    <w:rsid w:val="00726941"/>
    <w:rsid w:val="00727168"/>
    <w:rsid w:val="007271CB"/>
    <w:rsid w:val="007313C1"/>
    <w:rsid w:val="00731D4D"/>
    <w:rsid w:val="007321A0"/>
    <w:rsid w:val="00732B4F"/>
    <w:rsid w:val="007336FC"/>
    <w:rsid w:val="007343AA"/>
    <w:rsid w:val="0073445F"/>
    <w:rsid w:val="00734678"/>
    <w:rsid w:val="0073590B"/>
    <w:rsid w:val="00736B50"/>
    <w:rsid w:val="00737137"/>
    <w:rsid w:val="00740611"/>
    <w:rsid w:val="0074163E"/>
    <w:rsid w:val="00743237"/>
    <w:rsid w:val="00743340"/>
    <w:rsid w:val="00743403"/>
    <w:rsid w:val="00743818"/>
    <w:rsid w:val="00743C25"/>
    <w:rsid w:val="00745A35"/>
    <w:rsid w:val="00745AD5"/>
    <w:rsid w:val="00745EAE"/>
    <w:rsid w:val="00746A0E"/>
    <w:rsid w:val="00746FAF"/>
    <w:rsid w:val="007471F6"/>
    <w:rsid w:val="00747611"/>
    <w:rsid w:val="00751033"/>
    <w:rsid w:val="00751C9D"/>
    <w:rsid w:val="00752EEB"/>
    <w:rsid w:val="0075318A"/>
    <w:rsid w:val="00753E53"/>
    <w:rsid w:val="00754ADB"/>
    <w:rsid w:val="00755E30"/>
    <w:rsid w:val="00756852"/>
    <w:rsid w:val="00756C28"/>
    <w:rsid w:val="0075753C"/>
    <w:rsid w:val="00757594"/>
    <w:rsid w:val="00757D2C"/>
    <w:rsid w:val="007602E7"/>
    <w:rsid w:val="00760814"/>
    <w:rsid w:val="007611FC"/>
    <w:rsid w:val="0076234D"/>
    <w:rsid w:val="00763733"/>
    <w:rsid w:val="00763B0F"/>
    <w:rsid w:val="0076470C"/>
    <w:rsid w:val="00765628"/>
    <w:rsid w:val="00765DAF"/>
    <w:rsid w:val="0076720F"/>
    <w:rsid w:val="00770C7F"/>
    <w:rsid w:val="007719BF"/>
    <w:rsid w:val="00773071"/>
    <w:rsid w:val="00773726"/>
    <w:rsid w:val="00773A18"/>
    <w:rsid w:val="00773F6C"/>
    <w:rsid w:val="00773FAE"/>
    <w:rsid w:val="0077566B"/>
    <w:rsid w:val="00775B75"/>
    <w:rsid w:val="00775EA3"/>
    <w:rsid w:val="007766FC"/>
    <w:rsid w:val="00776796"/>
    <w:rsid w:val="007802C0"/>
    <w:rsid w:val="007821C0"/>
    <w:rsid w:val="0078229E"/>
    <w:rsid w:val="007829EB"/>
    <w:rsid w:val="007847CC"/>
    <w:rsid w:val="00784B06"/>
    <w:rsid w:val="00784B80"/>
    <w:rsid w:val="0078597D"/>
    <w:rsid w:val="00787180"/>
    <w:rsid w:val="00790217"/>
    <w:rsid w:val="00790912"/>
    <w:rsid w:val="0079092F"/>
    <w:rsid w:val="00790B1E"/>
    <w:rsid w:val="00790EF6"/>
    <w:rsid w:val="007917A7"/>
    <w:rsid w:val="007917E7"/>
    <w:rsid w:val="00792026"/>
    <w:rsid w:val="0079226B"/>
    <w:rsid w:val="00792CC5"/>
    <w:rsid w:val="00793BC8"/>
    <w:rsid w:val="00793D18"/>
    <w:rsid w:val="00794640"/>
    <w:rsid w:val="00794754"/>
    <w:rsid w:val="00795998"/>
    <w:rsid w:val="00796123"/>
    <w:rsid w:val="0079642A"/>
    <w:rsid w:val="00796EC3"/>
    <w:rsid w:val="00797860"/>
    <w:rsid w:val="00797D23"/>
    <w:rsid w:val="00797FAC"/>
    <w:rsid w:val="007A0310"/>
    <w:rsid w:val="007A03F2"/>
    <w:rsid w:val="007A0434"/>
    <w:rsid w:val="007A08DB"/>
    <w:rsid w:val="007A200C"/>
    <w:rsid w:val="007A2B04"/>
    <w:rsid w:val="007A3182"/>
    <w:rsid w:val="007A3350"/>
    <w:rsid w:val="007A3570"/>
    <w:rsid w:val="007A3D19"/>
    <w:rsid w:val="007A3E91"/>
    <w:rsid w:val="007A400A"/>
    <w:rsid w:val="007A51AA"/>
    <w:rsid w:val="007A5518"/>
    <w:rsid w:val="007A5BB6"/>
    <w:rsid w:val="007A5DF2"/>
    <w:rsid w:val="007A6586"/>
    <w:rsid w:val="007A77ED"/>
    <w:rsid w:val="007A787E"/>
    <w:rsid w:val="007A7A63"/>
    <w:rsid w:val="007B03AC"/>
    <w:rsid w:val="007B07E6"/>
    <w:rsid w:val="007B095D"/>
    <w:rsid w:val="007B0D1C"/>
    <w:rsid w:val="007B0E8D"/>
    <w:rsid w:val="007B2FD0"/>
    <w:rsid w:val="007B3172"/>
    <w:rsid w:val="007B4091"/>
    <w:rsid w:val="007B416C"/>
    <w:rsid w:val="007B4EE7"/>
    <w:rsid w:val="007B55A2"/>
    <w:rsid w:val="007B573B"/>
    <w:rsid w:val="007B5E12"/>
    <w:rsid w:val="007C0809"/>
    <w:rsid w:val="007C088A"/>
    <w:rsid w:val="007C1E0D"/>
    <w:rsid w:val="007C2B22"/>
    <w:rsid w:val="007C3222"/>
    <w:rsid w:val="007C3E86"/>
    <w:rsid w:val="007C4121"/>
    <w:rsid w:val="007C417D"/>
    <w:rsid w:val="007C4213"/>
    <w:rsid w:val="007C424C"/>
    <w:rsid w:val="007C5EFF"/>
    <w:rsid w:val="007C62DA"/>
    <w:rsid w:val="007C6BE4"/>
    <w:rsid w:val="007C6FA2"/>
    <w:rsid w:val="007D01AA"/>
    <w:rsid w:val="007D0B4E"/>
    <w:rsid w:val="007D0E70"/>
    <w:rsid w:val="007D1373"/>
    <w:rsid w:val="007D1F2A"/>
    <w:rsid w:val="007D4FE7"/>
    <w:rsid w:val="007D5FCB"/>
    <w:rsid w:val="007D632C"/>
    <w:rsid w:val="007D6433"/>
    <w:rsid w:val="007D6C80"/>
    <w:rsid w:val="007D73D1"/>
    <w:rsid w:val="007D75EB"/>
    <w:rsid w:val="007D7D45"/>
    <w:rsid w:val="007D7D92"/>
    <w:rsid w:val="007D7EDA"/>
    <w:rsid w:val="007E0016"/>
    <w:rsid w:val="007E210A"/>
    <w:rsid w:val="007E326E"/>
    <w:rsid w:val="007E3FF9"/>
    <w:rsid w:val="007E5A3B"/>
    <w:rsid w:val="007E65F7"/>
    <w:rsid w:val="007F0320"/>
    <w:rsid w:val="007F0E97"/>
    <w:rsid w:val="007F11A5"/>
    <w:rsid w:val="007F1EA6"/>
    <w:rsid w:val="007F2474"/>
    <w:rsid w:val="007F27AE"/>
    <w:rsid w:val="007F2D56"/>
    <w:rsid w:val="007F3CA9"/>
    <w:rsid w:val="007F3D19"/>
    <w:rsid w:val="007F3F5C"/>
    <w:rsid w:val="007F47FC"/>
    <w:rsid w:val="007F5655"/>
    <w:rsid w:val="007F6279"/>
    <w:rsid w:val="007F6911"/>
    <w:rsid w:val="007F693D"/>
    <w:rsid w:val="007F7200"/>
    <w:rsid w:val="007F77C6"/>
    <w:rsid w:val="007F7D91"/>
    <w:rsid w:val="00800362"/>
    <w:rsid w:val="00800625"/>
    <w:rsid w:val="0080094B"/>
    <w:rsid w:val="0080111A"/>
    <w:rsid w:val="00802051"/>
    <w:rsid w:val="0080299B"/>
    <w:rsid w:val="00802ABE"/>
    <w:rsid w:val="008030D3"/>
    <w:rsid w:val="00804086"/>
    <w:rsid w:val="00804655"/>
    <w:rsid w:val="00804B23"/>
    <w:rsid w:val="00804D26"/>
    <w:rsid w:val="0080532B"/>
    <w:rsid w:val="00805C52"/>
    <w:rsid w:val="00805E87"/>
    <w:rsid w:val="0080683F"/>
    <w:rsid w:val="0080688A"/>
    <w:rsid w:val="00807413"/>
    <w:rsid w:val="00807CF9"/>
    <w:rsid w:val="0081018D"/>
    <w:rsid w:val="00811976"/>
    <w:rsid w:val="00812456"/>
    <w:rsid w:val="0081289B"/>
    <w:rsid w:val="008136CD"/>
    <w:rsid w:val="00814989"/>
    <w:rsid w:val="00814B63"/>
    <w:rsid w:val="00815033"/>
    <w:rsid w:val="00816401"/>
    <w:rsid w:val="008164AE"/>
    <w:rsid w:val="008201F8"/>
    <w:rsid w:val="008207D2"/>
    <w:rsid w:val="00820CAA"/>
    <w:rsid w:val="0082179A"/>
    <w:rsid w:val="00822B5E"/>
    <w:rsid w:val="00824021"/>
    <w:rsid w:val="008244F8"/>
    <w:rsid w:val="00827BEC"/>
    <w:rsid w:val="00831485"/>
    <w:rsid w:val="0083189F"/>
    <w:rsid w:val="0083365A"/>
    <w:rsid w:val="00833D52"/>
    <w:rsid w:val="00834411"/>
    <w:rsid w:val="0083470C"/>
    <w:rsid w:val="00834755"/>
    <w:rsid w:val="00834A34"/>
    <w:rsid w:val="00835C1B"/>
    <w:rsid w:val="00837675"/>
    <w:rsid w:val="00837C04"/>
    <w:rsid w:val="00837F2B"/>
    <w:rsid w:val="008404F9"/>
    <w:rsid w:val="008424E3"/>
    <w:rsid w:val="008441D3"/>
    <w:rsid w:val="00844E66"/>
    <w:rsid w:val="00845341"/>
    <w:rsid w:val="008457FA"/>
    <w:rsid w:val="008463E9"/>
    <w:rsid w:val="0084753E"/>
    <w:rsid w:val="00852269"/>
    <w:rsid w:val="0085256A"/>
    <w:rsid w:val="00852ECF"/>
    <w:rsid w:val="00853595"/>
    <w:rsid w:val="00853E9C"/>
    <w:rsid w:val="008543D8"/>
    <w:rsid w:val="0085583B"/>
    <w:rsid w:val="00855C2E"/>
    <w:rsid w:val="0085620F"/>
    <w:rsid w:val="0085650D"/>
    <w:rsid w:val="00856623"/>
    <w:rsid w:val="0085770F"/>
    <w:rsid w:val="00857A0F"/>
    <w:rsid w:val="00863184"/>
    <w:rsid w:val="00863253"/>
    <w:rsid w:val="008632EF"/>
    <w:rsid w:val="00864504"/>
    <w:rsid w:val="008653F6"/>
    <w:rsid w:val="0086677F"/>
    <w:rsid w:val="00866861"/>
    <w:rsid w:val="0086737A"/>
    <w:rsid w:val="0086791D"/>
    <w:rsid w:val="00867C49"/>
    <w:rsid w:val="00867EE8"/>
    <w:rsid w:val="00870147"/>
    <w:rsid w:val="008701E9"/>
    <w:rsid w:val="00870F3D"/>
    <w:rsid w:val="00870FC8"/>
    <w:rsid w:val="00871083"/>
    <w:rsid w:val="0087323F"/>
    <w:rsid w:val="00873B60"/>
    <w:rsid w:val="00873FFE"/>
    <w:rsid w:val="0087472C"/>
    <w:rsid w:val="0087494D"/>
    <w:rsid w:val="00874C1F"/>
    <w:rsid w:val="00875099"/>
    <w:rsid w:val="00875AFD"/>
    <w:rsid w:val="00875C13"/>
    <w:rsid w:val="008767C9"/>
    <w:rsid w:val="00876C14"/>
    <w:rsid w:val="00876E7E"/>
    <w:rsid w:val="008771DF"/>
    <w:rsid w:val="00877FDE"/>
    <w:rsid w:val="00880417"/>
    <w:rsid w:val="008806DB"/>
    <w:rsid w:val="00880D9F"/>
    <w:rsid w:val="008817D4"/>
    <w:rsid w:val="00883095"/>
    <w:rsid w:val="0088342E"/>
    <w:rsid w:val="00884222"/>
    <w:rsid w:val="008849A2"/>
    <w:rsid w:val="008855CE"/>
    <w:rsid w:val="00885ABC"/>
    <w:rsid w:val="00885D4C"/>
    <w:rsid w:val="00885EAA"/>
    <w:rsid w:val="00886B0D"/>
    <w:rsid w:val="00887359"/>
    <w:rsid w:val="0088737A"/>
    <w:rsid w:val="008875B9"/>
    <w:rsid w:val="0089076A"/>
    <w:rsid w:val="0089138A"/>
    <w:rsid w:val="00891650"/>
    <w:rsid w:val="00892289"/>
    <w:rsid w:val="008949B8"/>
    <w:rsid w:val="00894C53"/>
    <w:rsid w:val="008965BF"/>
    <w:rsid w:val="008A064D"/>
    <w:rsid w:val="008A207A"/>
    <w:rsid w:val="008A20A1"/>
    <w:rsid w:val="008A2938"/>
    <w:rsid w:val="008A320D"/>
    <w:rsid w:val="008A3B66"/>
    <w:rsid w:val="008A3DD7"/>
    <w:rsid w:val="008A5386"/>
    <w:rsid w:val="008A5849"/>
    <w:rsid w:val="008A5E12"/>
    <w:rsid w:val="008A681B"/>
    <w:rsid w:val="008A6E35"/>
    <w:rsid w:val="008A703E"/>
    <w:rsid w:val="008A788D"/>
    <w:rsid w:val="008A7BD4"/>
    <w:rsid w:val="008B0484"/>
    <w:rsid w:val="008B07E3"/>
    <w:rsid w:val="008B1241"/>
    <w:rsid w:val="008B3717"/>
    <w:rsid w:val="008B4578"/>
    <w:rsid w:val="008B52B7"/>
    <w:rsid w:val="008B5836"/>
    <w:rsid w:val="008B5A69"/>
    <w:rsid w:val="008B7199"/>
    <w:rsid w:val="008B7366"/>
    <w:rsid w:val="008B74C8"/>
    <w:rsid w:val="008B793E"/>
    <w:rsid w:val="008B7A35"/>
    <w:rsid w:val="008C07C3"/>
    <w:rsid w:val="008C0BE3"/>
    <w:rsid w:val="008C266B"/>
    <w:rsid w:val="008C2875"/>
    <w:rsid w:val="008C2B51"/>
    <w:rsid w:val="008C2D5A"/>
    <w:rsid w:val="008C3293"/>
    <w:rsid w:val="008C4066"/>
    <w:rsid w:val="008C4567"/>
    <w:rsid w:val="008C4CCD"/>
    <w:rsid w:val="008C4E5F"/>
    <w:rsid w:val="008C5230"/>
    <w:rsid w:val="008C5536"/>
    <w:rsid w:val="008C6D39"/>
    <w:rsid w:val="008C7C3B"/>
    <w:rsid w:val="008D27AE"/>
    <w:rsid w:val="008D2B7C"/>
    <w:rsid w:val="008D2CF0"/>
    <w:rsid w:val="008D2D6B"/>
    <w:rsid w:val="008D412F"/>
    <w:rsid w:val="008D46BF"/>
    <w:rsid w:val="008D5328"/>
    <w:rsid w:val="008D5CA5"/>
    <w:rsid w:val="008E09FF"/>
    <w:rsid w:val="008E148D"/>
    <w:rsid w:val="008E2BA8"/>
    <w:rsid w:val="008E3177"/>
    <w:rsid w:val="008E3467"/>
    <w:rsid w:val="008E358E"/>
    <w:rsid w:val="008E3D87"/>
    <w:rsid w:val="008E3EAE"/>
    <w:rsid w:val="008E42EF"/>
    <w:rsid w:val="008E4B1B"/>
    <w:rsid w:val="008E4E1C"/>
    <w:rsid w:val="008E59EB"/>
    <w:rsid w:val="008E5A4C"/>
    <w:rsid w:val="008E60D1"/>
    <w:rsid w:val="008E6197"/>
    <w:rsid w:val="008E61DE"/>
    <w:rsid w:val="008F007E"/>
    <w:rsid w:val="008F0675"/>
    <w:rsid w:val="008F1543"/>
    <w:rsid w:val="008F1E01"/>
    <w:rsid w:val="008F2B0F"/>
    <w:rsid w:val="008F3FE5"/>
    <w:rsid w:val="008F481D"/>
    <w:rsid w:val="008F5450"/>
    <w:rsid w:val="008F6501"/>
    <w:rsid w:val="008F6CA2"/>
    <w:rsid w:val="008F70A7"/>
    <w:rsid w:val="008F748D"/>
    <w:rsid w:val="009001EB"/>
    <w:rsid w:val="009010D4"/>
    <w:rsid w:val="0090198E"/>
    <w:rsid w:val="00901C9B"/>
    <w:rsid w:val="00902830"/>
    <w:rsid w:val="0090350D"/>
    <w:rsid w:val="00903855"/>
    <w:rsid w:val="0090451D"/>
    <w:rsid w:val="00905D2E"/>
    <w:rsid w:val="0090616D"/>
    <w:rsid w:val="00906F10"/>
    <w:rsid w:val="0090705D"/>
    <w:rsid w:val="00907540"/>
    <w:rsid w:val="009075B2"/>
    <w:rsid w:val="00907889"/>
    <w:rsid w:val="00910EF5"/>
    <w:rsid w:val="00911378"/>
    <w:rsid w:val="00911C5C"/>
    <w:rsid w:val="009130E6"/>
    <w:rsid w:val="00914AB7"/>
    <w:rsid w:val="00915E17"/>
    <w:rsid w:val="00917470"/>
    <w:rsid w:val="009175D3"/>
    <w:rsid w:val="0091798F"/>
    <w:rsid w:val="00917A8C"/>
    <w:rsid w:val="00917B8F"/>
    <w:rsid w:val="00920AEE"/>
    <w:rsid w:val="00921A87"/>
    <w:rsid w:val="00922CF6"/>
    <w:rsid w:val="00922D1F"/>
    <w:rsid w:val="00923643"/>
    <w:rsid w:val="0092403B"/>
    <w:rsid w:val="00924A26"/>
    <w:rsid w:val="0092529B"/>
    <w:rsid w:val="00925B92"/>
    <w:rsid w:val="0092653A"/>
    <w:rsid w:val="00926FE1"/>
    <w:rsid w:val="00927326"/>
    <w:rsid w:val="00927AFA"/>
    <w:rsid w:val="00927D36"/>
    <w:rsid w:val="009314EE"/>
    <w:rsid w:val="00931B5A"/>
    <w:rsid w:val="00932098"/>
    <w:rsid w:val="009324E4"/>
    <w:rsid w:val="00932768"/>
    <w:rsid w:val="0093349B"/>
    <w:rsid w:val="009334EF"/>
    <w:rsid w:val="00933F49"/>
    <w:rsid w:val="00934E2E"/>
    <w:rsid w:val="00935291"/>
    <w:rsid w:val="00935427"/>
    <w:rsid w:val="00936177"/>
    <w:rsid w:val="009368A5"/>
    <w:rsid w:val="00936AFC"/>
    <w:rsid w:val="00936B81"/>
    <w:rsid w:val="00936C17"/>
    <w:rsid w:val="00936CF2"/>
    <w:rsid w:val="009413DE"/>
    <w:rsid w:val="00941B72"/>
    <w:rsid w:val="00942FEC"/>
    <w:rsid w:val="00943886"/>
    <w:rsid w:val="009451B0"/>
    <w:rsid w:val="009451B4"/>
    <w:rsid w:val="009452BF"/>
    <w:rsid w:val="009453EB"/>
    <w:rsid w:val="00945599"/>
    <w:rsid w:val="00946444"/>
    <w:rsid w:val="00946DEE"/>
    <w:rsid w:val="00947339"/>
    <w:rsid w:val="009509AB"/>
    <w:rsid w:val="00951554"/>
    <w:rsid w:val="00951C11"/>
    <w:rsid w:val="00951EE8"/>
    <w:rsid w:val="00954005"/>
    <w:rsid w:val="00954450"/>
    <w:rsid w:val="0095510D"/>
    <w:rsid w:val="00955179"/>
    <w:rsid w:val="00955E89"/>
    <w:rsid w:val="00955F1F"/>
    <w:rsid w:val="0095750B"/>
    <w:rsid w:val="00957537"/>
    <w:rsid w:val="00957EC9"/>
    <w:rsid w:val="009606BA"/>
    <w:rsid w:val="00961134"/>
    <w:rsid w:val="009621BB"/>
    <w:rsid w:val="009646D0"/>
    <w:rsid w:val="00965289"/>
    <w:rsid w:val="009655F7"/>
    <w:rsid w:val="00965925"/>
    <w:rsid w:val="0096608A"/>
    <w:rsid w:val="009673D3"/>
    <w:rsid w:val="00970C94"/>
    <w:rsid w:val="00971118"/>
    <w:rsid w:val="009715BA"/>
    <w:rsid w:val="00972C96"/>
    <w:rsid w:val="00974596"/>
    <w:rsid w:val="00974E94"/>
    <w:rsid w:val="0097670D"/>
    <w:rsid w:val="0097783D"/>
    <w:rsid w:val="0097791C"/>
    <w:rsid w:val="00980525"/>
    <w:rsid w:val="009808CA"/>
    <w:rsid w:val="00980BC3"/>
    <w:rsid w:val="009822C3"/>
    <w:rsid w:val="00982363"/>
    <w:rsid w:val="0098269C"/>
    <w:rsid w:val="00983044"/>
    <w:rsid w:val="009843BD"/>
    <w:rsid w:val="00984768"/>
    <w:rsid w:val="009858B7"/>
    <w:rsid w:val="00986455"/>
    <w:rsid w:val="0098788F"/>
    <w:rsid w:val="0099002A"/>
    <w:rsid w:val="009900D9"/>
    <w:rsid w:val="009907BC"/>
    <w:rsid w:val="00992A2B"/>
    <w:rsid w:val="00992F0A"/>
    <w:rsid w:val="00996246"/>
    <w:rsid w:val="00996B35"/>
    <w:rsid w:val="00997058"/>
    <w:rsid w:val="00997804"/>
    <w:rsid w:val="009A0F0A"/>
    <w:rsid w:val="009A1E01"/>
    <w:rsid w:val="009A2A65"/>
    <w:rsid w:val="009A2B65"/>
    <w:rsid w:val="009A2C9D"/>
    <w:rsid w:val="009A3089"/>
    <w:rsid w:val="009A330B"/>
    <w:rsid w:val="009A3370"/>
    <w:rsid w:val="009A3BC0"/>
    <w:rsid w:val="009A4467"/>
    <w:rsid w:val="009A44B6"/>
    <w:rsid w:val="009A4A21"/>
    <w:rsid w:val="009A521E"/>
    <w:rsid w:val="009A5539"/>
    <w:rsid w:val="009A6505"/>
    <w:rsid w:val="009A6A79"/>
    <w:rsid w:val="009A6C1D"/>
    <w:rsid w:val="009A737D"/>
    <w:rsid w:val="009B0057"/>
    <w:rsid w:val="009B02DB"/>
    <w:rsid w:val="009B1630"/>
    <w:rsid w:val="009B18E2"/>
    <w:rsid w:val="009B364C"/>
    <w:rsid w:val="009B5F27"/>
    <w:rsid w:val="009B616E"/>
    <w:rsid w:val="009B68A2"/>
    <w:rsid w:val="009B6A1D"/>
    <w:rsid w:val="009B6E0E"/>
    <w:rsid w:val="009B79C6"/>
    <w:rsid w:val="009B7C6A"/>
    <w:rsid w:val="009B7FDF"/>
    <w:rsid w:val="009C0B4C"/>
    <w:rsid w:val="009C1C3B"/>
    <w:rsid w:val="009C5232"/>
    <w:rsid w:val="009C597F"/>
    <w:rsid w:val="009C608E"/>
    <w:rsid w:val="009C6BAC"/>
    <w:rsid w:val="009C6F42"/>
    <w:rsid w:val="009C72BD"/>
    <w:rsid w:val="009C7FF6"/>
    <w:rsid w:val="009D058F"/>
    <w:rsid w:val="009D1FBC"/>
    <w:rsid w:val="009D2B3C"/>
    <w:rsid w:val="009D2CF9"/>
    <w:rsid w:val="009D315D"/>
    <w:rsid w:val="009D344F"/>
    <w:rsid w:val="009D3AF3"/>
    <w:rsid w:val="009D3DD9"/>
    <w:rsid w:val="009D4355"/>
    <w:rsid w:val="009D4A52"/>
    <w:rsid w:val="009D70D4"/>
    <w:rsid w:val="009D7248"/>
    <w:rsid w:val="009D7F21"/>
    <w:rsid w:val="009E02D6"/>
    <w:rsid w:val="009E0A69"/>
    <w:rsid w:val="009E0B61"/>
    <w:rsid w:val="009E2F5C"/>
    <w:rsid w:val="009E3104"/>
    <w:rsid w:val="009E3777"/>
    <w:rsid w:val="009E41B6"/>
    <w:rsid w:val="009E4B4A"/>
    <w:rsid w:val="009E63D4"/>
    <w:rsid w:val="009E64DD"/>
    <w:rsid w:val="009E6877"/>
    <w:rsid w:val="009E6AE8"/>
    <w:rsid w:val="009E7C97"/>
    <w:rsid w:val="009E7D6D"/>
    <w:rsid w:val="009F0314"/>
    <w:rsid w:val="009F0BBE"/>
    <w:rsid w:val="009F1478"/>
    <w:rsid w:val="009F1BCD"/>
    <w:rsid w:val="009F2544"/>
    <w:rsid w:val="009F28E9"/>
    <w:rsid w:val="009F3AE4"/>
    <w:rsid w:val="009F3CA6"/>
    <w:rsid w:val="009F48C6"/>
    <w:rsid w:val="009F4BF2"/>
    <w:rsid w:val="009F755A"/>
    <w:rsid w:val="009F78CB"/>
    <w:rsid w:val="00A00233"/>
    <w:rsid w:val="00A00907"/>
    <w:rsid w:val="00A00A2F"/>
    <w:rsid w:val="00A01087"/>
    <w:rsid w:val="00A02052"/>
    <w:rsid w:val="00A02F45"/>
    <w:rsid w:val="00A039BB"/>
    <w:rsid w:val="00A04945"/>
    <w:rsid w:val="00A050A2"/>
    <w:rsid w:val="00A05928"/>
    <w:rsid w:val="00A059A9"/>
    <w:rsid w:val="00A078E1"/>
    <w:rsid w:val="00A07C99"/>
    <w:rsid w:val="00A10257"/>
    <w:rsid w:val="00A1172B"/>
    <w:rsid w:val="00A13056"/>
    <w:rsid w:val="00A1326F"/>
    <w:rsid w:val="00A13A9B"/>
    <w:rsid w:val="00A164D7"/>
    <w:rsid w:val="00A16553"/>
    <w:rsid w:val="00A1726C"/>
    <w:rsid w:val="00A207D2"/>
    <w:rsid w:val="00A246BD"/>
    <w:rsid w:val="00A24B9F"/>
    <w:rsid w:val="00A25915"/>
    <w:rsid w:val="00A25C51"/>
    <w:rsid w:val="00A25DC5"/>
    <w:rsid w:val="00A261D8"/>
    <w:rsid w:val="00A2666C"/>
    <w:rsid w:val="00A27E3A"/>
    <w:rsid w:val="00A27E64"/>
    <w:rsid w:val="00A302DD"/>
    <w:rsid w:val="00A32495"/>
    <w:rsid w:val="00A343DD"/>
    <w:rsid w:val="00A3508F"/>
    <w:rsid w:val="00A36A10"/>
    <w:rsid w:val="00A40178"/>
    <w:rsid w:val="00A407D0"/>
    <w:rsid w:val="00A40992"/>
    <w:rsid w:val="00A40DAB"/>
    <w:rsid w:val="00A42398"/>
    <w:rsid w:val="00A424A9"/>
    <w:rsid w:val="00A42DD9"/>
    <w:rsid w:val="00A44011"/>
    <w:rsid w:val="00A447BD"/>
    <w:rsid w:val="00A46416"/>
    <w:rsid w:val="00A5031A"/>
    <w:rsid w:val="00A5044B"/>
    <w:rsid w:val="00A514BF"/>
    <w:rsid w:val="00A51E13"/>
    <w:rsid w:val="00A523F4"/>
    <w:rsid w:val="00A52661"/>
    <w:rsid w:val="00A52C56"/>
    <w:rsid w:val="00A555BE"/>
    <w:rsid w:val="00A563C8"/>
    <w:rsid w:val="00A60823"/>
    <w:rsid w:val="00A60EED"/>
    <w:rsid w:val="00A61AD8"/>
    <w:rsid w:val="00A61DF7"/>
    <w:rsid w:val="00A62567"/>
    <w:rsid w:val="00A62A6A"/>
    <w:rsid w:val="00A6346B"/>
    <w:rsid w:val="00A64738"/>
    <w:rsid w:val="00A65186"/>
    <w:rsid w:val="00A66CE5"/>
    <w:rsid w:val="00A66F26"/>
    <w:rsid w:val="00A67997"/>
    <w:rsid w:val="00A67A55"/>
    <w:rsid w:val="00A67CED"/>
    <w:rsid w:val="00A70291"/>
    <w:rsid w:val="00A71459"/>
    <w:rsid w:val="00A71E9A"/>
    <w:rsid w:val="00A71F33"/>
    <w:rsid w:val="00A72114"/>
    <w:rsid w:val="00A7255F"/>
    <w:rsid w:val="00A72B49"/>
    <w:rsid w:val="00A73D55"/>
    <w:rsid w:val="00A749F9"/>
    <w:rsid w:val="00A74C34"/>
    <w:rsid w:val="00A74F5C"/>
    <w:rsid w:val="00A75842"/>
    <w:rsid w:val="00A76C86"/>
    <w:rsid w:val="00A77E20"/>
    <w:rsid w:val="00A77FB7"/>
    <w:rsid w:val="00A80C3E"/>
    <w:rsid w:val="00A80ED6"/>
    <w:rsid w:val="00A811D9"/>
    <w:rsid w:val="00A82A18"/>
    <w:rsid w:val="00A82D96"/>
    <w:rsid w:val="00A82ED6"/>
    <w:rsid w:val="00A83293"/>
    <w:rsid w:val="00A8331F"/>
    <w:rsid w:val="00A835DB"/>
    <w:rsid w:val="00A83D9C"/>
    <w:rsid w:val="00A83F19"/>
    <w:rsid w:val="00A84AC9"/>
    <w:rsid w:val="00A855C3"/>
    <w:rsid w:val="00A861AF"/>
    <w:rsid w:val="00A90F51"/>
    <w:rsid w:val="00A91043"/>
    <w:rsid w:val="00A91546"/>
    <w:rsid w:val="00A918FE"/>
    <w:rsid w:val="00A91C37"/>
    <w:rsid w:val="00A91EE8"/>
    <w:rsid w:val="00A92200"/>
    <w:rsid w:val="00A935A9"/>
    <w:rsid w:val="00A93BE9"/>
    <w:rsid w:val="00A960B0"/>
    <w:rsid w:val="00A96154"/>
    <w:rsid w:val="00A9721E"/>
    <w:rsid w:val="00A9791F"/>
    <w:rsid w:val="00AA0795"/>
    <w:rsid w:val="00AA0800"/>
    <w:rsid w:val="00AA090F"/>
    <w:rsid w:val="00AA0AB3"/>
    <w:rsid w:val="00AA0AFD"/>
    <w:rsid w:val="00AA2A01"/>
    <w:rsid w:val="00AA38CF"/>
    <w:rsid w:val="00AA46AF"/>
    <w:rsid w:val="00AA5E26"/>
    <w:rsid w:val="00AA5F05"/>
    <w:rsid w:val="00AA7913"/>
    <w:rsid w:val="00AA7B8C"/>
    <w:rsid w:val="00AA7D08"/>
    <w:rsid w:val="00AB017F"/>
    <w:rsid w:val="00AB041F"/>
    <w:rsid w:val="00AB0AF9"/>
    <w:rsid w:val="00AB1882"/>
    <w:rsid w:val="00AB2555"/>
    <w:rsid w:val="00AB2794"/>
    <w:rsid w:val="00AB3220"/>
    <w:rsid w:val="00AB5B08"/>
    <w:rsid w:val="00AB5BEF"/>
    <w:rsid w:val="00AB6248"/>
    <w:rsid w:val="00AB6283"/>
    <w:rsid w:val="00AB69E7"/>
    <w:rsid w:val="00AB6EB1"/>
    <w:rsid w:val="00AB7797"/>
    <w:rsid w:val="00AB7E0E"/>
    <w:rsid w:val="00AB7EF2"/>
    <w:rsid w:val="00AB7FEC"/>
    <w:rsid w:val="00AC081C"/>
    <w:rsid w:val="00AC1236"/>
    <w:rsid w:val="00AC19D0"/>
    <w:rsid w:val="00AC24A1"/>
    <w:rsid w:val="00AC2974"/>
    <w:rsid w:val="00AC2A8F"/>
    <w:rsid w:val="00AC41C7"/>
    <w:rsid w:val="00AC4495"/>
    <w:rsid w:val="00AC497C"/>
    <w:rsid w:val="00AC50C2"/>
    <w:rsid w:val="00AC5330"/>
    <w:rsid w:val="00AC581E"/>
    <w:rsid w:val="00AC73F0"/>
    <w:rsid w:val="00AC7C7D"/>
    <w:rsid w:val="00AD04B9"/>
    <w:rsid w:val="00AD16CE"/>
    <w:rsid w:val="00AD17D4"/>
    <w:rsid w:val="00AD19C5"/>
    <w:rsid w:val="00AD26ED"/>
    <w:rsid w:val="00AD2C7B"/>
    <w:rsid w:val="00AD3358"/>
    <w:rsid w:val="00AD3DAF"/>
    <w:rsid w:val="00AD40C4"/>
    <w:rsid w:val="00AD44BD"/>
    <w:rsid w:val="00AD5104"/>
    <w:rsid w:val="00AD626F"/>
    <w:rsid w:val="00AD671F"/>
    <w:rsid w:val="00AD6AB7"/>
    <w:rsid w:val="00AD6D30"/>
    <w:rsid w:val="00AD7050"/>
    <w:rsid w:val="00AD78A2"/>
    <w:rsid w:val="00AE00E2"/>
    <w:rsid w:val="00AE0C34"/>
    <w:rsid w:val="00AE130D"/>
    <w:rsid w:val="00AE161E"/>
    <w:rsid w:val="00AE2763"/>
    <w:rsid w:val="00AE3968"/>
    <w:rsid w:val="00AE3F07"/>
    <w:rsid w:val="00AE6319"/>
    <w:rsid w:val="00AE6FB0"/>
    <w:rsid w:val="00AE6FE7"/>
    <w:rsid w:val="00AE7E1B"/>
    <w:rsid w:val="00AF11E5"/>
    <w:rsid w:val="00AF135F"/>
    <w:rsid w:val="00AF32CC"/>
    <w:rsid w:val="00AF357E"/>
    <w:rsid w:val="00AF4062"/>
    <w:rsid w:val="00AF4BE1"/>
    <w:rsid w:val="00AF531E"/>
    <w:rsid w:val="00AF5FF0"/>
    <w:rsid w:val="00AF61D2"/>
    <w:rsid w:val="00AF6425"/>
    <w:rsid w:val="00AF6C76"/>
    <w:rsid w:val="00B0057B"/>
    <w:rsid w:val="00B008DA"/>
    <w:rsid w:val="00B0101D"/>
    <w:rsid w:val="00B010B6"/>
    <w:rsid w:val="00B01331"/>
    <w:rsid w:val="00B0183F"/>
    <w:rsid w:val="00B024FD"/>
    <w:rsid w:val="00B04921"/>
    <w:rsid w:val="00B049F1"/>
    <w:rsid w:val="00B05860"/>
    <w:rsid w:val="00B062B6"/>
    <w:rsid w:val="00B06751"/>
    <w:rsid w:val="00B118F0"/>
    <w:rsid w:val="00B11F1E"/>
    <w:rsid w:val="00B12F12"/>
    <w:rsid w:val="00B13288"/>
    <w:rsid w:val="00B13702"/>
    <w:rsid w:val="00B143C6"/>
    <w:rsid w:val="00B153CF"/>
    <w:rsid w:val="00B1580C"/>
    <w:rsid w:val="00B206B6"/>
    <w:rsid w:val="00B20C30"/>
    <w:rsid w:val="00B21632"/>
    <w:rsid w:val="00B21A81"/>
    <w:rsid w:val="00B21FFF"/>
    <w:rsid w:val="00B220F8"/>
    <w:rsid w:val="00B23F9E"/>
    <w:rsid w:val="00B249B2"/>
    <w:rsid w:val="00B24B0D"/>
    <w:rsid w:val="00B258B9"/>
    <w:rsid w:val="00B25A63"/>
    <w:rsid w:val="00B27393"/>
    <w:rsid w:val="00B273BB"/>
    <w:rsid w:val="00B2741D"/>
    <w:rsid w:val="00B27C79"/>
    <w:rsid w:val="00B30245"/>
    <w:rsid w:val="00B30558"/>
    <w:rsid w:val="00B318F3"/>
    <w:rsid w:val="00B3259C"/>
    <w:rsid w:val="00B328C0"/>
    <w:rsid w:val="00B3385F"/>
    <w:rsid w:val="00B33E0B"/>
    <w:rsid w:val="00B35969"/>
    <w:rsid w:val="00B35E2C"/>
    <w:rsid w:val="00B361CF"/>
    <w:rsid w:val="00B362AC"/>
    <w:rsid w:val="00B37485"/>
    <w:rsid w:val="00B3754B"/>
    <w:rsid w:val="00B376DF"/>
    <w:rsid w:val="00B40855"/>
    <w:rsid w:val="00B410F8"/>
    <w:rsid w:val="00B41333"/>
    <w:rsid w:val="00B41655"/>
    <w:rsid w:val="00B41CCC"/>
    <w:rsid w:val="00B43038"/>
    <w:rsid w:val="00B435EF"/>
    <w:rsid w:val="00B44149"/>
    <w:rsid w:val="00B44ADA"/>
    <w:rsid w:val="00B44E4D"/>
    <w:rsid w:val="00B45790"/>
    <w:rsid w:val="00B45835"/>
    <w:rsid w:val="00B46EE7"/>
    <w:rsid w:val="00B4755E"/>
    <w:rsid w:val="00B4757F"/>
    <w:rsid w:val="00B476CB"/>
    <w:rsid w:val="00B47C0B"/>
    <w:rsid w:val="00B50815"/>
    <w:rsid w:val="00B513D4"/>
    <w:rsid w:val="00B51410"/>
    <w:rsid w:val="00B52DEB"/>
    <w:rsid w:val="00B52E3E"/>
    <w:rsid w:val="00B546EB"/>
    <w:rsid w:val="00B55597"/>
    <w:rsid w:val="00B56882"/>
    <w:rsid w:val="00B571D6"/>
    <w:rsid w:val="00B60213"/>
    <w:rsid w:val="00B608E4"/>
    <w:rsid w:val="00B6116C"/>
    <w:rsid w:val="00B613EB"/>
    <w:rsid w:val="00B619B0"/>
    <w:rsid w:val="00B62860"/>
    <w:rsid w:val="00B62CC3"/>
    <w:rsid w:val="00B63396"/>
    <w:rsid w:val="00B6423C"/>
    <w:rsid w:val="00B64EB4"/>
    <w:rsid w:val="00B66C5C"/>
    <w:rsid w:val="00B66E5E"/>
    <w:rsid w:val="00B66EBD"/>
    <w:rsid w:val="00B67403"/>
    <w:rsid w:val="00B67C31"/>
    <w:rsid w:val="00B70EA5"/>
    <w:rsid w:val="00B7145B"/>
    <w:rsid w:val="00B73F60"/>
    <w:rsid w:val="00B74713"/>
    <w:rsid w:val="00B76533"/>
    <w:rsid w:val="00B76AA1"/>
    <w:rsid w:val="00B77F51"/>
    <w:rsid w:val="00B80196"/>
    <w:rsid w:val="00B801FA"/>
    <w:rsid w:val="00B82288"/>
    <w:rsid w:val="00B82940"/>
    <w:rsid w:val="00B82982"/>
    <w:rsid w:val="00B82A3F"/>
    <w:rsid w:val="00B82E1A"/>
    <w:rsid w:val="00B83541"/>
    <w:rsid w:val="00B8556A"/>
    <w:rsid w:val="00B863F1"/>
    <w:rsid w:val="00B904F8"/>
    <w:rsid w:val="00B90F07"/>
    <w:rsid w:val="00B91076"/>
    <w:rsid w:val="00B92044"/>
    <w:rsid w:val="00B9250F"/>
    <w:rsid w:val="00B92AE5"/>
    <w:rsid w:val="00B92E22"/>
    <w:rsid w:val="00B93692"/>
    <w:rsid w:val="00B9641B"/>
    <w:rsid w:val="00B9660A"/>
    <w:rsid w:val="00B975FB"/>
    <w:rsid w:val="00B97628"/>
    <w:rsid w:val="00BA06AF"/>
    <w:rsid w:val="00BA0EF3"/>
    <w:rsid w:val="00BA11E1"/>
    <w:rsid w:val="00BA1B31"/>
    <w:rsid w:val="00BA38D4"/>
    <w:rsid w:val="00BA394A"/>
    <w:rsid w:val="00BA3CAF"/>
    <w:rsid w:val="00BA441C"/>
    <w:rsid w:val="00BA4BD4"/>
    <w:rsid w:val="00BA59E6"/>
    <w:rsid w:val="00BA5A78"/>
    <w:rsid w:val="00BA5FCE"/>
    <w:rsid w:val="00BA6AB5"/>
    <w:rsid w:val="00BA6F3B"/>
    <w:rsid w:val="00BA757D"/>
    <w:rsid w:val="00BB092E"/>
    <w:rsid w:val="00BB0CF5"/>
    <w:rsid w:val="00BB2980"/>
    <w:rsid w:val="00BB4160"/>
    <w:rsid w:val="00BB49A3"/>
    <w:rsid w:val="00BB6413"/>
    <w:rsid w:val="00BB75B5"/>
    <w:rsid w:val="00BC00A6"/>
    <w:rsid w:val="00BC195B"/>
    <w:rsid w:val="00BC1F0D"/>
    <w:rsid w:val="00BC216A"/>
    <w:rsid w:val="00BC25F7"/>
    <w:rsid w:val="00BC310B"/>
    <w:rsid w:val="00BC37A3"/>
    <w:rsid w:val="00BC3F5D"/>
    <w:rsid w:val="00BC4225"/>
    <w:rsid w:val="00BC4E7B"/>
    <w:rsid w:val="00BC51B3"/>
    <w:rsid w:val="00BC56CC"/>
    <w:rsid w:val="00BC5831"/>
    <w:rsid w:val="00BC5DFB"/>
    <w:rsid w:val="00BC630B"/>
    <w:rsid w:val="00BC6C87"/>
    <w:rsid w:val="00BC7609"/>
    <w:rsid w:val="00BD016C"/>
    <w:rsid w:val="00BD072D"/>
    <w:rsid w:val="00BD0C1A"/>
    <w:rsid w:val="00BD129F"/>
    <w:rsid w:val="00BD15BC"/>
    <w:rsid w:val="00BD18F2"/>
    <w:rsid w:val="00BD25AF"/>
    <w:rsid w:val="00BD26C9"/>
    <w:rsid w:val="00BD46FC"/>
    <w:rsid w:val="00BD4D32"/>
    <w:rsid w:val="00BD4EAE"/>
    <w:rsid w:val="00BD51D9"/>
    <w:rsid w:val="00BD59B9"/>
    <w:rsid w:val="00BD5D41"/>
    <w:rsid w:val="00BD6874"/>
    <w:rsid w:val="00BD737B"/>
    <w:rsid w:val="00BE03B2"/>
    <w:rsid w:val="00BE0651"/>
    <w:rsid w:val="00BE1569"/>
    <w:rsid w:val="00BE2807"/>
    <w:rsid w:val="00BE2ACB"/>
    <w:rsid w:val="00BE2F04"/>
    <w:rsid w:val="00BE479B"/>
    <w:rsid w:val="00BE560D"/>
    <w:rsid w:val="00BE5A03"/>
    <w:rsid w:val="00BE60EC"/>
    <w:rsid w:val="00BE6105"/>
    <w:rsid w:val="00BE70E6"/>
    <w:rsid w:val="00BE7402"/>
    <w:rsid w:val="00BF0F3A"/>
    <w:rsid w:val="00BF1E94"/>
    <w:rsid w:val="00BF203C"/>
    <w:rsid w:val="00BF2C98"/>
    <w:rsid w:val="00BF3AE0"/>
    <w:rsid w:val="00BF4E47"/>
    <w:rsid w:val="00BF5676"/>
    <w:rsid w:val="00BF66FD"/>
    <w:rsid w:val="00BF7D33"/>
    <w:rsid w:val="00BF7F89"/>
    <w:rsid w:val="00C010E8"/>
    <w:rsid w:val="00C01EB8"/>
    <w:rsid w:val="00C031B2"/>
    <w:rsid w:val="00C033D7"/>
    <w:rsid w:val="00C036AF"/>
    <w:rsid w:val="00C05CA4"/>
    <w:rsid w:val="00C0661E"/>
    <w:rsid w:val="00C07733"/>
    <w:rsid w:val="00C1048A"/>
    <w:rsid w:val="00C111BA"/>
    <w:rsid w:val="00C11B6A"/>
    <w:rsid w:val="00C127E7"/>
    <w:rsid w:val="00C12B90"/>
    <w:rsid w:val="00C134DA"/>
    <w:rsid w:val="00C141DE"/>
    <w:rsid w:val="00C1497E"/>
    <w:rsid w:val="00C15D8A"/>
    <w:rsid w:val="00C16831"/>
    <w:rsid w:val="00C1748F"/>
    <w:rsid w:val="00C17625"/>
    <w:rsid w:val="00C209F1"/>
    <w:rsid w:val="00C20F68"/>
    <w:rsid w:val="00C211A5"/>
    <w:rsid w:val="00C21866"/>
    <w:rsid w:val="00C21F41"/>
    <w:rsid w:val="00C22447"/>
    <w:rsid w:val="00C22623"/>
    <w:rsid w:val="00C22858"/>
    <w:rsid w:val="00C236E1"/>
    <w:rsid w:val="00C24B91"/>
    <w:rsid w:val="00C2719C"/>
    <w:rsid w:val="00C30BA6"/>
    <w:rsid w:val="00C30FA4"/>
    <w:rsid w:val="00C3171F"/>
    <w:rsid w:val="00C31D42"/>
    <w:rsid w:val="00C32D45"/>
    <w:rsid w:val="00C3362F"/>
    <w:rsid w:val="00C33B45"/>
    <w:rsid w:val="00C33F2A"/>
    <w:rsid w:val="00C34FAA"/>
    <w:rsid w:val="00C3524F"/>
    <w:rsid w:val="00C35820"/>
    <w:rsid w:val="00C35C29"/>
    <w:rsid w:val="00C364FE"/>
    <w:rsid w:val="00C37B60"/>
    <w:rsid w:val="00C40703"/>
    <w:rsid w:val="00C41825"/>
    <w:rsid w:val="00C41AAC"/>
    <w:rsid w:val="00C42054"/>
    <w:rsid w:val="00C43585"/>
    <w:rsid w:val="00C442E8"/>
    <w:rsid w:val="00C443B6"/>
    <w:rsid w:val="00C44901"/>
    <w:rsid w:val="00C44BD9"/>
    <w:rsid w:val="00C44D69"/>
    <w:rsid w:val="00C44EDB"/>
    <w:rsid w:val="00C45236"/>
    <w:rsid w:val="00C47B90"/>
    <w:rsid w:val="00C52D17"/>
    <w:rsid w:val="00C534A1"/>
    <w:rsid w:val="00C53AED"/>
    <w:rsid w:val="00C5444C"/>
    <w:rsid w:val="00C54863"/>
    <w:rsid w:val="00C55190"/>
    <w:rsid w:val="00C5559D"/>
    <w:rsid w:val="00C555D3"/>
    <w:rsid w:val="00C56771"/>
    <w:rsid w:val="00C57C0C"/>
    <w:rsid w:val="00C60A0D"/>
    <w:rsid w:val="00C61533"/>
    <w:rsid w:val="00C61702"/>
    <w:rsid w:val="00C61D8F"/>
    <w:rsid w:val="00C62B2F"/>
    <w:rsid w:val="00C62B78"/>
    <w:rsid w:val="00C63FFA"/>
    <w:rsid w:val="00C64826"/>
    <w:rsid w:val="00C661E2"/>
    <w:rsid w:val="00C6763E"/>
    <w:rsid w:val="00C67FF3"/>
    <w:rsid w:val="00C703E1"/>
    <w:rsid w:val="00C710EE"/>
    <w:rsid w:val="00C7121E"/>
    <w:rsid w:val="00C7169D"/>
    <w:rsid w:val="00C716E6"/>
    <w:rsid w:val="00C74369"/>
    <w:rsid w:val="00C743BA"/>
    <w:rsid w:val="00C7461B"/>
    <w:rsid w:val="00C77664"/>
    <w:rsid w:val="00C800DB"/>
    <w:rsid w:val="00C805F5"/>
    <w:rsid w:val="00C822C2"/>
    <w:rsid w:val="00C838D5"/>
    <w:rsid w:val="00C83FB9"/>
    <w:rsid w:val="00C84767"/>
    <w:rsid w:val="00C855A6"/>
    <w:rsid w:val="00C8604A"/>
    <w:rsid w:val="00C86176"/>
    <w:rsid w:val="00C86213"/>
    <w:rsid w:val="00C86F14"/>
    <w:rsid w:val="00C87D67"/>
    <w:rsid w:val="00C87EA7"/>
    <w:rsid w:val="00C90B60"/>
    <w:rsid w:val="00C90EB0"/>
    <w:rsid w:val="00C90FD4"/>
    <w:rsid w:val="00C9121E"/>
    <w:rsid w:val="00C91724"/>
    <w:rsid w:val="00C92984"/>
    <w:rsid w:val="00C929CB"/>
    <w:rsid w:val="00C942FB"/>
    <w:rsid w:val="00C948E1"/>
    <w:rsid w:val="00C95020"/>
    <w:rsid w:val="00C955A9"/>
    <w:rsid w:val="00C96245"/>
    <w:rsid w:val="00C967D8"/>
    <w:rsid w:val="00C96A56"/>
    <w:rsid w:val="00CA1189"/>
    <w:rsid w:val="00CA22BE"/>
    <w:rsid w:val="00CA2314"/>
    <w:rsid w:val="00CA25B9"/>
    <w:rsid w:val="00CA2B29"/>
    <w:rsid w:val="00CA37A7"/>
    <w:rsid w:val="00CA4111"/>
    <w:rsid w:val="00CA5531"/>
    <w:rsid w:val="00CA5703"/>
    <w:rsid w:val="00CA5920"/>
    <w:rsid w:val="00CA5D6B"/>
    <w:rsid w:val="00CA6B53"/>
    <w:rsid w:val="00CA75D5"/>
    <w:rsid w:val="00CB06A7"/>
    <w:rsid w:val="00CB07EA"/>
    <w:rsid w:val="00CB36D2"/>
    <w:rsid w:val="00CB53CE"/>
    <w:rsid w:val="00CB54A5"/>
    <w:rsid w:val="00CB62CE"/>
    <w:rsid w:val="00CB657C"/>
    <w:rsid w:val="00CB6677"/>
    <w:rsid w:val="00CB70A1"/>
    <w:rsid w:val="00CC0053"/>
    <w:rsid w:val="00CC12C5"/>
    <w:rsid w:val="00CC2F1F"/>
    <w:rsid w:val="00CC4FEE"/>
    <w:rsid w:val="00CC5260"/>
    <w:rsid w:val="00CC5A1B"/>
    <w:rsid w:val="00CC6DE8"/>
    <w:rsid w:val="00CC791C"/>
    <w:rsid w:val="00CC7C64"/>
    <w:rsid w:val="00CD0019"/>
    <w:rsid w:val="00CD021B"/>
    <w:rsid w:val="00CD177C"/>
    <w:rsid w:val="00CD1FED"/>
    <w:rsid w:val="00CD22ED"/>
    <w:rsid w:val="00CD238F"/>
    <w:rsid w:val="00CD2458"/>
    <w:rsid w:val="00CD25F1"/>
    <w:rsid w:val="00CD33E0"/>
    <w:rsid w:val="00CD4B1D"/>
    <w:rsid w:val="00CD5464"/>
    <w:rsid w:val="00CD54B6"/>
    <w:rsid w:val="00CD6A89"/>
    <w:rsid w:val="00CD6E91"/>
    <w:rsid w:val="00CD7C4D"/>
    <w:rsid w:val="00CE1662"/>
    <w:rsid w:val="00CE1A8D"/>
    <w:rsid w:val="00CE20A7"/>
    <w:rsid w:val="00CE2B50"/>
    <w:rsid w:val="00CE2E84"/>
    <w:rsid w:val="00CE32AA"/>
    <w:rsid w:val="00CE38FC"/>
    <w:rsid w:val="00CE39A0"/>
    <w:rsid w:val="00CE3AE6"/>
    <w:rsid w:val="00CE3B18"/>
    <w:rsid w:val="00CE4078"/>
    <w:rsid w:val="00CE52B2"/>
    <w:rsid w:val="00CE6122"/>
    <w:rsid w:val="00CE6EB2"/>
    <w:rsid w:val="00CE7A48"/>
    <w:rsid w:val="00CE7CA6"/>
    <w:rsid w:val="00CE7F02"/>
    <w:rsid w:val="00CF1175"/>
    <w:rsid w:val="00CF1775"/>
    <w:rsid w:val="00CF3E5B"/>
    <w:rsid w:val="00CF40AC"/>
    <w:rsid w:val="00CF5480"/>
    <w:rsid w:val="00CF5549"/>
    <w:rsid w:val="00CF6447"/>
    <w:rsid w:val="00CF6A06"/>
    <w:rsid w:val="00CF7C85"/>
    <w:rsid w:val="00D00409"/>
    <w:rsid w:val="00D01561"/>
    <w:rsid w:val="00D0160D"/>
    <w:rsid w:val="00D0179F"/>
    <w:rsid w:val="00D02404"/>
    <w:rsid w:val="00D02E65"/>
    <w:rsid w:val="00D033C4"/>
    <w:rsid w:val="00D04962"/>
    <w:rsid w:val="00D05B43"/>
    <w:rsid w:val="00D064B3"/>
    <w:rsid w:val="00D06BAB"/>
    <w:rsid w:val="00D07568"/>
    <w:rsid w:val="00D07A0A"/>
    <w:rsid w:val="00D07C7C"/>
    <w:rsid w:val="00D12874"/>
    <w:rsid w:val="00D13C48"/>
    <w:rsid w:val="00D145DC"/>
    <w:rsid w:val="00D15147"/>
    <w:rsid w:val="00D15417"/>
    <w:rsid w:val="00D1594F"/>
    <w:rsid w:val="00D15D12"/>
    <w:rsid w:val="00D16DAD"/>
    <w:rsid w:val="00D17A45"/>
    <w:rsid w:val="00D20193"/>
    <w:rsid w:val="00D20F88"/>
    <w:rsid w:val="00D219D7"/>
    <w:rsid w:val="00D22212"/>
    <w:rsid w:val="00D223DC"/>
    <w:rsid w:val="00D22E4D"/>
    <w:rsid w:val="00D244DD"/>
    <w:rsid w:val="00D256CA"/>
    <w:rsid w:val="00D26B95"/>
    <w:rsid w:val="00D273A2"/>
    <w:rsid w:val="00D27FCD"/>
    <w:rsid w:val="00D3042D"/>
    <w:rsid w:val="00D30A95"/>
    <w:rsid w:val="00D31622"/>
    <w:rsid w:val="00D319C7"/>
    <w:rsid w:val="00D32DF4"/>
    <w:rsid w:val="00D3304F"/>
    <w:rsid w:val="00D3373E"/>
    <w:rsid w:val="00D3434A"/>
    <w:rsid w:val="00D34642"/>
    <w:rsid w:val="00D35135"/>
    <w:rsid w:val="00D35D9C"/>
    <w:rsid w:val="00D361C5"/>
    <w:rsid w:val="00D362B9"/>
    <w:rsid w:val="00D37114"/>
    <w:rsid w:val="00D40A25"/>
    <w:rsid w:val="00D41235"/>
    <w:rsid w:val="00D41C82"/>
    <w:rsid w:val="00D462D0"/>
    <w:rsid w:val="00D46449"/>
    <w:rsid w:val="00D4689C"/>
    <w:rsid w:val="00D46E14"/>
    <w:rsid w:val="00D473D2"/>
    <w:rsid w:val="00D518D0"/>
    <w:rsid w:val="00D51CE4"/>
    <w:rsid w:val="00D52423"/>
    <w:rsid w:val="00D52441"/>
    <w:rsid w:val="00D5260E"/>
    <w:rsid w:val="00D53345"/>
    <w:rsid w:val="00D544AF"/>
    <w:rsid w:val="00D54E28"/>
    <w:rsid w:val="00D54F47"/>
    <w:rsid w:val="00D5524C"/>
    <w:rsid w:val="00D557DF"/>
    <w:rsid w:val="00D56A31"/>
    <w:rsid w:val="00D5703C"/>
    <w:rsid w:val="00D57041"/>
    <w:rsid w:val="00D57462"/>
    <w:rsid w:val="00D57DB5"/>
    <w:rsid w:val="00D600F0"/>
    <w:rsid w:val="00D60580"/>
    <w:rsid w:val="00D607CD"/>
    <w:rsid w:val="00D60D27"/>
    <w:rsid w:val="00D63203"/>
    <w:rsid w:val="00D645F1"/>
    <w:rsid w:val="00D64C62"/>
    <w:rsid w:val="00D64DD1"/>
    <w:rsid w:val="00D651B6"/>
    <w:rsid w:val="00D65B45"/>
    <w:rsid w:val="00D65D37"/>
    <w:rsid w:val="00D66A26"/>
    <w:rsid w:val="00D670BC"/>
    <w:rsid w:val="00D670FB"/>
    <w:rsid w:val="00D67AAB"/>
    <w:rsid w:val="00D70288"/>
    <w:rsid w:val="00D70D0A"/>
    <w:rsid w:val="00D71A69"/>
    <w:rsid w:val="00D71E3E"/>
    <w:rsid w:val="00D72001"/>
    <w:rsid w:val="00D73305"/>
    <w:rsid w:val="00D740CC"/>
    <w:rsid w:val="00D7694B"/>
    <w:rsid w:val="00D7703E"/>
    <w:rsid w:val="00D7763C"/>
    <w:rsid w:val="00D801F4"/>
    <w:rsid w:val="00D80E9F"/>
    <w:rsid w:val="00D81836"/>
    <w:rsid w:val="00D8244A"/>
    <w:rsid w:val="00D82779"/>
    <w:rsid w:val="00D82CA9"/>
    <w:rsid w:val="00D84101"/>
    <w:rsid w:val="00D8453D"/>
    <w:rsid w:val="00D85999"/>
    <w:rsid w:val="00D861CA"/>
    <w:rsid w:val="00D86262"/>
    <w:rsid w:val="00D86599"/>
    <w:rsid w:val="00D87445"/>
    <w:rsid w:val="00D905D2"/>
    <w:rsid w:val="00D9202C"/>
    <w:rsid w:val="00D92F10"/>
    <w:rsid w:val="00D93FB4"/>
    <w:rsid w:val="00D9411F"/>
    <w:rsid w:val="00D944D9"/>
    <w:rsid w:val="00D9469A"/>
    <w:rsid w:val="00D94B94"/>
    <w:rsid w:val="00D95403"/>
    <w:rsid w:val="00D95A24"/>
    <w:rsid w:val="00D96AAF"/>
    <w:rsid w:val="00D96BEE"/>
    <w:rsid w:val="00D973AE"/>
    <w:rsid w:val="00DA1107"/>
    <w:rsid w:val="00DA3A11"/>
    <w:rsid w:val="00DA4F4A"/>
    <w:rsid w:val="00DA651F"/>
    <w:rsid w:val="00DA6ED8"/>
    <w:rsid w:val="00DA7779"/>
    <w:rsid w:val="00DB07F5"/>
    <w:rsid w:val="00DB0EF4"/>
    <w:rsid w:val="00DB0EFF"/>
    <w:rsid w:val="00DB1258"/>
    <w:rsid w:val="00DB1FF0"/>
    <w:rsid w:val="00DB214C"/>
    <w:rsid w:val="00DB33F0"/>
    <w:rsid w:val="00DB3F89"/>
    <w:rsid w:val="00DB4D64"/>
    <w:rsid w:val="00DB4F3F"/>
    <w:rsid w:val="00DB56D4"/>
    <w:rsid w:val="00DB6223"/>
    <w:rsid w:val="00DC0147"/>
    <w:rsid w:val="00DC0E06"/>
    <w:rsid w:val="00DC1554"/>
    <w:rsid w:val="00DC1C72"/>
    <w:rsid w:val="00DC1E08"/>
    <w:rsid w:val="00DC432D"/>
    <w:rsid w:val="00DC5D37"/>
    <w:rsid w:val="00DC7077"/>
    <w:rsid w:val="00DC7653"/>
    <w:rsid w:val="00DD0378"/>
    <w:rsid w:val="00DD0CD8"/>
    <w:rsid w:val="00DD11C3"/>
    <w:rsid w:val="00DD1BA1"/>
    <w:rsid w:val="00DD1D89"/>
    <w:rsid w:val="00DD26F6"/>
    <w:rsid w:val="00DD2E88"/>
    <w:rsid w:val="00DD33A3"/>
    <w:rsid w:val="00DD3637"/>
    <w:rsid w:val="00DD3815"/>
    <w:rsid w:val="00DD3C3F"/>
    <w:rsid w:val="00DD3E3E"/>
    <w:rsid w:val="00DD45D6"/>
    <w:rsid w:val="00DD499C"/>
    <w:rsid w:val="00DD5B20"/>
    <w:rsid w:val="00DD5CB1"/>
    <w:rsid w:val="00DD5E3A"/>
    <w:rsid w:val="00DD5F77"/>
    <w:rsid w:val="00DD60C0"/>
    <w:rsid w:val="00DD780D"/>
    <w:rsid w:val="00DD7AD6"/>
    <w:rsid w:val="00DD7F9F"/>
    <w:rsid w:val="00DE03AD"/>
    <w:rsid w:val="00DE07F1"/>
    <w:rsid w:val="00DE0DFE"/>
    <w:rsid w:val="00DE0E4F"/>
    <w:rsid w:val="00DE20EF"/>
    <w:rsid w:val="00DE234B"/>
    <w:rsid w:val="00DE6FD6"/>
    <w:rsid w:val="00DE744E"/>
    <w:rsid w:val="00DE75FC"/>
    <w:rsid w:val="00DF0183"/>
    <w:rsid w:val="00DF09C5"/>
    <w:rsid w:val="00DF0D2A"/>
    <w:rsid w:val="00DF1016"/>
    <w:rsid w:val="00DF14CD"/>
    <w:rsid w:val="00DF1BB1"/>
    <w:rsid w:val="00DF27FB"/>
    <w:rsid w:val="00DF305B"/>
    <w:rsid w:val="00DF378E"/>
    <w:rsid w:val="00DF7173"/>
    <w:rsid w:val="00DF7226"/>
    <w:rsid w:val="00DF7B37"/>
    <w:rsid w:val="00DF7FD6"/>
    <w:rsid w:val="00E006CA"/>
    <w:rsid w:val="00E0097B"/>
    <w:rsid w:val="00E00C5E"/>
    <w:rsid w:val="00E00DE2"/>
    <w:rsid w:val="00E03123"/>
    <w:rsid w:val="00E03553"/>
    <w:rsid w:val="00E036C1"/>
    <w:rsid w:val="00E04285"/>
    <w:rsid w:val="00E04965"/>
    <w:rsid w:val="00E04C00"/>
    <w:rsid w:val="00E06C2B"/>
    <w:rsid w:val="00E06F66"/>
    <w:rsid w:val="00E0773F"/>
    <w:rsid w:val="00E10030"/>
    <w:rsid w:val="00E105C1"/>
    <w:rsid w:val="00E110E8"/>
    <w:rsid w:val="00E11858"/>
    <w:rsid w:val="00E12C84"/>
    <w:rsid w:val="00E1348F"/>
    <w:rsid w:val="00E13FBB"/>
    <w:rsid w:val="00E1446E"/>
    <w:rsid w:val="00E149A7"/>
    <w:rsid w:val="00E152FD"/>
    <w:rsid w:val="00E153D4"/>
    <w:rsid w:val="00E16348"/>
    <w:rsid w:val="00E16363"/>
    <w:rsid w:val="00E16CBD"/>
    <w:rsid w:val="00E17739"/>
    <w:rsid w:val="00E20F75"/>
    <w:rsid w:val="00E213B7"/>
    <w:rsid w:val="00E220C0"/>
    <w:rsid w:val="00E22B37"/>
    <w:rsid w:val="00E23B25"/>
    <w:rsid w:val="00E2478D"/>
    <w:rsid w:val="00E24A05"/>
    <w:rsid w:val="00E25254"/>
    <w:rsid w:val="00E256FA"/>
    <w:rsid w:val="00E25944"/>
    <w:rsid w:val="00E25FE0"/>
    <w:rsid w:val="00E260FA"/>
    <w:rsid w:val="00E2680E"/>
    <w:rsid w:val="00E26F05"/>
    <w:rsid w:val="00E27BAF"/>
    <w:rsid w:val="00E30BD9"/>
    <w:rsid w:val="00E311EE"/>
    <w:rsid w:val="00E31252"/>
    <w:rsid w:val="00E3312F"/>
    <w:rsid w:val="00E3327B"/>
    <w:rsid w:val="00E33784"/>
    <w:rsid w:val="00E33D57"/>
    <w:rsid w:val="00E345FF"/>
    <w:rsid w:val="00E41454"/>
    <w:rsid w:val="00E4163B"/>
    <w:rsid w:val="00E4193E"/>
    <w:rsid w:val="00E427B6"/>
    <w:rsid w:val="00E4289B"/>
    <w:rsid w:val="00E43007"/>
    <w:rsid w:val="00E4404B"/>
    <w:rsid w:val="00E444AD"/>
    <w:rsid w:val="00E44B60"/>
    <w:rsid w:val="00E4525F"/>
    <w:rsid w:val="00E4625C"/>
    <w:rsid w:val="00E46A73"/>
    <w:rsid w:val="00E46DE6"/>
    <w:rsid w:val="00E478DD"/>
    <w:rsid w:val="00E5038D"/>
    <w:rsid w:val="00E50C6B"/>
    <w:rsid w:val="00E50D4A"/>
    <w:rsid w:val="00E50FE5"/>
    <w:rsid w:val="00E52187"/>
    <w:rsid w:val="00E53878"/>
    <w:rsid w:val="00E5387A"/>
    <w:rsid w:val="00E5478A"/>
    <w:rsid w:val="00E55B62"/>
    <w:rsid w:val="00E56CB6"/>
    <w:rsid w:val="00E57288"/>
    <w:rsid w:val="00E61467"/>
    <w:rsid w:val="00E618B8"/>
    <w:rsid w:val="00E61953"/>
    <w:rsid w:val="00E62E49"/>
    <w:rsid w:val="00E640F5"/>
    <w:rsid w:val="00E64278"/>
    <w:rsid w:val="00E648B3"/>
    <w:rsid w:val="00E64C9D"/>
    <w:rsid w:val="00E653E9"/>
    <w:rsid w:val="00E65719"/>
    <w:rsid w:val="00E668B0"/>
    <w:rsid w:val="00E66BA5"/>
    <w:rsid w:val="00E6729D"/>
    <w:rsid w:val="00E67E42"/>
    <w:rsid w:val="00E707BA"/>
    <w:rsid w:val="00E71C91"/>
    <w:rsid w:val="00E7358C"/>
    <w:rsid w:val="00E74914"/>
    <w:rsid w:val="00E74990"/>
    <w:rsid w:val="00E74A75"/>
    <w:rsid w:val="00E75107"/>
    <w:rsid w:val="00E75963"/>
    <w:rsid w:val="00E7633C"/>
    <w:rsid w:val="00E7708D"/>
    <w:rsid w:val="00E77EAC"/>
    <w:rsid w:val="00E8087C"/>
    <w:rsid w:val="00E80AC1"/>
    <w:rsid w:val="00E81657"/>
    <w:rsid w:val="00E816AF"/>
    <w:rsid w:val="00E83166"/>
    <w:rsid w:val="00E8375E"/>
    <w:rsid w:val="00E83F13"/>
    <w:rsid w:val="00E84B33"/>
    <w:rsid w:val="00E84B70"/>
    <w:rsid w:val="00E84BBF"/>
    <w:rsid w:val="00E84DFC"/>
    <w:rsid w:val="00E84FC9"/>
    <w:rsid w:val="00E850AF"/>
    <w:rsid w:val="00E850C0"/>
    <w:rsid w:val="00E853CF"/>
    <w:rsid w:val="00E902D8"/>
    <w:rsid w:val="00E919E5"/>
    <w:rsid w:val="00E91DA6"/>
    <w:rsid w:val="00E927E6"/>
    <w:rsid w:val="00E934AC"/>
    <w:rsid w:val="00E9385F"/>
    <w:rsid w:val="00E95030"/>
    <w:rsid w:val="00E9506C"/>
    <w:rsid w:val="00E95C24"/>
    <w:rsid w:val="00EA02DC"/>
    <w:rsid w:val="00EA0D04"/>
    <w:rsid w:val="00EA10E3"/>
    <w:rsid w:val="00EA3D60"/>
    <w:rsid w:val="00EA4ADA"/>
    <w:rsid w:val="00EA4F9C"/>
    <w:rsid w:val="00EA6726"/>
    <w:rsid w:val="00EA75D6"/>
    <w:rsid w:val="00EA7A4C"/>
    <w:rsid w:val="00EB0CB9"/>
    <w:rsid w:val="00EB19CB"/>
    <w:rsid w:val="00EB32CF"/>
    <w:rsid w:val="00EB440F"/>
    <w:rsid w:val="00EB4B5E"/>
    <w:rsid w:val="00EB4D02"/>
    <w:rsid w:val="00EB4ECD"/>
    <w:rsid w:val="00EB70A5"/>
    <w:rsid w:val="00EB7B5F"/>
    <w:rsid w:val="00EC02A9"/>
    <w:rsid w:val="00EC14D8"/>
    <w:rsid w:val="00EC1BC0"/>
    <w:rsid w:val="00EC4107"/>
    <w:rsid w:val="00EC52C1"/>
    <w:rsid w:val="00EC5F9E"/>
    <w:rsid w:val="00EC6254"/>
    <w:rsid w:val="00EC6F38"/>
    <w:rsid w:val="00EC7E12"/>
    <w:rsid w:val="00ED0436"/>
    <w:rsid w:val="00ED069A"/>
    <w:rsid w:val="00ED0EED"/>
    <w:rsid w:val="00ED166A"/>
    <w:rsid w:val="00ED1B65"/>
    <w:rsid w:val="00ED23AD"/>
    <w:rsid w:val="00ED24A4"/>
    <w:rsid w:val="00ED26A6"/>
    <w:rsid w:val="00ED3117"/>
    <w:rsid w:val="00ED3249"/>
    <w:rsid w:val="00ED3875"/>
    <w:rsid w:val="00ED45D3"/>
    <w:rsid w:val="00ED5F30"/>
    <w:rsid w:val="00ED5F67"/>
    <w:rsid w:val="00ED6AF5"/>
    <w:rsid w:val="00ED7671"/>
    <w:rsid w:val="00ED76F3"/>
    <w:rsid w:val="00EE1872"/>
    <w:rsid w:val="00EE1A70"/>
    <w:rsid w:val="00EE20F6"/>
    <w:rsid w:val="00EE273D"/>
    <w:rsid w:val="00EE28DD"/>
    <w:rsid w:val="00EE310A"/>
    <w:rsid w:val="00EE31B0"/>
    <w:rsid w:val="00EE3F1E"/>
    <w:rsid w:val="00EE41F0"/>
    <w:rsid w:val="00EE4412"/>
    <w:rsid w:val="00EE4CA1"/>
    <w:rsid w:val="00EE5281"/>
    <w:rsid w:val="00EE638E"/>
    <w:rsid w:val="00EE6581"/>
    <w:rsid w:val="00EE67FF"/>
    <w:rsid w:val="00EE7738"/>
    <w:rsid w:val="00EF12C4"/>
    <w:rsid w:val="00EF1BE5"/>
    <w:rsid w:val="00EF2FDF"/>
    <w:rsid w:val="00EF3DE4"/>
    <w:rsid w:val="00EF420C"/>
    <w:rsid w:val="00EF4432"/>
    <w:rsid w:val="00EF4737"/>
    <w:rsid w:val="00EF58DA"/>
    <w:rsid w:val="00EF5B87"/>
    <w:rsid w:val="00EF6668"/>
    <w:rsid w:val="00EF7291"/>
    <w:rsid w:val="00EF757C"/>
    <w:rsid w:val="00EF7DEC"/>
    <w:rsid w:val="00F00428"/>
    <w:rsid w:val="00F006FA"/>
    <w:rsid w:val="00F01756"/>
    <w:rsid w:val="00F01F90"/>
    <w:rsid w:val="00F03F40"/>
    <w:rsid w:val="00F04091"/>
    <w:rsid w:val="00F0696D"/>
    <w:rsid w:val="00F06BD6"/>
    <w:rsid w:val="00F06C96"/>
    <w:rsid w:val="00F07775"/>
    <w:rsid w:val="00F07E97"/>
    <w:rsid w:val="00F10B97"/>
    <w:rsid w:val="00F11B0E"/>
    <w:rsid w:val="00F12268"/>
    <w:rsid w:val="00F13CA0"/>
    <w:rsid w:val="00F13EA9"/>
    <w:rsid w:val="00F14356"/>
    <w:rsid w:val="00F15DCB"/>
    <w:rsid w:val="00F160F5"/>
    <w:rsid w:val="00F16868"/>
    <w:rsid w:val="00F1720B"/>
    <w:rsid w:val="00F178EE"/>
    <w:rsid w:val="00F17E13"/>
    <w:rsid w:val="00F17E86"/>
    <w:rsid w:val="00F201AA"/>
    <w:rsid w:val="00F20724"/>
    <w:rsid w:val="00F20936"/>
    <w:rsid w:val="00F209EF"/>
    <w:rsid w:val="00F20C05"/>
    <w:rsid w:val="00F20CF2"/>
    <w:rsid w:val="00F21A73"/>
    <w:rsid w:val="00F21DE1"/>
    <w:rsid w:val="00F222FE"/>
    <w:rsid w:val="00F228C9"/>
    <w:rsid w:val="00F22F7D"/>
    <w:rsid w:val="00F23BC9"/>
    <w:rsid w:val="00F24426"/>
    <w:rsid w:val="00F2463B"/>
    <w:rsid w:val="00F247AF"/>
    <w:rsid w:val="00F24BBB"/>
    <w:rsid w:val="00F24F4A"/>
    <w:rsid w:val="00F2513D"/>
    <w:rsid w:val="00F2574F"/>
    <w:rsid w:val="00F25861"/>
    <w:rsid w:val="00F27AF5"/>
    <w:rsid w:val="00F27CE2"/>
    <w:rsid w:val="00F27ED0"/>
    <w:rsid w:val="00F3028E"/>
    <w:rsid w:val="00F302EC"/>
    <w:rsid w:val="00F3046D"/>
    <w:rsid w:val="00F3074F"/>
    <w:rsid w:val="00F308B9"/>
    <w:rsid w:val="00F31668"/>
    <w:rsid w:val="00F32EF9"/>
    <w:rsid w:val="00F339BE"/>
    <w:rsid w:val="00F341EB"/>
    <w:rsid w:val="00F354B2"/>
    <w:rsid w:val="00F35876"/>
    <w:rsid w:val="00F35BA5"/>
    <w:rsid w:val="00F35DD5"/>
    <w:rsid w:val="00F379E2"/>
    <w:rsid w:val="00F37CC7"/>
    <w:rsid w:val="00F37CFD"/>
    <w:rsid w:val="00F408E5"/>
    <w:rsid w:val="00F4097F"/>
    <w:rsid w:val="00F4194A"/>
    <w:rsid w:val="00F420BC"/>
    <w:rsid w:val="00F42792"/>
    <w:rsid w:val="00F42BB0"/>
    <w:rsid w:val="00F42F4F"/>
    <w:rsid w:val="00F43256"/>
    <w:rsid w:val="00F434D5"/>
    <w:rsid w:val="00F43569"/>
    <w:rsid w:val="00F435A1"/>
    <w:rsid w:val="00F43E1E"/>
    <w:rsid w:val="00F43F83"/>
    <w:rsid w:val="00F44936"/>
    <w:rsid w:val="00F44A09"/>
    <w:rsid w:val="00F45711"/>
    <w:rsid w:val="00F46114"/>
    <w:rsid w:val="00F466E8"/>
    <w:rsid w:val="00F471C8"/>
    <w:rsid w:val="00F478AA"/>
    <w:rsid w:val="00F47D5C"/>
    <w:rsid w:val="00F47E77"/>
    <w:rsid w:val="00F51337"/>
    <w:rsid w:val="00F51BA8"/>
    <w:rsid w:val="00F52F01"/>
    <w:rsid w:val="00F5323B"/>
    <w:rsid w:val="00F5355C"/>
    <w:rsid w:val="00F53BAD"/>
    <w:rsid w:val="00F53D6C"/>
    <w:rsid w:val="00F53EB9"/>
    <w:rsid w:val="00F5569E"/>
    <w:rsid w:val="00F55821"/>
    <w:rsid w:val="00F5596D"/>
    <w:rsid w:val="00F562BA"/>
    <w:rsid w:val="00F56C88"/>
    <w:rsid w:val="00F602A2"/>
    <w:rsid w:val="00F60617"/>
    <w:rsid w:val="00F606FE"/>
    <w:rsid w:val="00F62368"/>
    <w:rsid w:val="00F6266F"/>
    <w:rsid w:val="00F637BF"/>
    <w:rsid w:val="00F64708"/>
    <w:rsid w:val="00F6699D"/>
    <w:rsid w:val="00F672AB"/>
    <w:rsid w:val="00F674BA"/>
    <w:rsid w:val="00F67B0A"/>
    <w:rsid w:val="00F70D23"/>
    <w:rsid w:val="00F7151C"/>
    <w:rsid w:val="00F71B40"/>
    <w:rsid w:val="00F7215B"/>
    <w:rsid w:val="00F730CA"/>
    <w:rsid w:val="00F73315"/>
    <w:rsid w:val="00F73D5D"/>
    <w:rsid w:val="00F7401C"/>
    <w:rsid w:val="00F7447A"/>
    <w:rsid w:val="00F74B97"/>
    <w:rsid w:val="00F75396"/>
    <w:rsid w:val="00F75D04"/>
    <w:rsid w:val="00F8021D"/>
    <w:rsid w:val="00F81469"/>
    <w:rsid w:val="00F81B36"/>
    <w:rsid w:val="00F82F24"/>
    <w:rsid w:val="00F8343F"/>
    <w:rsid w:val="00F83E6B"/>
    <w:rsid w:val="00F84949"/>
    <w:rsid w:val="00F84FB8"/>
    <w:rsid w:val="00F85A82"/>
    <w:rsid w:val="00F87DC5"/>
    <w:rsid w:val="00F905BB"/>
    <w:rsid w:val="00F90BA7"/>
    <w:rsid w:val="00F90FBA"/>
    <w:rsid w:val="00F91176"/>
    <w:rsid w:val="00F9193D"/>
    <w:rsid w:val="00F91CE2"/>
    <w:rsid w:val="00F92663"/>
    <w:rsid w:val="00F926B7"/>
    <w:rsid w:val="00F92C30"/>
    <w:rsid w:val="00F92EE1"/>
    <w:rsid w:val="00F93A4A"/>
    <w:rsid w:val="00F9488F"/>
    <w:rsid w:val="00F94DD5"/>
    <w:rsid w:val="00F95BE5"/>
    <w:rsid w:val="00F961DD"/>
    <w:rsid w:val="00FA01A6"/>
    <w:rsid w:val="00FA2698"/>
    <w:rsid w:val="00FA2EEE"/>
    <w:rsid w:val="00FA33FB"/>
    <w:rsid w:val="00FA34ED"/>
    <w:rsid w:val="00FA3FCA"/>
    <w:rsid w:val="00FA4061"/>
    <w:rsid w:val="00FA4189"/>
    <w:rsid w:val="00FA6A4A"/>
    <w:rsid w:val="00FA6B56"/>
    <w:rsid w:val="00FA7DC6"/>
    <w:rsid w:val="00FA7DF7"/>
    <w:rsid w:val="00FA7E33"/>
    <w:rsid w:val="00FA7FE6"/>
    <w:rsid w:val="00FB022A"/>
    <w:rsid w:val="00FB1028"/>
    <w:rsid w:val="00FB19BD"/>
    <w:rsid w:val="00FB1C65"/>
    <w:rsid w:val="00FB208A"/>
    <w:rsid w:val="00FB242D"/>
    <w:rsid w:val="00FB28D1"/>
    <w:rsid w:val="00FB3A96"/>
    <w:rsid w:val="00FB3FB7"/>
    <w:rsid w:val="00FB48A8"/>
    <w:rsid w:val="00FB7D04"/>
    <w:rsid w:val="00FC0366"/>
    <w:rsid w:val="00FC040A"/>
    <w:rsid w:val="00FC07E4"/>
    <w:rsid w:val="00FC0D06"/>
    <w:rsid w:val="00FC21C8"/>
    <w:rsid w:val="00FC29BA"/>
    <w:rsid w:val="00FC317E"/>
    <w:rsid w:val="00FC3F4E"/>
    <w:rsid w:val="00FC415D"/>
    <w:rsid w:val="00FC47F5"/>
    <w:rsid w:val="00FC47FC"/>
    <w:rsid w:val="00FC4822"/>
    <w:rsid w:val="00FC4DF5"/>
    <w:rsid w:val="00FC592F"/>
    <w:rsid w:val="00FC7B17"/>
    <w:rsid w:val="00FD0405"/>
    <w:rsid w:val="00FD2239"/>
    <w:rsid w:val="00FD298B"/>
    <w:rsid w:val="00FD300A"/>
    <w:rsid w:val="00FD50F3"/>
    <w:rsid w:val="00FD516C"/>
    <w:rsid w:val="00FD520F"/>
    <w:rsid w:val="00FD54A6"/>
    <w:rsid w:val="00FD59EC"/>
    <w:rsid w:val="00FD6288"/>
    <w:rsid w:val="00FD6951"/>
    <w:rsid w:val="00FE077D"/>
    <w:rsid w:val="00FE0C1F"/>
    <w:rsid w:val="00FE2842"/>
    <w:rsid w:val="00FE3368"/>
    <w:rsid w:val="00FE4A65"/>
    <w:rsid w:val="00FE4B40"/>
    <w:rsid w:val="00FE536C"/>
    <w:rsid w:val="00FE5E1E"/>
    <w:rsid w:val="00FE65F3"/>
    <w:rsid w:val="00FE688D"/>
    <w:rsid w:val="00FE6A9E"/>
    <w:rsid w:val="00FE7116"/>
    <w:rsid w:val="00FE76F4"/>
    <w:rsid w:val="00FE7B34"/>
    <w:rsid w:val="00FF01DC"/>
    <w:rsid w:val="00FF0603"/>
    <w:rsid w:val="00FF1ABA"/>
    <w:rsid w:val="00FF2026"/>
    <w:rsid w:val="00FF2956"/>
    <w:rsid w:val="00FF2CE0"/>
    <w:rsid w:val="00FF3376"/>
    <w:rsid w:val="00FF507D"/>
    <w:rsid w:val="00FF67FA"/>
    <w:rsid w:val="00FF7066"/>
    <w:rsid w:val="00FF71E5"/>
    <w:rsid w:val="01285C46"/>
    <w:rsid w:val="013319EB"/>
    <w:rsid w:val="015D6F72"/>
    <w:rsid w:val="020243B5"/>
    <w:rsid w:val="02CC13CD"/>
    <w:rsid w:val="044D2EEF"/>
    <w:rsid w:val="06A24855"/>
    <w:rsid w:val="06BE1B64"/>
    <w:rsid w:val="06DB51CE"/>
    <w:rsid w:val="073D3AE0"/>
    <w:rsid w:val="07B93086"/>
    <w:rsid w:val="080A1E3E"/>
    <w:rsid w:val="081358F3"/>
    <w:rsid w:val="0A2D639C"/>
    <w:rsid w:val="0A5D5BE1"/>
    <w:rsid w:val="0CB17310"/>
    <w:rsid w:val="0E675066"/>
    <w:rsid w:val="0FAB3C78"/>
    <w:rsid w:val="109A7DEF"/>
    <w:rsid w:val="116915EA"/>
    <w:rsid w:val="15C3643E"/>
    <w:rsid w:val="15C56F4C"/>
    <w:rsid w:val="16034C97"/>
    <w:rsid w:val="16A04C38"/>
    <w:rsid w:val="16D7069E"/>
    <w:rsid w:val="175456C2"/>
    <w:rsid w:val="19057A74"/>
    <w:rsid w:val="19D66F3B"/>
    <w:rsid w:val="1B035CE6"/>
    <w:rsid w:val="1BDE793C"/>
    <w:rsid w:val="1C291E6C"/>
    <w:rsid w:val="1C547C87"/>
    <w:rsid w:val="1D651A80"/>
    <w:rsid w:val="1DE71584"/>
    <w:rsid w:val="1DF74C4E"/>
    <w:rsid w:val="206624FC"/>
    <w:rsid w:val="221940B5"/>
    <w:rsid w:val="239D2556"/>
    <w:rsid w:val="24F966EE"/>
    <w:rsid w:val="25915500"/>
    <w:rsid w:val="26814EBC"/>
    <w:rsid w:val="26F1530F"/>
    <w:rsid w:val="2744272A"/>
    <w:rsid w:val="274D01EA"/>
    <w:rsid w:val="27AC427B"/>
    <w:rsid w:val="27B3565F"/>
    <w:rsid w:val="27E23C70"/>
    <w:rsid w:val="28EB3290"/>
    <w:rsid w:val="290C5A6F"/>
    <w:rsid w:val="293C51AB"/>
    <w:rsid w:val="2A3700B9"/>
    <w:rsid w:val="2AAE252F"/>
    <w:rsid w:val="2C432CBD"/>
    <w:rsid w:val="2C4A631E"/>
    <w:rsid w:val="2C70486E"/>
    <w:rsid w:val="2D762866"/>
    <w:rsid w:val="2F634D0A"/>
    <w:rsid w:val="2F7122A0"/>
    <w:rsid w:val="2FB05D94"/>
    <w:rsid w:val="313E48B5"/>
    <w:rsid w:val="31E04217"/>
    <w:rsid w:val="31EB0952"/>
    <w:rsid w:val="32C25FC3"/>
    <w:rsid w:val="33D06EB5"/>
    <w:rsid w:val="340940E6"/>
    <w:rsid w:val="34433809"/>
    <w:rsid w:val="34F844AD"/>
    <w:rsid w:val="360342EC"/>
    <w:rsid w:val="37500656"/>
    <w:rsid w:val="3828344E"/>
    <w:rsid w:val="38A91A63"/>
    <w:rsid w:val="38FF0EC7"/>
    <w:rsid w:val="393E113A"/>
    <w:rsid w:val="3B7E448A"/>
    <w:rsid w:val="3B904A0D"/>
    <w:rsid w:val="3CB97497"/>
    <w:rsid w:val="3CE45428"/>
    <w:rsid w:val="3E717BFF"/>
    <w:rsid w:val="3E7D7CB7"/>
    <w:rsid w:val="3F165E4D"/>
    <w:rsid w:val="402F197C"/>
    <w:rsid w:val="432146E2"/>
    <w:rsid w:val="43DD0901"/>
    <w:rsid w:val="446619A3"/>
    <w:rsid w:val="44DA1F4E"/>
    <w:rsid w:val="44DE1D70"/>
    <w:rsid w:val="461D5BD6"/>
    <w:rsid w:val="469100EE"/>
    <w:rsid w:val="472A3A70"/>
    <w:rsid w:val="47A12BE7"/>
    <w:rsid w:val="494001C0"/>
    <w:rsid w:val="498E423C"/>
    <w:rsid w:val="4A2D0040"/>
    <w:rsid w:val="4B777DF2"/>
    <w:rsid w:val="4C153C42"/>
    <w:rsid w:val="4D5F3CB3"/>
    <w:rsid w:val="50704A9D"/>
    <w:rsid w:val="555F3F1E"/>
    <w:rsid w:val="556B4FA1"/>
    <w:rsid w:val="56270A39"/>
    <w:rsid w:val="56280D38"/>
    <w:rsid w:val="56717E10"/>
    <w:rsid w:val="575355EF"/>
    <w:rsid w:val="576A2152"/>
    <w:rsid w:val="585D5BA0"/>
    <w:rsid w:val="58874F77"/>
    <w:rsid w:val="5978011C"/>
    <w:rsid w:val="59B845B4"/>
    <w:rsid w:val="59E917BC"/>
    <w:rsid w:val="5A950E48"/>
    <w:rsid w:val="5B0B4D60"/>
    <w:rsid w:val="5B184831"/>
    <w:rsid w:val="5B316188"/>
    <w:rsid w:val="5B5E7928"/>
    <w:rsid w:val="5BF04DF5"/>
    <w:rsid w:val="5C462527"/>
    <w:rsid w:val="5D5B6E83"/>
    <w:rsid w:val="5D804647"/>
    <w:rsid w:val="5E85641E"/>
    <w:rsid w:val="600001E1"/>
    <w:rsid w:val="627F3174"/>
    <w:rsid w:val="632635DD"/>
    <w:rsid w:val="63E23192"/>
    <w:rsid w:val="640C4C19"/>
    <w:rsid w:val="64320B48"/>
    <w:rsid w:val="64E90EFF"/>
    <w:rsid w:val="64FC2CBF"/>
    <w:rsid w:val="65B01A2F"/>
    <w:rsid w:val="66EC7DAB"/>
    <w:rsid w:val="673D73DA"/>
    <w:rsid w:val="68712726"/>
    <w:rsid w:val="6B2B085D"/>
    <w:rsid w:val="6D31740E"/>
    <w:rsid w:val="6D743DBC"/>
    <w:rsid w:val="6D821153"/>
    <w:rsid w:val="6DCA570A"/>
    <w:rsid w:val="6E3B71EA"/>
    <w:rsid w:val="6F377913"/>
    <w:rsid w:val="6F4F23D0"/>
    <w:rsid w:val="6F4F5B7B"/>
    <w:rsid w:val="6F9C0903"/>
    <w:rsid w:val="719865BD"/>
    <w:rsid w:val="723F7273"/>
    <w:rsid w:val="72BE4C8D"/>
    <w:rsid w:val="75750962"/>
    <w:rsid w:val="75C04484"/>
    <w:rsid w:val="765E04BC"/>
    <w:rsid w:val="768435BE"/>
    <w:rsid w:val="76AA4477"/>
    <w:rsid w:val="76CF4C64"/>
    <w:rsid w:val="76D77F7A"/>
    <w:rsid w:val="77755669"/>
    <w:rsid w:val="77DD1DC6"/>
    <w:rsid w:val="77F715FE"/>
    <w:rsid w:val="78ED2BC1"/>
    <w:rsid w:val="7C0670FA"/>
    <w:rsid w:val="7C4B3B12"/>
    <w:rsid w:val="7C5A0FD0"/>
    <w:rsid w:val="7CA46965"/>
    <w:rsid w:val="7D601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 w:qFormat="1"/>
    <w:lsdException w:name="toc 9" w:uiPriority="39" w:qFormat="1"/>
    <w:lsdException w:name="annotation text" w:uiPriority="0"/>
    <w:lsdException w:name="header" w:qFormat="1"/>
    <w:lsdException w:name="footer" w:qFormat="1"/>
    <w:lsdException w:name="caption" w:uiPriority="0"/>
    <w:lsdException w:name="annotation reference" w:uiPriority="0"/>
    <w:lsdException w:name="List" w:qFormat="1"/>
    <w:lsdException w:name="List 2" w:qFormat="1"/>
    <w:lsdException w:name="List 3" w:qFormat="1"/>
    <w:lsdException w:name="Title" w:semiHidden="0" w:uiPriority="10" w:unhideWhenUsed="0"/>
    <w:lsdException w:name="Closing" w:qFormat="1"/>
    <w:lsdException w:name="Signature" w:qFormat="1"/>
    <w:lsdException w:name="Default Paragraph Font" w:uiPriority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Subtitle" w:semiHidden="0" w:uiPriority="11" w:unhideWhenUsed="0"/>
    <w:lsdException w:name="Salutation" w:semiHidden="0" w:qFormat="1"/>
    <w:lsdException w:name="Body Text First Indent" w:semiHidden="0" w:uiPriority="0" w:unhideWhenUsed="0"/>
    <w:lsdException w:name="Body Text First Indent 2" w:qFormat="1"/>
    <w:lsdException w:name="Note Heading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Preformatted" w:qFormat="1"/>
    <w:lsdException w:name="Normal Table" w:qFormat="1"/>
    <w:lsdException w:name="annotation subject" w:uiPriority="0"/>
    <w:lsdException w:name="Balloon Text" w:uiPriority="0" w:qFormat="1"/>
    <w:lsdException w:name="Table Grid" w:semiHidden="0" w:uiPriority="0" w:unhideWhenUsed="0" w:qFormat="1"/>
    <w:lsdException w:name="Table Theme" w:uiPriority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53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link w:val="1Char"/>
    <w:autoRedefine/>
    <w:qFormat/>
    <w:rsid w:val="00CC0053"/>
    <w:pPr>
      <w:keepNext/>
      <w:numPr>
        <w:numId w:val="6"/>
      </w:numPr>
      <w:pBdr>
        <w:bottom w:val="single" w:sz="8" w:space="1" w:color="auto"/>
      </w:pBdr>
      <w:snapToGrid w:val="0"/>
      <w:spacing w:before="240" w:after="240"/>
      <w:outlineLvl w:val="0"/>
    </w:pPr>
    <w:rPr>
      <w:rFonts w:ascii="Arial" w:eastAsia="黑体" w:hAnsi="Arial"/>
      <w:b/>
      <w:color w:val="800000"/>
      <w:sz w:val="36"/>
      <w:szCs w:val="48"/>
    </w:rPr>
  </w:style>
  <w:style w:type="paragraph" w:styleId="2">
    <w:name w:val="heading 2"/>
    <w:next w:val="3"/>
    <w:link w:val="2Char"/>
    <w:autoRedefine/>
    <w:qFormat/>
    <w:rsid w:val="00CC0053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/>
      <w:bCs/>
      <w:color w:val="800000"/>
      <w:sz w:val="30"/>
      <w:szCs w:val="44"/>
    </w:rPr>
  </w:style>
  <w:style w:type="paragraph" w:styleId="3">
    <w:name w:val="heading 3"/>
    <w:next w:val="4"/>
    <w:link w:val="3Char"/>
    <w:autoRedefine/>
    <w:qFormat/>
    <w:rsid w:val="00BE6105"/>
    <w:pPr>
      <w:keepNext/>
      <w:numPr>
        <w:ilvl w:val="2"/>
        <w:numId w:val="6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Char"/>
    <w:qFormat/>
    <w:rsid w:val="00CC0053"/>
    <w:pPr>
      <w:keepNext/>
      <w:numPr>
        <w:ilvl w:val="3"/>
        <w:numId w:val="6"/>
      </w:numPr>
      <w:spacing w:before="80" w:after="80"/>
      <w:textAlignment w:val="baseline"/>
      <w:outlineLvl w:val="3"/>
    </w:pPr>
    <w:rPr>
      <w:rFonts w:ascii="Arial" w:eastAsia="黑体" w:hAnsi="Arial" w:cs="Arial"/>
      <w:bCs/>
      <w:noProof/>
      <w:color w:val="800000"/>
      <w:sz w:val="21"/>
      <w:szCs w:val="22"/>
    </w:rPr>
  </w:style>
  <w:style w:type="paragraph" w:styleId="5">
    <w:name w:val="heading 5"/>
    <w:link w:val="5Char"/>
    <w:semiHidden/>
    <w:qFormat/>
    <w:rsid w:val="00CC0053"/>
    <w:pPr>
      <w:spacing w:before="240"/>
      <w:ind w:left="879"/>
      <w:outlineLvl w:val="4"/>
    </w:pPr>
    <w:rPr>
      <w:rFonts w:ascii="Futura Bk" w:hAnsi="Futura Bk" w:cs="Arial"/>
      <w:color w:val="0090C8"/>
      <w:sz w:val="24"/>
      <w:szCs w:val="24"/>
    </w:rPr>
  </w:style>
  <w:style w:type="paragraph" w:styleId="6">
    <w:name w:val="heading 6"/>
    <w:next w:val="a"/>
    <w:link w:val="6Char"/>
    <w:semiHidden/>
    <w:qFormat/>
    <w:rsid w:val="00CC0053"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uiPriority w:val="99"/>
    <w:unhideWhenUsed/>
    <w:qFormat/>
    <w:rsid w:val="00CC0053"/>
    <w:pPr>
      <w:ind w:leftChars="400" w:left="100" w:hangingChars="200" w:hanging="200"/>
      <w:contextualSpacing/>
    </w:pPr>
  </w:style>
  <w:style w:type="paragraph" w:styleId="a3">
    <w:name w:val="Document Map"/>
    <w:basedOn w:val="a"/>
    <w:link w:val="Char"/>
    <w:unhideWhenUsed/>
    <w:rsid w:val="00CC0053"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unhideWhenUsed/>
    <w:qFormat/>
    <w:rsid w:val="00CC0053"/>
    <w:pPr>
      <w:spacing w:after="120"/>
      <w:ind w:left="420"/>
    </w:pPr>
  </w:style>
  <w:style w:type="paragraph" w:styleId="a5">
    <w:name w:val="Note Heading"/>
    <w:basedOn w:val="a"/>
    <w:next w:val="a"/>
    <w:link w:val="Char1"/>
    <w:uiPriority w:val="99"/>
    <w:unhideWhenUsed/>
    <w:qFormat/>
    <w:rsid w:val="00CC0053"/>
    <w:pPr>
      <w:jc w:val="center"/>
    </w:pPr>
  </w:style>
  <w:style w:type="character" w:customStyle="1" w:styleId="Char">
    <w:name w:val="文档结构图 Char"/>
    <w:basedOn w:val="a0"/>
    <w:link w:val="a3"/>
    <w:rsid w:val="00CC0053"/>
    <w:rPr>
      <w:rFonts w:ascii="宋体" w:hAnsi="Arial" w:cs="Arial"/>
      <w:kern w:val="2"/>
      <w:sz w:val="18"/>
      <w:szCs w:val="18"/>
    </w:rPr>
  </w:style>
  <w:style w:type="paragraph" w:styleId="a6">
    <w:name w:val="Balloon Text"/>
    <w:aliases w:val="修订记录框"/>
    <w:basedOn w:val="TableHeading"/>
    <w:link w:val="Char2"/>
    <w:unhideWhenUsed/>
    <w:qFormat/>
    <w:rsid w:val="00CC0053"/>
  </w:style>
  <w:style w:type="paragraph" w:styleId="a7">
    <w:name w:val="Salutation"/>
    <w:basedOn w:val="a"/>
    <w:next w:val="a"/>
    <w:link w:val="Char3"/>
    <w:uiPriority w:val="99"/>
    <w:unhideWhenUsed/>
    <w:qFormat/>
    <w:rsid w:val="00CC0053"/>
  </w:style>
  <w:style w:type="paragraph" w:styleId="a8">
    <w:name w:val="Closing"/>
    <w:basedOn w:val="a"/>
    <w:link w:val="Char4"/>
    <w:uiPriority w:val="99"/>
    <w:unhideWhenUsed/>
    <w:qFormat/>
    <w:rsid w:val="00CC0053"/>
    <w:pPr>
      <w:ind w:leftChars="2100" w:left="100"/>
    </w:pPr>
  </w:style>
  <w:style w:type="paragraph" w:styleId="a9">
    <w:name w:val="Body Text"/>
    <w:basedOn w:val="a"/>
    <w:link w:val="Char5"/>
    <w:uiPriority w:val="99"/>
    <w:unhideWhenUsed/>
    <w:qFormat/>
    <w:rsid w:val="00CC0053"/>
    <w:pPr>
      <w:spacing w:after="120"/>
    </w:pPr>
  </w:style>
  <w:style w:type="paragraph" w:styleId="20">
    <w:name w:val="List 2"/>
    <w:basedOn w:val="a"/>
    <w:uiPriority w:val="99"/>
    <w:unhideWhenUsed/>
    <w:qFormat/>
    <w:rsid w:val="00CC0053"/>
    <w:pPr>
      <w:ind w:left="100" w:hangingChars="200" w:hanging="200"/>
      <w:contextualSpacing/>
    </w:pPr>
  </w:style>
  <w:style w:type="paragraph" w:styleId="aa">
    <w:name w:val="List Continue"/>
    <w:basedOn w:val="a"/>
    <w:uiPriority w:val="99"/>
    <w:unhideWhenUsed/>
    <w:qFormat/>
    <w:rsid w:val="00CC0053"/>
    <w:pPr>
      <w:spacing w:after="120"/>
      <w:ind w:left="420"/>
      <w:contextualSpacing/>
    </w:pPr>
  </w:style>
  <w:style w:type="character" w:customStyle="1" w:styleId="Char2">
    <w:name w:val="批注框文本 Char"/>
    <w:aliases w:val="修订记录框 Char"/>
    <w:basedOn w:val="a0"/>
    <w:link w:val="a6"/>
    <w:rsid w:val="00CC0053"/>
    <w:rPr>
      <w:rFonts w:ascii="Arial" w:eastAsia="黑体" w:hAnsi="Arial" w:cs="Arial Narrow"/>
      <w:bCs/>
      <w:sz w:val="18"/>
    </w:rPr>
  </w:style>
  <w:style w:type="paragraph" w:styleId="31">
    <w:name w:val="toc 3"/>
    <w:basedOn w:val="a"/>
    <w:next w:val="a"/>
    <w:autoRedefine/>
    <w:uiPriority w:val="39"/>
    <w:qFormat/>
    <w:rsid w:val="00CC0053"/>
    <w:pPr>
      <w:spacing w:after="0" w:line="360" w:lineRule="exact"/>
      <w:ind w:left="839"/>
      <w:jc w:val="left"/>
    </w:pPr>
    <w:rPr>
      <w:rFonts w:asciiTheme="minorHAnsi" w:eastAsia="黑体" w:hAnsiTheme="minorHAnsi" w:cstheme="minorHAnsi"/>
      <w:iCs/>
      <w:sz w:val="20"/>
    </w:rPr>
  </w:style>
  <w:style w:type="paragraph" w:styleId="8">
    <w:name w:val="toc 8"/>
    <w:basedOn w:val="a"/>
    <w:next w:val="a"/>
    <w:autoRedefine/>
    <w:uiPriority w:val="39"/>
    <w:rsid w:val="00CC0053"/>
    <w:pPr>
      <w:spacing w:before="0" w:after="0"/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rsid w:val="00CC0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4"/>
    <w:link w:val="2Char0"/>
    <w:uiPriority w:val="99"/>
    <w:unhideWhenUsed/>
    <w:qFormat/>
    <w:rsid w:val="00CC0053"/>
    <w:pPr>
      <w:ind w:firstLineChars="200" w:firstLine="420"/>
    </w:pPr>
    <w:rPr>
      <w:rFonts w:ascii="Times New Roman" w:hAnsi="Times New Roman"/>
    </w:rPr>
  </w:style>
  <w:style w:type="paragraph" w:styleId="ac">
    <w:name w:val="header"/>
    <w:basedOn w:val="a"/>
    <w:link w:val="Char7"/>
    <w:uiPriority w:val="99"/>
    <w:unhideWhenUsed/>
    <w:qFormat/>
    <w:rsid w:val="00CC0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ignature"/>
    <w:basedOn w:val="a"/>
    <w:link w:val="Char8"/>
    <w:uiPriority w:val="99"/>
    <w:unhideWhenUsed/>
    <w:qFormat/>
    <w:rsid w:val="00CC0053"/>
    <w:pPr>
      <w:ind w:leftChars="2100" w:left="100"/>
    </w:pPr>
  </w:style>
  <w:style w:type="paragraph" w:styleId="10">
    <w:name w:val="toc 1"/>
    <w:basedOn w:val="a"/>
    <w:next w:val="a"/>
    <w:autoRedefine/>
    <w:uiPriority w:val="39"/>
    <w:qFormat/>
    <w:rsid w:val="00CC0053"/>
    <w:pPr>
      <w:tabs>
        <w:tab w:val="right" w:leader="dot" w:pos="9628"/>
      </w:tabs>
      <w:spacing w:before="80" w:after="0" w:line="360" w:lineRule="exact"/>
      <w:ind w:left="0"/>
      <w:jc w:val="left"/>
    </w:pPr>
    <w:rPr>
      <w:rFonts w:ascii="黑体" w:eastAsia="黑体" w:hAnsi="黑体"/>
      <w:bCs/>
      <w:caps/>
      <w:noProof/>
      <w:color w:val="800000"/>
    </w:rPr>
  </w:style>
  <w:style w:type="paragraph" w:styleId="ae">
    <w:name w:val="List"/>
    <w:basedOn w:val="a"/>
    <w:uiPriority w:val="99"/>
    <w:unhideWhenUsed/>
    <w:qFormat/>
    <w:rsid w:val="00CC0053"/>
    <w:pPr>
      <w:ind w:hangingChars="200" w:hanging="200"/>
      <w:contextualSpacing/>
    </w:pPr>
  </w:style>
  <w:style w:type="paragraph" w:styleId="22">
    <w:name w:val="toc 2"/>
    <w:basedOn w:val="a"/>
    <w:next w:val="a"/>
    <w:autoRedefine/>
    <w:uiPriority w:val="39"/>
    <w:qFormat/>
    <w:rsid w:val="00CC0053"/>
    <w:pPr>
      <w:spacing w:after="0" w:line="360" w:lineRule="exact"/>
      <w:ind w:left="420"/>
      <w:jc w:val="left"/>
    </w:pPr>
    <w:rPr>
      <w:rFonts w:asciiTheme="minorHAnsi" w:eastAsia="黑体" w:hAnsiTheme="minorHAnsi" w:cstheme="minorHAnsi"/>
      <w:smallCaps/>
      <w:sz w:val="20"/>
    </w:rPr>
  </w:style>
  <w:style w:type="paragraph" w:styleId="9">
    <w:name w:val="toc 9"/>
    <w:basedOn w:val="a"/>
    <w:next w:val="a"/>
    <w:autoRedefine/>
    <w:uiPriority w:val="39"/>
    <w:rsid w:val="00CC0053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3">
    <w:name w:val="List Continue 2"/>
    <w:basedOn w:val="a"/>
    <w:uiPriority w:val="99"/>
    <w:unhideWhenUsed/>
    <w:qFormat/>
    <w:rsid w:val="00CC0053"/>
    <w:pPr>
      <w:spacing w:after="120"/>
      <w:ind w:leftChars="400" w:left="840"/>
      <w:contextualSpacing/>
    </w:pPr>
  </w:style>
  <w:style w:type="paragraph" w:styleId="HTML">
    <w:name w:val="HTML Preformatted"/>
    <w:basedOn w:val="a"/>
    <w:link w:val="HTMLChar"/>
    <w:uiPriority w:val="99"/>
    <w:unhideWhenUsed/>
    <w:qFormat/>
    <w:rsid w:val="00CC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unhideWhenUsed/>
    <w:qFormat/>
    <w:rsid w:val="00CC005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CC0053"/>
    <w:rPr>
      <w:b/>
      <w:bCs/>
    </w:rPr>
  </w:style>
  <w:style w:type="character" w:styleId="af1">
    <w:name w:val="FollowedHyperlink"/>
    <w:basedOn w:val="a0"/>
    <w:uiPriority w:val="99"/>
    <w:unhideWhenUsed/>
    <w:qFormat/>
    <w:rsid w:val="00CC0053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CC0053"/>
    <w:rPr>
      <w:i/>
      <w:iCs/>
    </w:rPr>
  </w:style>
  <w:style w:type="character" w:styleId="af3">
    <w:name w:val="Hyperlink"/>
    <w:basedOn w:val="a0"/>
    <w:uiPriority w:val="99"/>
    <w:qFormat/>
    <w:rsid w:val="00CC0053"/>
    <w:rPr>
      <w:rFonts w:eastAsia="黑体"/>
      <w:color w:val="0000FF"/>
      <w:u w:val="single"/>
    </w:rPr>
  </w:style>
  <w:style w:type="table" w:styleId="af4">
    <w:name w:val="Table Grid"/>
    <w:basedOn w:val="a1"/>
    <w:rsid w:val="00CC0053"/>
    <w:pPr>
      <w:spacing w:before="80" w:after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CC0053"/>
    <w:rPr>
      <w:rFonts w:ascii="Arial" w:eastAsia="黑体" w:hAnsi="Arial"/>
      <w:b/>
      <w:color w:val="800000"/>
      <w:sz w:val="36"/>
      <w:szCs w:val="48"/>
    </w:rPr>
  </w:style>
  <w:style w:type="character" w:customStyle="1" w:styleId="2Char">
    <w:name w:val="标题 2 Char"/>
    <w:basedOn w:val="a0"/>
    <w:link w:val="2"/>
    <w:qFormat/>
    <w:rsid w:val="00CC0053"/>
    <w:rPr>
      <w:rFonts w:ascii="Arial" w:eastAsia="黑体" w:hAnsi="Arial"/>
      <w:bCs/>
      <w:color w:val="800000"/>
      <w:sz w:val="30"/>
      <w:szCs w:val="44"/>
    </w:rPr>
  </w:style>
  <w:style w:type="character" w:customStyle="1" w:styleId="3Char">
    <w:name w:val="标题 3 Char"/>
    <w:basedOn w:val="a0"/>
    <w:link w:val="3"/>
    <w:qFormat/>
    <w:rsid w:val="00BE6105"/>
    <w:rPr>
      <w:rFonts w:ascii="Arial" w:eastAsia="黑体" w:hAnsi="Arial" w:cs="Arial"/>
      <w:bCs/>
      <w:color w:val="800000"/>
      <w:sz w:val="24"/>
      <w:szCs w:val="36"/>
    </w:rPr>
  </w:style>
  <w:style w:type="character" w:customStyle="1" w:styleId="4Char">
    <w:name w:val="标题 4 Char"/>
    <w:basedOn w:val="a0"/>
    <w:link w:val="4"/>
    <w:qFormat/>
    <w:rsid w:val="00CC0053"/>
    <w:rPr>
      <w:rFonts w:ascii="Arial" w:eastAsia="黑体" w:hAnsi="Arial" w:cs="Arial"/>
      <w:bCs/>
      <w:noProof/>
      <w:color w:val="800000"/>
      <w:sz w:val="21"/>
      <w:szCs w:val="22"/>
    </w:rPr>
  </w:style>
  <w:style w:type="character" w:customStyle="1" w:styleId="Char7">
    <w:name w:val="页眉 Char"/>
    <w:basedOn w:val="a0"/>
    <w:link w:val="ac"/>
    <w:uiPriority w:val="99"/>
    <w:qFormat/>
    <w:rsid w:val="00CC0053"/>
    <w:rPr>
      <w:rFonts w:ascii="Arial" w:hAnsi="Arial" w:cs="Arial"/>
      <w:kern w:val="2"/>
      <w:sz w:val="18"/>
      <w:szCs w:val="18"/>
    </w:rPr>
  </w:style>
  <w:style w:type="character" w:customStyle="1" w:styleId="Char6">
    <w:name w:val="页脚 Char"/>
    <w:basedOn w:val="a0"/>
    <w:link w:val="ab"/>
    <w:uiPriority w:val="99"/>
    <w:qFormat/>
    <w:rsid w:val="00CC0053"/>
    <w:rPr>
      <w:rFonts w:ascii="Arial" w:hAnsi="Arial" w:cs="Arial"/>
      <w:kern w:val="2"/>
      <w:sz w:val="18"/>
      <w:szCs w:val="18"/>
    </w:rPr>
  </w:style>
  <w:style w:type="character" w:customStyle="1" w:styleId="mw-headline">
    <w:name w:val="mw-headline"/>
    <w:basedOn w:val="a0"/>
    <w:qFormat/>
    <w:rsid w:val="00CC0053"/>
  </w:style>
  <w:style w:type="character" w:customStyle="1" w:styleId="HTMLChar">
    <w:name w:val="HTML 预设格式 Char"/>
    <w:basedOn w:val="a0"/>
    <w:link w:val="HTML"/>
    <w:uiPriority w:val="99"/>
    <w:qFormat/>
    <w:rsid w:val="00CC0053"/>
    <w:rPr>
      <w:rFonts w:ascii="宋体" w:hAnsi="宋体" w:cs="宋体"/>
      <w:sz w:val="24"/>
      <w:szCs w:val="24"/>
    </w:rPr>
  </w:style>
  <w:style w:type="character" w:customStyle="1" w:styleId="Char5">
    <w:name w:val="正文文本 Char"/>
    <w:basedOn w:val="a0"/>
    <w:link w:val="a9"/>
    <w:uiPriority w:val="99"/>
    <w:qFormat/>
    <w:rsid w:val="00CC0053"/>
    <w:rPr>
      <w:rFonts w:ascii="Arial" w:hAnsi="Arial" w:cs="Arial"/>
      <w:kern w:val="2"/>
      <w:sz w:val="21"/>
    </w:rPr>
  </w:style>
  <w:style w:type="paragraph" w:customStyle="1" w:styleId="af5">
    <w:name w:val="代码样式"/>
    <w:basedOn w:val="a"/>
    <w:qFormat/>
    <w:rsid w:val="00CC0053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E1"/>
      <w:autoSpaceDE w:val="0"/>
      <w:autoSpaceDN w:val="0"/>
      <w:adjustRightInd w:val="0"/>
      <w:ind w:left="851"/>
      <w:jc w:val="left"/>
    </w:pPr>
    <w:rPr>
      <w:rFonts w:ascii="Courier New" w:hAnsi="Courier New" w:cs="Courier New"/>
      <w:kern w:val="0"/>
      <w:sz w:val="17"/>
      <w:szCs w:val="18"/>
    </w:rPr>
  </w:style>
  <w:style w:type="paragraph" w:customStyle="1" w:styleId="af6">
    <w:name w:val="修订记录"/>
    <w:basedOn w:val="a"/>
    <w:qFormat/>
    <w:rsid w:val="00CC0053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Times New Roman" w:cs="Times New Roman"/>
      <w:kern w:val="0"/>
      <w:sz w:val="30"/>
    </w:rPr>
  </w:style>
  <w:style w:type="paragraph" w:customStyle="1" w:styleId="24">
    <w:name w:val="列出段落2"/>
    <w:basedOn w:val="a"/>
    <w:uiPriority w:val="34"/>
    <w:qFormat/>
    <w:rsid w:val="00CC0053"/>
    <w:pPr>
      <w:autoSpaceDE w:val="0"/>
      <w:autoSpaceDN w:val="0"/>
      <w:adjustRightInd w:val="0"/>
      <w:spacing w:line="360" w:lineRule="auto"/>
      <w:ind w:left="0"/>
      <w:jc w:val="left"/>
    </w:pPr>
    <w:rPr>
      <w:rFonts w:ascii="Times New Roman" w:hAnsi="Times New Roman" w:cs="Times New Roman"/>
      <w:kern w:val="0"/>
      <w:sz w:val="20"/>
    </w:rPr>
  </w:style>
  <w:style w:type="character" w:customStyle="1" w:styleId="Char3">
    <w:name w:val="称呼 Char"/>
    <w:basedOn w:val="a0"/>
    <w:link w:val="a7"/>
    <w:uiPriority w:val="99"/>
    <w:qFormat/>
    <w:rsid w:val="00CC0053"/>
    <w:rPr>
      <w:rFonts w:ascii="Arial" w:hAnsi="Arial" w:cs="Arial"/>
      <w:kern w:val="2"/>
      <w:sz w:val="21"/>
    </w:rPr>
  </w:style>
  <w:style w:type="character" w:customStyle="1" w:styleId="Char4">
    <w:name w:val="结束语 Char"/>
    <w:basedOn w:val="a0"/>
    <w:link w:val="a8"/>
    <w:uiPriority w:val="99"/>
    <w:qFormat/>
    <w:rsid w:val="00CC0053"/>
    <w:rPr>
      <w:rFonts w:ascii="Arial" w:hAnsi="Arial" w:cs="Arial"/>
      <w:kern w:val="2"/>
      <w:sz w:val="21"/>
    </w:rPr>
  </w:style>
  <w:style w:type="character" w:customStyle="1" w:styleId="Char8">
    <w:name w:val="签名 Char"/>
    <w:basedOn w:val="a0"/>
    <w:link w:val="ad"/>
    <w:uiPriority w:val="99"/>
    <w:qFormat/>
    <w:rsid w:val="00CC0053"/>
    <w:rPr>
      <w:rFonts w:ascii="Arial" w:hAnsi="Arial" w:cs="Arial"/>
      <w:kern w:val="2"/>
      <w:sz w:val="21"/>
    </w:rPr>
  </w:style>
  <w:style w:type="character" w:customStyle="1" w:styleId="Char0">
    <w:name w:val="正文文本缩进 Char"/>
    <w:basedOn w:val="a0"/>
    <w:link w:val="a4"/>
    <w:uiPriority w:val="99"/>
    <w:qFormat/>
    <w:rsid w:val="00CC0053"/>
    <w:rPr>
      <w:rFonts w:ascii="Arial" w:hAnsi="Arial" w:cs="Arial"/>
      <w:kern w:val="2"/>
      <w:sz w:val="21"/>
    </w:rPr>
  </w:style>
  <w:style w:type="character" w:customStyle="1" w:styleId="2Char0">
    <w:name w:val="正文首行缩进 2 Char"/>
    <w:basedOn w:val="Char0"/>
    <w:link w:val="21"/>
    <w:uiPriority w:val="99"/>
    <w:qFormat/>
    <w:rsid w:val="00CC0053"/>
    <w:rPr>
      <w:rFonts w:ascii="Arial" w:hAnsi="Arial" w:cs="Arial"/>
      <w:kern w:val="2"/>
      <w:sz w:val="21"/>
    </w:rPr>
  </w:style>
  <w:style w:type="character" w:customStyle="1" w:styleId="Char1">
    <w:name w:val="注释标题 Char"/>
    <w:basedOn w:val="a0"/>
    <w:link w:val="a5"/>
    <w:uiPriority w:val="99"/>
    <w:qFormat/>
    <w:rsid w:val="00CC0053"/>
    <w:rPr>
      <w:rFonts w:ascii="Arial" w:hAnsi="Arial" w:cs="Arial"/>
      <w:kern w:val="2"/>
      <w:sz w:val="21"/>
    </w:rPr>
  </w:style>
  <w:style w:type="paragraph" w:customStyle="1" w:styleId="11">
    <w:name w:val="列出段落1"/>
    <w:basedOn w:val="a"/>
    <w:uiPriority w:val="34"/>
    <w:qFormat/>
    <w:rsid w:val="00CC0053"/>
    <w:pPr>
      <w:spacing w:line="360" w:lineRule="auto"/>
    </w:pPr>
    <w:rPr>
      <w:rFonts w:ascii="Times New Roman" w:hAnsi="Times New Roman"/>
    </w:rPr>
  </w:style>
  <w:style w:type="paragraph" w:customStyle="1" w:styleId="12">
    <w:name w:val="样式1"/>
    <w:basedOn w:val="24"/>
    <w:rsid w:val="00CC0053"/>
    <w:pPr>
      <w:ind w:firstLineChars="200" w:firstLine="420"/>
    </w:pPr>
    <w:rPr>
      <w:sz w:val="21"/>
    </w:rPr>
  </w:style>
  <w:style w:type="character" w:styleId="af7">
    <w:name w:val="Subtle Emphasis"/>
    <w:basedOn w:val="a0"/>
    <w:uiPriority w:val="19"/>
    <w:qFormat/>
    <w:rsid w:val="00CC0053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semiHidden/>
    <w:rsid w:val="00CC0053"/>
    <w:rPr>
      <w:rFonts w:ascii="Futura Bk" w:hAnsi="Futura Bk" w:cs="Arial"/>
      <w:color w:val="0090C8"/>
      <w:sz w:val="24"/>
      <w:szCs w:val="24"/>
    </w:rPr>
  </w:style>
  <w:style w:type="paragraph" w:customStyle="1" w:styleId="25">
    <w:name w:val="样式2"/>
    <w:basedOn w:val="a"/>
    <w:link w:val="2Char1"/>
    <w:qFormat/>
    <w:rsid w:val="00CC0053"/>
    <w:pPr>
      <w:autoSpaceDE w:val="0"/>
      <w:autoSpaceDN w:val="0"/>
      <w:adjustRightInd w:val="0"/>
      <w:spacing w:beforeLines="50" w:afterLines="50"/>
      <w:ind w:left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32">
    <w:name w:val="样式3"/>
    <w:basedOn w:val="a"/>
    <w:link w:val="3Char0"/>
    <w:qFormat/>
    <w:rsid w:val="00CC0053"/>
    <w:pPr>
      <w:spacing w:line="360" w:lineRule="auto"/>
      <w:ind w:left="0" w:firstLineChars="350" w:firstLine="630"/>
    </w:pPr>
    <w:rPr>
      <w:rFonts w:ascii="Times New Roman" w:eastAsia="黑体" w:hAnsi="Times New Roman" w:cs="Times New Roman"/>
      <w:sz w:val="18"/>
    </w:rPr>
  </w:style>
  <w:style w:type="character" w:customStyle="1" w:styleId="2Char1">
    <w:name w:val="样式2 Char"/>
    <w:basedOn w:val="a0"/>
    <w:link w:val="25"/>
    <w:rsid w:val="00CC0053"/>
    <w:rPr>
      <w:sz w:val="18"/>
      <w:szCs w:val="18"/>
    </w:rPr>
  </w:style>
  <w:style w:type="character" w:customStyle="1" w:styleId="3Char0">
    <w:name w:val="样式3 Char"/>
    <w:basedOn w:val="a0"/>
    <w:link w:val="32"/>
    <w:rsid w:val="00CC0053"/>
    <w:rPr>
      <w:rFonts w:eastAsia="黑体"/>
      <w:kern w:val="2"/>
      <w:sz w:val="18"/>
    </w:rPr>
  </w:style>
  <w:style w:type="paragraph" w:customStyle="1" w:styleId="Figure">
    <w:name w:val="Figure"/>
    <w:next w:val="a"/>
    <w:qFormat/>
    <w:rsid w:val="00CC0053"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FigureDescription">
    <w:name w:val="Figure Description"/>
    <w:next w:val="a"/>
    <w:autoRedefine/>
    <w:qFormat/>
    <w:rsid w:val="00CC0053"/>
    <w:pPr>
      <w:keepNext/>
      <w:keepLines/>
      <w:numPr>
        <w:ilvl w:val="5"/>
        <w:numId w:val="6"/>
      </w:numPr>
      <w:spacing w:before="40" w:after="40" w:line="360" w:lineRule="exact"/>
    </w:pPr>
    <w:rPr>
      <w:rFonts w:ascii="Arial" w:eastAsia="黑体" w:hAnsi="Arial" w:cs="Arial Narrow"/>
      <w:sz w:val="21"/>
    </w:rPr>
  </w:style>
  <w:style w:type="paragraph" w:customStyle="1" w:styleId="FigureStep">
    <w:name w:val="Figure Step"/>
    <w:basedOn w:val="a"/>
    <w:rsid w:val="00CC0053"/>
    <w:pPr>
      <w:widowControl w:val="0"/>
      <w:numPr>
        <w:numId w:val="1"/>
      </w:numPr>
      <w:tabs>
        <w:tab w:val="left" w:pos="284"/>
        <w:tab w:val="left" w:pos="420"/>
      </w:tabs>
      <w:adjustRightInd w:val="0"/>
      <w:snapToGrid w:val="0"/>
      <w:spacing w:before="80" w:after="80"/>
      <w:textAlignment w:val="baseline"/>
    </w:pPr>
    <w:rPr>
      <w:szCs w:val="15"/>
    </w:rPr>
  </w:style>
  <w:style w:type="table" w:customStyle="1" w:styleId="FigureTable">
    <w:name w:val="Figure Table"/>
    <w:basedOn w:val="af4"/>
    <w:rsid w:val="00CC0053"/>
    <w:pPr>
      <w:spacing w:before="40" w:after="0" w:line="240" w:lineRule="exact"/>
      <w:jc w:val="left"/>
    </w:pPr>
    <w:rPr>
      <w:rFonts w:ascii="Futura Bk" w:hAnsi="Futura Bk"/>
      <w:sz w:val="18"/>
      <w:szCs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FigureText">
    <w:name w:val="Figure Text"/>
    <w:autoRedefine/>
    <w:qFormat/>
    <w:rsid w:val="00CC0053"/>
    <w:pPr>
      <w:widowControl w:val="0"/>
      <w:autoSpaceDE w:val="0"/>
      <w:autoSpaceDN w:val="0"/>
      <w:snapToGrid w:val="0"/>
    </w:pPr>
    <w:rPr>
      <w:rFonts w:ascii="Arial" w:eastAsia="华文楷体" w:hAnsi="Arial" w:cs="Arial Narrow"/>
      <w:sz w:val="18"/>
    </w:rPr>
  </w:style>
  <w:style w:type="paragraph" w:customStyle="1" w:styleId="INFeature">
    <w:name w:val="IN Feature"/>
    <w:next w:val="a"/>
    <w:semiHidden/>
    <w:rsid w:val="00CC0053"/>
    <w:pPr>
      <w:keepNext/>
      <w:keepLines/>
      <w:numPr>
        <w:ilvl w:val="7"/>
        <w:numId w:val="2"/>
      </w:numPr>
      <w:spacing w:before="240" w:after="24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qFormat/>
    <w:rsid w:val="00CC0053"/>
    <w:pPr>
      <w:keepLines/>
      <w:numPr>
        <w:ilvl w:val="8"/>
        <w:numId w:val="6"/>
      </w:numPr>
      <w:spacing w:before="40" w:after="40"/>
      <w:outlineLvl w:val="8"/>
    </w:pPr>
    <w:rPr>
      <w:rFonts w:ascii="Arial" w:hAnsi="Arial" w:cs="Arial"/>
      <w:kern w:val="2"/>
      <w:sz w:val="21"/>
    </w:rPr>
  </w:style>
  <w:style w:type="paragraph" w:customStyle="1" w:styleId="INVoice">
    <w:name w:val="IN Voice"/>
    <w:semiHidden/>
    <w:rsid w:val="00CC0053"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ItemIndent1">
    <w:name w:val="Item Indent_1"/>
    <w:basedOn w:val="a"/>
    <w:qFormat/>
    <w:rsid w:val="00CC0053"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qFormat/>
    <w:rsid w:val="00CC0053"/>
    <w:pPr>
      <w:ind w:left="1418"/>
      <w:jc w:val="left"/>
    </w:pPr>
    <w:rPr>
      <w:color w:val="000000"/>
      <w:kern w:val="0"/>
      <w:lang w:eastAsia="en-US"/>
    </w:rPr>
  </w:style>
  <w:style w:type="paragraph" w:customStyle="1" w:styleId="ItemIndent3">
    <w:name w:val="Item Indent_3"/>
    <w:basedOn w:val="a"/>
    <w:semiHidden/>
    <w:rsid w:val="00CC0053"/>
    <w:pPr>
      <w:spacing w:before="80"/>
      <w:ind w:left="1956"/>
      <w:jc w:val="left"/>
    </w:pPr>
    <w:rPr>
      <w:color w:val="000000"/>
      <w:kern w:val="0"/>
      <w:lang w:eastAsia="en-US"/>
    </w:rPr>
  </w:style>
  <w:style w:type="paragraph" w:customStyle="1" w:styleId="ItemList">
    <w:name w:val="Item List"/>
    <w:basedOn w:val="a"/>
    <w:qFormat/>
    <w:rsid w:val="00CC0053"/>
    <w:pPr>
      <w:numPr>
        <w:numId w:val="5"/>
      </w:numPr>
    </w:pPr>
    <w:rPr>
      <w:lang w:eastAsia="en-US"/>
    </w:rPr>
  </w:style>
  <w:style w:type="paragraph" w:customStyle="1" w:styleId="ItemListinTable">
    <w:name w:val="Item List in Table"/>
    <w:basedOn w:val="a"/>
    <w:qFormat/>
    <w:rsid w:val="00CC0053"/>
    <w:pPr>
      <w:numPr>
        <w:ilvl w:val="3"/>
        <w:numId w:val="5"/>
      </w:numPr>
      <w:tabs>
        <w:tab w:val="left" w:pos="420"/>
      </w:tabs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">
    <w:name w:val="Item List in Table Char"/>
    <w:basedOn w:val="a0"/>
    <w:rsid w:val="00CC0053"/>
    <w:rPr>
      <w:rFonts w:ascii="Symbol" w:hAnsi="Symbol" w:cs="Arial"/>
      <w:kern w:val="2"/>
    </w:rPr>
  </w:style>
  <w:style w:type="paragraph" w:customStyle="1" w:styleId="ItemListinTable2">
    <w:name w:val="Item List in Table_2"/>
    <w:basedOn w:val="a"/>
    <w:rsid w:val="00CC0053"/>
    <w:pPr>
      <w:numPr>
        <w:ilvl w:val="4"/>
        <w:numId w:val="5"/>
      </w:numPr>
      <w:tabs>
        <w:tab w:val="left" w:pos="420"/>
      </w:tabs>
      <w:spacing w:before="80" w:after="80"/>
      <w:jc w:val="left"/>
    </w:pPr>
    <w:rPr>
      <w:sz w:val="18"/>
      <w:szCs w:val="18"/>
      <w:lang w:eastAsia="en-US"/>
    </w:rPr>
  </w:style>
  <w:style w:type="paragraph" w:customStyle="1" w:styleId="ItemList2">
    <w:name w:val="Item List_2"/>
    <w:basedOn w:val="a"/>
    <w:rsid w:val="00CC0053"/>
    <w:pPr>
      <w:numPr>
        <w:ilvl w:val="1"/>
        <w:numId w:val="5"/>
      </w:numPr>
      <w:tabs>
        <w:tab w:val="left" w:pos="420"/>
      </w:tabs>
    </w:pPr>
    <w:rPr>
      <w:lang w:eastAsia="en-US"/>
    </w:rPr>
  </w:style>
  <w:style w:type="paragraph" w:customStyle="1" w:styleId="ItemList3">
    <w:name w:val="Item List_3"/>
    <w:basedOn w:val="ItemList2"/>
    <w:semiHidden/>
    <w:rsid w:val="00CC0053"/>
    <w:pPr>
      <w:numPr>
        <w:ilvl w:val="2"/>
      </w:numPr>
    </w:pPr>
  </w:style>
  <w:style w:type="paragraph" w:customStyle="1" w:styleId="ItemStep">
    <w:name w:val="Item Step"/>
    <w:basedOn w:val="a"/>
    <w:qFormat/>
    <w:rsid w:val="00CC0053"/>
    <w:pPr>
      <w:numPr>
        <w:ilvl w:val="4"/>
        <w:numId w:val="6"/>
      </w:numPr>
      <w:jc w:val="left"/>
      <w:outlineLvl w:val="6"/>
    </w:pPr>
    <w:rPr>
      <w:rFonts w:cs="Times New Roman"/>
      <w:kern w:val="0"/>
      <w:szCs w:val="24"/>
      <w:lang w:eastAsia="en-US"/>
    </w:rPr>
  </w:style>
  <w:style w:type="paragraph" w:customStyle="1" w:styleId="ItemStepinTable">
    <w:name w:val="Item Step in Table"/>
    <w:qFormat/>
    <w:rsid w:val="00CC0053"/>
    <w:pPr>
      <w:numPr>
        <w:numId w:val="3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qFormat/>
    <w:rsid w:val="00CC0053"/>
    <w:pPr>
      <w:numPr>
        <w:ilvl w:val="1"/>
        <w:numId w:val="3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2">
    <w:name w:val="Item Step_2"/>
    <w:qFormat/>
    <w:rsid w:val="00CC0053"/>
    <w:pPr>
      <w:numPr>
        <w:ilvl w:val="7"/>
        <w:numId w:val="6"/>
      </w:numPr>
      <w:spacing w:before="40" w:after="40"/>
      <w:outlineLvl w:val="7"/>
    </w:pPr>
    <w:rPr>
      <w:rFonts w:ascii="Arial" w:hAnsi="Arial"/>
      <w:sz w:val="21"/>
      <w:lang w:eastAsia="en-US"/>
    </w:rPr>
  </w:style>
  <w:style w:type="paragraph" w:customStyle="1" w:styleId="Itemstep3">
    <w:name w:val="Item step_3"/>
    <w:basedOn w:val="a"/>
    <w:semiHidden/>
    <w:rsid w:val="00CC0053"/>
    <w:pPr>
      <w:tabs>
        <w:tab w:val="num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Heading">
    <w:name w:val="Notes Heading"/>
    <w:next w:val="a"/>
    <w:link w:val="NotesHeadingCharChar"/>
    <w:autoRedefine/>
    <w:qFormat/>
    <w:rsid w:val="00CC0053"/>
    <w:pPr>
      <w:keepNext/>
      <w:spacing w:before="40" w:after="40"/>
    </w:pPr>
    <w:rPr>
      <w:rFonts w:ascii="Arial" w:eastAsia="黑体" w:hAnsi="Arial" w:cs="Arial"/>
      <w:b/>
      <w:sz w:val="21"/>
      <w:lang w:eastAsia="en-US"/>
    </w:rPr>
  </w:style>
  <w:style w:type="paragraph" w:customStyle="1" w:styleId="NotesHeadinginTable">
    <w:name w:val="Notes Heading in Table"/>
    <w:next w:val="a"/>
    <w:qFormat/>
    <w:rsid w:val="00CC0053"/>
    <w:pPr>
      <w:keepNext/>
      <w:spacing w:before="80" w:after="80"/>
    </w:pPr>
    <w:rPr>
      <w:rFonts w:ascii="Arial" w:eastAsia="黑体" w:hAnsi="Arial" w:cs="Arial"/>
      <w:b/>
      <w:noProof/>
      <w:sz w:val="18"/>
      <w:szCs w:val="18"/>
    </w:rPr>
  </w:style>
  <w:style w:type="paragraph" w:customStyle="1" w:styleId="NotesIcons">
    <w:name w:val="Notes Icons"/>
    <w:rsid w:val="00CC0053"/>
    <w:pPr>
      <w:spacing w:before="80"/>
    </w:pPr>
    <w:rPr>
      <w:rFonts w:ascii="Calibri" w:hAnsi="Calibri" w:cs="Arial"/>
      <w:sz w:val="22"/>
      <w:lang w:eastAsia="en-US"/>
    </w:rPr>
  </w:style>
  <w:style w:type="paragraph" w:customStyle="1" w:styleId="NotesText">
    <w:name w:val="Notes Text"/>
    <w:link w:val="NotesTextCharChar"/>
    <w:autoRedefine/>
    <w:qFormat/>
    <w:rsid w:val="00CC0053"/>
    <w:pPr>
      <w:keepNext/>
      <w:spacing w:before="40" w:after="40"/>
    </w:pPr>
    <w:rPr>
      <w:rFonts w:ascii="Arial" w:eastAsia="华文楷体" w:hAnsi="Arial" w:cs="Arial"/>
      <w:sz w:val="21"/>
      <w:lang w:eastAsia="en-US"/>
    </w:rPr>
  </w:style>
  <w:style w:type="paragraph" w:customStyle="1" w:styleId="NotesTextinTable">
    <w:name w:val="Notes Text in Table"/>
    <w:qFormat/>
    <w:rsid w:val="00CC0053"/>
    <w:pPr>
      <w:keepLines/>
      <w:spacing w:before="80" w:after="80"/>
    </w:pPr>
    <w:rPr>
      <w:rFonts w:ascii="Arial" w:eastAsia="华文楷体" w:hAnsi="Arial" w:cs="Arial"/>
      <w:noProof/>
      <w:sz w:val="18"/>
      <w:szCs w:val="18"/>
    </w:rPr>
  </w:style>
  <w:style w:type="paragraph" w:customStyle="1" w:styleId="NotesTextList">
    <w:name w:val="Notes Text List"/>
    <w:basedOn w:val="a"/>
    <w:autoRedefine/>
    <w:qFormat/>
    <w:rsid w:val="00CC0053"/>
    <w:pPr>
      <w:keepNext/>
      <w:numPr>
        <w:ilvl w:val="3"/>
        <w:numId w:val="4"/>
      </w:numPr>
      <w:tabs>
        <w:tab w:val="left" w:pos="420"/>
      </w:tabs>
      <w:spacing w:before="80" w:after="80"/>
      <w:jc w:val="left"/>
    </w:pPr>
    <w:rPr>
      <w:rFonts w:eastAsia="华文楷体"/>
    </w:rPr>
  </w:style>
  <w:style w:type="character" w:customStyle="1" w:styleId="NotesTextListChar">
    <w:name w:val="Notes Text List Char"/>
    <w:basedOn w:val="a0"/>
    <w:rsid w:val="00CC0053"/>
    <w:rPr>
      <w:rFonts w:ascii="Arial" w:eastAsia="华文楷体" w:hAnsi="Arial" w:cs="Arial"/>
      <w:kern w:val="2"/>
      <w:sz w:val="21"/>
    </w:rPr>
  </w:style>
  <w:style w:type="paragraph" w:customStyle="1" w:styleId="NotesTextListinTable">
    <w:name w:val="Notes Text List in Table"/>
    <w:autoRedefine/>
    <w:qFormat/>
    <w:rsid w:val="00CC0053"/>
    <w:pPr>
      <w:numPr>
        <w:ilvl w:val="5"/>
        <w:numId w:val="5"/>
      </w:numPr>
      <w:tabs>
        <w:tab w:val="left" w:pos="420"/>
      </w:tabs>
      <w:spacing w:before="80" w:after="80"/>
    </w:pPr>
    <w:rPr>
      <w:rFonts w:ascii="Arial" w:eastAsia="华文楷体" w:hAnsi="Arial" w:cs="楷体_GB2312"/>
      <w:noProof/>
      <w:sz w:val="18"/>
      <w:szCs w:val="18"/>
    </w:rPr>
  </w:style>
  <w:style w:type="table" w:customStyle="1" w:styleId="StepTable">
    <w:name w:val="StepTable"/>
    <w:basedOn w:val="a1"/>
    <w:uiPriority w:val="99"/>
    <w:qFormat/>
    <w:rsid w:val="00CC0053"/>
    <w:tblPr>
      <w:tblInd w:w="652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af4"/>
    <w:uiPriority w:val="99"/>
    <w:qFormat/>
    <w:rsid w:val="0028200A"/>
    <w:pPr>
      <w:widowControl w:val="0"/>
      <w:jc w:val="left"/>
    </w:pPr>
    <w:rPr>
      <w:rFonts w:ascii="Arial" w:hAnsi="Arial"/>
      <w:sz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808080"/>
          <w:tl2br w:val="nil"/>
          <w:tr2bl w:val="nil"/>
        </w:tcBorders>
      </w:tcPr>
    </w:tblStylePr>
  </w:style>
  <w:style w:type="paragraph" w:customStyle="1" w:styleId="TableDescription">
    <w:name w:val="Table Description"/>
    <w:autoRedefine/>
    <w:qFormat/>
    <w:rsid w:val="00CC0053"/>
    <w:pPr>
      <w:keepNext/>
      <w:keepLines/>
      <w:numPr>
        <w:ilvl w:val="6"/>
        <w:numId w:val="6"/>
      </w:numPr>
      <w:spacing w:before="40" w:after="40" w:line="360" w:lineRule="exact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autoRedefine/>
    <w:qFormat/>
    <w:rsid w:val="00CC0053"/>
    <w:pPr>
      <w:keepNext/>
      <w:spacing w:before="80" w:after="80" w:line="240" w:lineRule="exact"/>
      <w:jc w:val="center"/>
    </w:pPr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qFormat/>
    <w:rsid w:val="00CC0053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paragraph" w:customStyle="1" w:styleId="TerminalDisplay">
    <w:name w:val="Terminal Display"/>
    <w:qFormat/>
    <w:rsid w:val="00CC0053"/>
    <w:pPr>
      <w:spacing w:before="40" w:after="40" w:line="240" w:lineRule="exact"/>
      <w:ind w:left="624"/>
      <w:jc w:val="both"/>
    </w:pPr>
    <w:rPr>
      <w:rFonts w:ascii="Courier New" w:hAnsi="Courier New" w:cs="Courier New"/>
      <w:sz w:val="17"/>
      <w:szCs w:val="17"/>
    </w:rPr>
  </w:style>
  <w:style w:type="paragraph" w:customStyle="1" w:styleId="TOC">
    <w:name w:val="TOC"/>
    <w:next w:val="a"/>
    <w:autoRedefine/>
    <w:qFormat/>
    <w:rsid w:val="00CC0053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character" w:customStyle="1" w:styleId="6Char">
    <w:name w:val="标题 6 Char"/>
    <w:basedOn w:val="a0"/>
    <w:link w:val="6"/>
    <w:semiHidden/>
    <w:rsid w:val="00CC0053"/>
    <w:rPr>
      <w:rFonts w:ascii="Futura Hv" w:eastAsia="黑体" w:hAnsi="Futura Hv"/>
      <w:bCs/>
      <w:kern w:val="2"/>
      <w:sz w:val="22"/>
      <w:szCs w:val="22"/>
    </w:rPr>
  </w:style>
  <w:style w:type="table" w:styleId="af8">
    <w:name w:val="Table Theme"/>
    <w:basedOn w:val="a1"/>
    <w:rsid w:val="00CC0053"/>
    <w:pPr>
      <w:spacing w:before="40" w:after="40"/>
      <w:ind w:left="62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rsid w:val="00CC0053"/>
    <w:pPr>
      <w:ind w:firstLineChars="200" w:firstLine="420"/>
    </w:pPr>
  </w:style>
  <w:style w:type="paragraph" w:styleId="afa">
    <w:name w:val="annotation text"/>
    <w:basedOn w:val="a"/>
    <w:link w:val="Char9"/>
    <w:semiHidden/>
    <w:rsid w:val="00CC0053"/>
    <w:pPr>
      <w:jc w:val="left"/>
    </w:pPr>
  </w:style>
  <w:style w:type="character" w:customStyle="1" w:styleId="Char9">
    <w:name w:val="批注文字 Char"/>
    <w:basedOn w:val="a0"/>
    <w:link w:val="afa"/>
    <w:semiHidden/>
    <w:rsid w:val="00CC0053"/>
    <w:rPr>
      <w:rFonts w:ascii="Arial" w:hAnsi="Arial" w:cs="Arial"/>
      <w:kern w:val="2"/>
      <w:sz w:val="21"/>
    </w:rPr>
  </w:style>
  <w:style w:type="character" w:styleId="afb">
    <w:name w:val="annotation reference"/>
    <w:basedOn w:val="a0"/>
    <w:semiHidden/>
    <w:rsid w:val="00CC0053"/>
    <w:rPr>
      <w:sz w:val="21"/>
      <w:szCs w:val="21"/>
    </w:rPr>
  </w:style>
  <w:style w:type="paragraph" w:styleId="afc">
    <w:name w:val="annotation subject"/>
    <w:basedOn w:val="afa"/>
    <w:next w:val="afa"/>
    <w:link w:val="Chara"/>
    <w:semiHidden/>
    <w:rsid w:val="00CC0053"/>
    <w:rPr>
      <w:b/>
      <w:bCs/>
    </w:rPr>
  </w:style>
  <w:style w:type="character" w:customStyle="1" w:styleId="Chara">
    <w:name w:val="批注主题 Char"/>
    <w:basedOn w:val="Char9"/>
    <w:link w:val="afc"/>
    <w:semiHidden/>
    <w:rsid w:val="00CC0053"/>
    <w:rPr>
      <w:rFonts w:ascii="Arial" w:hAnsi="Arial" w:cs="Arial"/>
      <w:b/>
      <w:bCs/>
      <w:kern w:val="2"/>
      <w:sz w:val="21"/>
    </w:rPr>
  </w:style>
  <w:style w:type="paragraph" w:styleId="afd">
    <w:name w:val="table of figures"/>
    <w:basedOn w:val="a"/>
    <w:next w:val="a"/>
    <w:uiPriority w:val="99"/>
    <w:rsid w:val="00CC0053"/>
    <w:pPr>
      <w:ind w:left="840" w:hanging="420"/>
    </w:pPr>
  </w:style>
  <w:style w:type="paragraph" w:customStyle="1" w:styleId="afe">
    <w:name w:val="图样式"/>
    <w:basedOn w:val="a"/>
    <w:semiHidden/>
    <w:rsid w:val="00CC0053"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character" w:customStyle="1" w:styleId="TableHeadingChar">
    <w:name w:val="Table Heading Char"/>
    <w:link w:val="TableHeading"/>
    <w:rsid w:val="00CC0053"/>
    <w:rPr>
      <w:rFonts w:ascii="Arial" w:eastAsia="黑体" w:hAnsi="Arial" w:cs="Arial Narrow"/>
      <w:bCs/>
      <w:sz w:val="18"/>
    </w:rPr>
  </w:style>
  <w:style w:type="character" w:customStyle="1" w:styleId="TableTextChar">
    <w:name w:val="Table Text Char"/>
    <w:basedOn w:val="a0"/>
    <w:link w:val="TableText"/>
    <w:rsid w:val="00CC0053"/>
    <w:rPr>
      <w:rFonts w:ascii="Arial" w:hAnsi="Arial" w:cs="Arial Narrow"/>
      <w:sz w:val="18"/>
      <w:szCs w:val="18"/>
    </w:rPr>
  </w:style>
  <w:style w:type="character" w:customStyle="1" w:styleId="NotesHeadingCharChar">
    <w:name w:val="Notes Heading Char Char"/>
    <w:basedOn w:val="a0"/>
    <w:link w:val="NotesHeading"/>
    <w:rsid w:val="00CC0053"/>
    <w:rPr>
      <w:rFonts w:ascii="Arial" w:eastAsia="黑体" w:hAnsi="Arial" w:cs="Arial"/>
      <w:b/>
      <w:sz w:val="21"/>
      <w:lang w:eastAsia="en-US"/>
    </w:rPr>
  </w:style>
  <w:style w:type="character" w:customStyle="1" w:styleId="NotesTextCharChar">
    <w:name w:val="Notes Text Char Char"/>
    <w:basedOn w:val="a0"/>
    <w:link w:val="NotesText"/>
    <w:rsid w:val="00CC0053"/>
    <w:rPr>
      <w:rFonts w:ascii="Arial" w:eastAsia="华文楷体" w:hAnsi="Arial" w:cs="Arial"/>
      <w:sz w:val="21"/>
      <w:lang w:eastAsia="en-US"/>
    </w:rPr>
  </w:style>
  <w:style w:type="paragraph" w:styleId="TOC0">
    <w:name w:val="TOC Heading"/>
    <w:basedOn w:val="a"/>
    <w:next w:val="a"/>
    <w:uiPriority w:val="39"/>
    <w:unhideWhenUsed/>
    <w:qFormat/>
    <w:rsid w:val="00CC0053"/>
    <w:pPr>
      <w:spacing w:line="360" w:lineRule="auto"/>
      <w:ind w:left="0"/>
      <w:outlineLvl w:val="0"/>
    </w:pPr>
    <w:rPr>
      <w:color w:val="0070C0"/>
      <w:szCs w:val="44"/>
    </w:rPr>
  </w:style>
  <w:style w:type="paragraph" w:customStyle="1" w:styleId="aff">
    <w:name w:val="封面标题"/>
    <w:basedOn w:val="a"/>
    <w:qFormat/>
    <w:rsid w:val="00CC0053"/>
    <w:pPr>
      <w:spacing w:line="360" w:lineRule="auto"/>
      <w:ind w:left="0"/>
      <w:jc w:val="center"/>
      <w:outlineLvl w:val="3"/>
    </w:pPr>
    <w:rPr>
      <w:rFonts w:ascii="黑体" w:eastAsia="黑体" w:hAnsi="黑体"/>
      <w:sz w:val="52"/>
    </w:rPr>
  </w:style>
  <w:style w:type="paragraph" w:styleId="40">
    <w:name w:val="toc 4"/>
    <w:aliases w:val="封面Logo"/>
    <w:basedOn w:val="a"/>
    <w:next w:val="a"/>
    <w:autoRedefine/>
    <w:uiPriority w:val="39"/>
    <w:unhideWhenUsed/>
    <w:qFormat/>
    <w:rsid w:val="00CC0053"/>
    <w:pPr>
      <w:ind w:left="0"/>
      <w:jc w:val="center"/>
    </w:pPr>
    <w:rPr>
      <w:noProof/>
    </w:rPr>
  </w:style>
  <w:style w:type="paragraph" w:styleId="50">
    <w:name w:val="toc 5"/>
    <w:aliases w:val="封面侵权标志"/>
    <w:basedOn w:val="a"/>
    <w:next w:val="a"/>
    <w:autoRedefine/>
    <w:uiPriority w:val="39"/>
    <w:unhideWhenUsed/>
    <w:qFormat/>
    <w:rsid w:val="00CC0053"/>
    <w:pPr>
      <w:ind w:left="0"/>
      <w:jc w:val="center"/>
    </w:pPr>
    <w:rPr>
      <w:rFonts w:ascii="黑体" w:eastAsia="黑体" w:hAnsi="黑体"/>
      <w:sz w:val="28"/>
      <w:szCs w:val="28"/>
    </w:rPr>
  </w:style>
  <w:style w:type="paragraph" w:styleId="60">
    <w:name w:val="toc 6"/>
    <w:aliases w:val="密集说明"/>
    <w:basedOn w:val="a"/>
    <w:next w:val="a"/>
    <w:autoRedefine/>
    <w:uiPriority w:val="39"/>
    <w:unhideWhenUsed/>
    <w:qFormat/>
    <w:rsid w:val="00CC0053"/>
    <w:pPr>
      <w:ind w:leftChars="1000" w:left="2100"/>
    </w:pPr>
    <w:rPr>
      <w:rFonts w:ascii="黑体" w:eastAsia="黑体" w:hAnsi="黑体"/>
      <w:sz w:val="18"/>
      <w:szCs w:val="21"/>
    </w:rPr>
  </w:style>
  <w:style w:type="paragraph" w:customStyle="1" w:styleId="aff0">
    <w:name w:val="表格文本"/>
    <w:basedOn w:val="a"/>
    <w:qFormat/>
    <w:rsid w:val="00CC0053"/>
    <w:pPr>
      <w:widowControl w:val="0"/>
      <w:autoSpaceDE w:val="0"/>
      <w:autoSpaceDN w:val="0"/>
      <w:adjustRightInd w:val="0"/>
      <w:spacing w:before="0" w:after="0"/>
      <w:ind w:leftChars="200" w:left="200" w:firstLineChars="450" w:firstLine="450"/>
      <w:jc w:val="center"/>
    </w:pPr>
    <w:rPr>
      <w:rFonts w:cs="Times New Roman"/>
      <w:kern w:val="0"/>
      <w:szCs w:val="21"/>
    </w:rPr>
  </w:style>
  <w:style w:type="character" w:styleId="aff1">
    <w:name w:val="Placeholder Text"/>
    <w:basedOn w:val="a0"/>
    <w:uiPriority w:val="99"/>
    <w:unhideWhenUsed/>
    <w:rsid w:val="00CC0053"/>
    <w:rPr>
      <w:color w:val="808080"/>
    </w:rPr>
  </w:style>
  <w:style w:type="paragraph" w:customStyle="1" w:styleId="aff2">
    <w:name w:val="封面表格文本"/>
    <w:basedOn w:val="a"/>
    <w:rsid w:val="00A67CED"/>
    <w:pPr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ascii="Times New Roman" w:hAnsi="Times New Roman" w:cs="Times New Roman"/>
      <w:b/>
      <w:kern w:val="0"/>
      <w:sz w:val="24"/>
    </w:rPr>
  </w:style>
  <w:style w:type="paragraph" w:styleId="aff3">
    <w:name w:val="Body Text First Indent"/>
    <w:basedOn w:val="a9"/>
    <w:link w:val="Charb"/>
    <w:rsid w:val="008E2BA8"/>
    <w:pPr>
      <w:ind w:firstLineChars="100" w:firstLine="420"/>
    </w:pPr>
  </w:style>
  <w:style w:type="character" w:customStyle="1" w:styleId="Charb">
    <w:name w:val="正文首行缩进 Char"/>
    <w:basedOn w:val="Char5"/>
    <w:link w:val="aff3"/>
    <w:rsid w:val="008E2BA8"/>
    <w:rPr>
      <w:rFonts w:ascii="Arial" w:hAnsi="Arial" w:cs="Arial"/>
      <w:kern w:val="2"/>
      <w:sz w:val="21"/>
    </w:rPr>
  </w:style>
  <w:style w:type="character" w:customStyle="1" w:styleId="apple-converted-space">
    <w:name w:val="apple-converted-space"/>
    <w:basedOn w:val="a0"/>
    <w:rsid w:val="00207227"/>
  </w:style>
  <w:style w:type="paragraph" w:customStyle="1" w:styleId="Charc">
    <w:name w:val="表头样式 Char"/>
    <w:basedOn w:val="a"/>
    <w:link w:val="CharChar"/>
    <w:rsid w:val="00207227"/>
    <w:pPr>
      <w:keepNext/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cs="Times New Roman"/>
      <w:b/>
      <w:kern w:val="0"/>
      <w:szCs w:val="21"/>
    </w:rPr>
  </w:style>
  <w:style w:type="character" w:customStyle="1" w:styleId="CharChar">
    <w:name w:val="表头样式 Char Char"/>
    <w:basedOn w:val="a0"/>
    <w:link w:val="Charc"/>
    <w:rsid w:val="00207227"/>
    <w:rPr>
      <w:rFonts w:ascii="Arial" w:hAnsi="Arial"/>
      <w:b/>
      <w:sz w:val="21"/>
      <w:szCs w:val="21"/>
    </w:rPr>
  </w:style>
  <w:style w:type="paragraph" w:customStyle="1" w:styleId="aff4">
    <w:name w:val="表头样式"/>
    <w:basedOn w:val="a"/>
    <w:rsid w:val="00207227"/>
    <w:pPr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ascii="Times New Roman" w:hAnsi="Times New Roman" w:cs="Times New Roman"/>
      <w:b/>
      <w:kern w:val="0"/>
    </w:rPr>
  </w:style>
  <w:style w:type="paragraph" w:customStyle="1" w:styleId="aff5">
    <w:name w:val="封面华为技术"/>
    <w:basedOn w:val="a"/>
    <w:rsid w:val="00207227"/>
    <w:pPr>
      <w:widowControl w:val="0"/>
      <w:autoSpaceDE w:val="0"/>
      <w:autoSpaceDN w:val="0"/>
      <w:adjustRightInd w:val="0"/>
      <w:spacing w:before="0" w:after="0" w:line="360" w:lineRule="auto"/>
      <w:ind w:left="0"/>
      <w:jc w:val="center"/>
    </w:pPr>
    <w:rPr>
      <w:rFonts w:ascii="黑体" w:hAnsi="Times New Roman" w:cs="Times New Roman"/>
      <w:b/>
      <w:kern w:val="0"/>
      <w:sz w:val="32"/>
    </w:rPr>
  </w:style>
  <w:style w:type="paragraph" w:customStyle="1" w:styleId="aff6">
    <w:name w:val="封面文档标题"/>
    <w:basedOn w:val="a"/>
    <w:rsid w:val="00207227"/>
    <w:pPr>
      <w:widowControl w:val="0"/>
      <w:autoSpaceDE w:val="0"/>
      <w:autoSpaceDN w:val="0"/>
      <w:adjustRightInd w:val="0"/>
      <w:spacing w:before="0" w:after="0" w:line="360" w:lineRule="auto"/>
      <w:ind w:left="0"/>
      <w:jc w:val="center"/>
    </w:pPr>
    <w:rPr>
      <w:rFonts w:eastAsia="黑体" w:cs="Times New Roman"/>
      <w:b/>
      <w:kern w:val="0"/>
      <w:sz w:val="56"/>
    </w:rPr>
  </w:style>
  <w:style w:type="paragraph" w:customStyle="1" w:styleId="aff7">
    <w:name w:val="目录"/>
    <w:basedOn w:val="a"/>
    <w:rsid w:val="00207227"/>
    <w:pPr>
      <w:widowControl w:val="0"/>
      <w:autoSpaceDE w:val="0"/>
      <w:autoSpaceDN w:val="0"/>
      <w:adjustRightInd w:val="0"/>
      <w:spacing w:before="300" w:after="150" w:line="360" w:lineRule="auto"/>
      <w:ind w:left="0"/>
      <w:jc w:val="center"/>
    </w:pPr>
    <w:rPr>
      <w:rFonts w:ascii="黑体" w:eastAsia="黑体" w:hAnsi="Times New Roman" w:cs="Times New Roman"/>
      <w:kern w:val="0"/>
      <w:sz w:val="30"/>
    </w:rPr>
  </w:style>
  <w:style w:type="paragraph" w:customStyle="1" w:styleId="aff8">
    <w:name w:val="缺省文本"/>
    <w:basedOn w:val="a"/>
    <w:rsid w:val="00207227"/>
    <w:pPr>
      <w:widowControl w:val="0"/>
      <w:autoSpaceDE w:val="0"/>
      <w:autoSpaceDN w:val="0"/>
      <w:adjustRightInd w:val="0"/>
      <w:spacing w:before="0" w:after="0" w:line="360" w:lineRule="auto"/>
      <w:ind w:left="0"/>
      <w:jc w:val="left"/>
    </w:pPr>
    <w:rPr>
      <w:rFonts w:ascii="Times New Roman" w:hAnsi="Times New Roman" w:cs="Times New Roman"/>
      <w:kern w:val="0"/>
    </w:rPr>
  </w:style>
  <w:style w:type="character" w:customStyle="1" w:styleId="hljs-constant">
    <w:name w:val="hljs-constant"/>
    <w:basedOn w:val="a0"/>
    <w:rsid w:val="00207227"/>
  </w:style>
  <w:style w:type="paragraph" w:styleId="aff9">
    <w:name w:val="Date"/>
    <w:basedOn w:val="a"/>
    <w:next w:val="a"/>
    <w:link w:val="Chard"/>
    <w:uiPriority w:val="99"/>
    <w:semiHidden/>
    <w:unhideWhenUsed/>
    <w:rsid w:val="00207227"/>
    <w:pPr>
      <w:widowControl w:val="0"/>
      <w:spacing w:before="0" w:after="0"/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d">
    <w:name w:val="日期 Char"/>
    <w:basedOn w:val="a0"/>
    <w:link w:val="aff9"/>
    <w:uiPriority w:val="99"/>
    <w:semiHidden/>
    <w:rsid w:val="00207227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er-name">
    <w:name w:val="header-name"/>
    <w:basedOn w:val="a0"/>
    <w:rsid w:val="00207227"/>
  </w:style>
  <w:style w:type="character" w:customStyle="1" w:styleId="header-split">
    <w:name w:val="header-split"/>
    <w:basedOn w:val="a0"/>
    <w:rsid w:val="00207227"/>
  </w:style>
  <w:style w:type="character" w:customStyle="1" w:styleId="header-value">
    <w:name w:val="header-value"/>
    <w:basedOn w:val="a0"/>
    <w:rsid w:val="00207227"/>
  </w:style>
  <w:style w:type="paragraph" w:styleId="affa">
    <w:name w:val="footnote text"/>
    <w:basedOn w:val="a"/>
    <w:link w:val="Chare"/>
    <w:uiPriority w:val="99"/>
    <w:semiHidden/>
    <w:unhideWhenUsed/>
    <w:rsid w:val="00207227"/>
    <w:pPr>
      <w:widowControl w:val="0"/>
      <w:snapToGrid w:val="0"/>
      <w:spacing w:before="0" w:after="0"/>
      <w:ind w:left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e">
    <w:name w:val="脚注文本 Char"/>
    <w:basedOn w:val="a0"/>
    <w:link w:val="affa"/>
    <w:uiPriority w:val="99"/>
    <w:semiHidden/>
    <w:rsid w:val="0020722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fb">
    <w:name w:val="footnote reference"/>
    <w:basedOn w:val="a0"/>
    <w:uiPriority w:val="99"/>
    <w:semiHidden/>
    <w:unhideWhenUsed/>
    <w:rsid w:val="00207227"/>
    <w:rPr>
      <w:vertAlign w:val="superscript"/>
    </w:rPr>
  </w:style>
  <w:style w:type="paragraph" w:styleId="affc">
    <w:name w:val="No Spacing"/>
    <w:uiPriority w:val="1"/>
    <w:qFormat/>
    <w:rsid w:val="002072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A2720"/>
    <w:pPr>
      <w:widowControl w:val="0"/>
      <w:spacing w:before="0" w:after="0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CC005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objectbox">
    <w:name w:val="objectbox"/>
    <w:basedOn w:val="a0"/>
    <w:rsid w:val="00D86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image" Target="media/image6.w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package" Target="embeddings/Microsoft_Office_Excel____1.xlsx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server-addr:8088/VM/V1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3759\AppData\Roaming\Microsoft\Templates\&#25509;&#21475;&#35828;&#26126;&#25991;&#26723;&#33539;&#20363;V1.01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2"/>
    <customShpInfo spid="_x0000_s2075"/>
    <customShpInfo spid="_x0000_s2071"/>
    <customShpInfo spid="_x0000_s2070"/>
    <customShpInfo spid="_x0000_s2074"/>
    <customShpInfo spid="_x0000_s2080"/>
    <customShpInfo spid="_x0000_s2073"/>
    <customShpInfo spid="_x0000_s2081"/>
    <customShpInfo spid="_x0000_s2083"/>
    <customShpInfo spid="_x0000_s2082"/>
    <customShpInfo spid="_x0000_s2077"/>
    <customShpInfo spid="_x0000_s2084"/>
    <customShpInfo spid="_x0000_s2076"/>
    <customShpInfo spid="_x0000_s2078"/>
    <customShpInfo spid="_x0000_s2085"/>
    <customShpInfo spid="_x0000_s2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E70B8-B93B-4F01-9765-C0BDD9F0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接口说明文档范例V1.01.dotm</Template>
  <TotalTime>6557</TotalTime>
  <Pages>34</Pages>
  <Words>2802</Words>
  <Characters>15978</Characters>
  <Application>Microsoft Office Word</Application>
  <DocSecurity>0</DocSecurity>
  <Lines>133</Lines>
  <Paragraphs>37</Paragraphs>
  <ScaleCrop>false</ScaleCrop>
  <Company/>
  <LinksUpToDate>false</LinksUpToDate>
  <CharactersWithSpaces>18743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dW3251</dc:creator>
  <cp:keywords/>
  <dc:description/>
  <cp:lastModifiedBy>s02871</cp:lastModifiedBy>
  <cp:revision>471</cp:revision>
  <dcterms:created xsi:type="dcterms:W3CDTF">2017-08-30T06:37:00Z</dcterms:created>
  <dcterms:modified xsi:type="dcterms:W3CDTF">2019-07-24T11:45:00Z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